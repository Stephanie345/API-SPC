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D9AC" w14:textId="77777777" w:rsidR="00D21C0D" w:rsidRDefault="00D21C0D" w:rsidP="00D21C0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14:paraId="085884A3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6F6B7446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39A16B30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6E52793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02BFB62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257B54C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9D2DE27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6FB40B2A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0099F54C" w14:textId="756C8D01" w:rsidR="00D21C0D" w:rsidRPr="00C52528" w:rsidRDefault="00E55D89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D640475" w14:textId="14BE13D0" w:rsidR="00D21C0D" w:rsidRPr="00C52528" w:rsidRDefault="00E55D89" w:rsidP="00DB19BE">
            <w:pPr>
              <w:pStyle w:val="Verses"/>
            </w:pPr>
            <w:r>
              <w:t>10/05/2021</w:t>
            </w:r>
          </w:p>
        </w:tc>
        <w:tc>
          <w:tcPr>
            <w:tcW w:w="2420" w:type="dxa"/>
            <w:vAlign w:val="center"/>
          </w:tcPr>
          <w:p w14:paraId="710BB78C" w14:textId="43F256C3" w:rsidR="00D21C0D" w:rsidRPr="00C52528" w:rsidRDefault="00E55D89" w:rsidP="00DB19BE">
            <w:pPr>
              <w:pStyle w:val="Verses"/>
            </w:pPr>
            <w:r>
              <w:t>Grupo API</w:t>
            </w:r>
          </w:p>
        </w:tc>
        <w:tc>
          <w:tcPr>
            <w:tcW w:w="4389" w:type="dxa"/>
            <w:vAlign w:val="center"/>
          </w:tcPr>
          <w:p w14:paraId="698D604B" w14:textId="1E29BEB4" w:rsidR="00D21C0D" w:rsidRPr="00C52528" w:rsidRDefault="00E55D89" w:rsidP="00DB19BE">
            <w:pPr>
              <w:pStyle w:val="Verses"/>
            </w:pPr>
            <w:r>
              <w:t>Fase Inicial</w:t>
            </w:r>
          </w:p>
        </w:tc>
      </w:tr>
    </w:tbl>
    <w:p w14:paraId="691D3601" w14:textId="77777777" w:rsidR="00D21C0D" w:rsidRDefault="00D21C0D" w:rsidP="00D21C0D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451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DA5FF" w14:textId="77777777" w:rsidR="00D21C0D" w:rsidRDefault="00D21C0D">
          <w:pPr>
            <w:pStyle w:val="CabealhodoSumrio"/>
          </w:pPr>
          <w:r>
            <w:t>Sumário</w:t>
          </w:r>
        </w:p>
        <w:p w14:paraId="40C5F51D" w14:textId="77777777" w:rsidR="00D21C0D" w:rsidRDefault="00D21C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7822" w:history="1">
            <w:r w:rsidRPr="006F3F22">
              <w:rPr>
                <w:rStyle w:val="Hyperlink"/>
                <w:noProof/>
              </w:rPr>
              <w:t>Objetivo do Plano de 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2C56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3" w:history="1">
            <w:r w:rsidR="00D21C0D" w:rsidRPr="006F3F22">
              <w:rPr>
                <w:rStyle w:val="Hyperlink"/>
                <w:noProof/>
              </w:rPr>
              <w:t>Gerenciamento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90687B4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4" w:history="1">
            <w:r w:rsidR="00D21C0D" w:rsidRPr="006F3F22">
              <w:rPr>
                <w:rStyle w:val="Hyperlink"/>
                <w:noProof/>
              </w:rPr>
              <w:t>Processos de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1A90E187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5" w:history="1">
            <w:r w:rsidR="00D21C0D" w:rsidRPr="006F3F22">
              <w:rPr>
                <w:rStyle w:val="Hyperlink"/>
                <w:noProof/>
              </w:rPr>
              <w:t>Documentos padronizados de risco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328C96A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6" w:history="1">
            <w:r w:rsidR="00D21C0D" w:rsidRPr="006F3F22">
              <w:rPr>
                <w:rStyle w:val="Hyperlink"/>
                <w:noProof/>
              </w:rPr>
              <w:t>Responsabilidades dos riscos da Equipe do Projeto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_Toc404957826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0EC3CB64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7" w:history="1">
            <w:r w:rsidR="00D21C0D" w:rsidRPr="006F3F22">
              <w:rPr>
                <w:rStyle w:val="Hyperlink"/>
                <w:noProof/>
              </w:rPr>
              <w:t>Identificar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_Toc404957827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085E73AE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8" w:history="1">
            <w:r w:rsidR="00D21C0D" w:rsidRPr="006F3F22">
              <w:rPr>
                <w:rStyle w:val="Hyperlink"/>
                <w:noProof/>
              </w:rPr>
              <w:t>EAR (Estrutura Analítica dos Riscos)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_Toc404957828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A887E1A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9" w:history="1">
            <w:r w:rsidR="00D21C0D" w:rsidRPr="006F3F22">
              <w:rPr>
                <w:rStyle w:val="Hyperlink"/>
                <w:noProof/>
              </w:rPr>
              <w:t>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_Toc404957829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515A8582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0" w:history="1">
            <w:r w:rsidR="00D21C0D" w:rsidRPr="006F3F22">
              <w:rPr>
                <w:rStyle w:val="Hyperlink"/>
                <w:noProof/>
              </w:rPr>
              <w:t>Realizar a análise qualitativa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_Toc404957830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18C0B2CE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1" w:history="1">
            <w:r w:rsidR="00D21C0D" w:rsidRPr="006F3F22">
              <w:rPr>
                <w:rStyle w:val="Hyperlink"/>
                <w:noProof/>
              </w:rPr>
              <w:t>Definições de probabilidade e impacto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_Toc404957831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39855DD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2" w:history="1">
            <w:r w:rsidR="00D21C0D" w:rsidRPr="006F3F22">
              <w:rPr>
                <w:rStyle w:val="Hyperlink"/>
                <w:noProof/>
              </w:rPr>
              <w:t>Realizar a análise quantitativa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_Toc404957832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7622CEA2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3" w:history="1">
            <w:r w:rsidR="00D21C0D" w:rsidRPr="006F3F22">
              <w:rPr>
                <w:rStyle w:val="Hyperlink"/>
                <w:noProof/>
              </w:rPr>
              <w:t>Planejar as respostas aos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05E0467" w14:textId="77777777" w:rsidR="00D21C0D" w:rsidRDefault="00B16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4" w:history="1">
            <w:r w:rsidR="00D21C0D" w:rsidRPr="006F3F22">
              <w:rPr>
                <w:rStyle w:val="Hyperlink"/>
                <w:noProof/>
              </w:rPr>
              <w:t>Reservas de contingência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1DBBE75" w14:textId="77777777" w:rsidR="00D21C0D" w:rsidRDefault="00B16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5" w:history="1">
            <w:r w:rsidR="00D21C0D" w:rsidRPr="006F3F22">
              <w:rPr>
                <w:rStyle w:val="Hyperlink"/>
                <w:noProof/>
              </w:rPr>
              <w:t>Controlar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6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06265C95" w14:textId="77777777" w:rsidR="00D21C0D" w:rsidRDefault="00D21C0D">
          <w:r>
            <w:rPr>
              <w:b/>
              <w:bCs/>
            </w:rPr>
            <w:fldChar w:fldCharType="end"/>
          </w:r>
        </w:p>
      </w:sdtContent>
    </w:sdt>
    <w:p w14:paraId="08BA7DF3" w14:textId="77777777" w:rsidR="00D21C0D" w:rsidRDefault="00D21C0D" w:rsidP="00D21C0D"/>
    <w:p w14:paraId="757E8121" w14:textId="77777777" w:rsidR="00DB4077" w:rsidRDefault="00DB4077" w:rsidP="00DB4077">
      <w:pPr>
        <w:pStyle w:val="Ttulo3"/>
        <w:sectPr w:rsidR="00DB4077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2CD57D" w14:textId="77777777" w:rsidR="00DB4077" w:rsidRPr="00D2767E" w:rsidRDefault="00DB4077" w:rsidP="00DB4077">
      <w:pPr>
        <w:pStyle w:val="Ttulo1"/>
      </w:pPr>
      <w:bookmarkStart w:id="0" w:name="_Toc353747403"/>
      <w:bookmarkStart w:id="1" w:name="_Toc40495782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  <w:bookmarkEnd w:id="1"/>
    </w:p>
    <w:p w14:paraId="73F93589" w14:textId="1B147EC5" w:rsidR="00D873CE" w:rsidRPr="00325F53" w:rsidRDefault="00D873CE" w:rsidP="00BB61ED">
      <w:r w:rsidRPr="00325F53">
        <w:t xml:space="preserve">O plano de </w:t>
      </w:r>
      <w:r>
        <w:t>gerenciamento dos riscos</w:t>
      </w:r>
      <w:r w:rsidRPr="00325F53">
        <w:t xml:space="preserve"> </w:t>
      </w:r>
      <w:r w:rsidR="009116A7">
        <w:t xml:space="preserve">do projeto Aprendizagem por Projeto Integrador </w:t>
      </w:r>
      <w:r w:rsidR="00BB61ED">
        <w:t xml:space="preserve">como objetivo </w:t>
      </w:r>
      <w:r>
        <w:t>aumentar a probabilidade e o impacto dos eventos positivos</w:t>
      </w:r>
      <w:r w:rsidR="00BB61ED">
        <w:t>,</w:t>
      </w:r>
      <w:r>
        <w:t xml:space="preserve"> reduzir a probabilidade e o impacto dos eventos negativos no projeto </w:t>
      </w:r>
      <w:r w:rsidRPr="00325F53">
        <w:t>e</w:t>
      </w:r>
      <w:r>
        <w:t xml:space="preserve"> orientar a equipe do projeto sobre como os processos de riscos serão executados.</w:t>
      </w:r>
    </w:p>
    <w:p w14:paraId="3A87B557" w14:textId="77777777" w:rsidR="00D873CE" w:rsidRDefault="00D873CE" w:rsidP="00DB4077">
      <w:pPr>
        <w:rPr>
          <w:rFonts w:cs="Arial"/>
        </w:rPr>
      </w:pPr>
    </w:p>
    <w:p w14:paraId="6F3E053B" w14:textId="5DCB958F" w:rsidR="00DB4077" w:rsidRPr="00325F53" w:rsidRDefault="00BB61ED" w:rsidP="00F50F9A">
      <w:pPr>
        <w:pStyle w:val="Ttulo1"/>
      </w:pPr>
      <w:bookmarkStart w:id="2" w:name="_Toc353747404"/>
      <w:bookmarkStart w:id="3" w:name="_Toc404957823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2"/>
      <w:bookmarkEnd w:id="3"/>
      <w:r w:rsidR="00DB4077" w:rsidRPr="00325F53">
        <w:t xml:space="preserve"> </w:t>
      </w:r>
      <w:bookmarkEnd w:id="4"/>
    </w:p>
    <w:p w14:paraId="395B8D83" w14:textId="77777777" w:rsidR="00DB4077" w:rsidRDefault="00DB4077" w:rsidP="00DB4077">
      <w:pPr>
        <w:pStyle w:val="Ttulo2"/>
      </w:pPr>
      <w:bookmarkStart w:id="5" w:name="_Toc353747405"/>
      <w:bookmarkStart w:id="6" w:name="_Toc404957824"/>
      <w:r>
        <w:t xml:space="preserve">Processos de </w:t>
      </w:r>
      <w:r w:rsidR="00043937">
        <w:t>Riscos</w:t>
      </w:r>
      <w:bookmarkEnd w:id="5"/>
      <w:bookmarkEnd w:id="6"/>
    </w:p>
    <w:p w14:paraId="0850B5C8" w14:textId="77777777" w:rsidR="00DB4077" w:rsidRDefault="00DB4077" w:rsidP="00DB4077"/>
    <w:p w14:paraId="1B5A6F4F" w14:textId="77777777" w:rsidR="002D31AB" w:rsidRPr="00F50F9A" w:rsidRDefault="002D31AB" w:rsidP="00F116EA">
      <w:pPr>
        <w:rPr>
          <w:b/>
          <w:bCs/>
          <w:sz w:val="24"/>
          <w:szCs w:val="24"/>
        </w:rPr>
      </w:pPr>
      <w:r w:rsidRPr="00F50F9A">
        <w:rPr>
          <w:b/>
          <w:bCs/>
          <w:sz w:val="24"/>
          <w:szCs w:val="24"/>
        </w:rPr>
        <w:t>Identificar os riscos</w:t>
      </w:r>
    </w:p>
    <w:p w14:paraId="776CDF45" w14:textId="77777777" w:rsidR="00F116EA" w:rsidRDefault="002D31AB" w:rsidP="002D31AB">
      <w:pPr>
        <w:ind w:firstLine="708"/>
      </w:pPr>
      <w:r>
        <w:t>D</w:t>
      </w:r>
      <w:r w:rsidR="00F116EA">
        <w:t>eterminar quais risco</w:t>
      </w:r>
      <w:r>
        <w:t>s</w:t>
      </w:r>
      <w:r w:rsidR="00F116EA">
        <w:t xml:space="preserve"> podem afetar o projeto e documentar suas características.</w:t>
      </w:r>
    </w:p>
    <w:p w14:paraId="26BE5566" w14:textId="77777777" w:rsidR="002D31AB" w:rsidRPr="00F50F9A" w:rsidRDefault="00F116EA" w:rsidP="00F116EA">
      <w:pPr>
        <w:rPr>
          <w:b/>
          <w:bCs/>
          <w:sz w:val="24"/>
          <w:szCs w:val="24"/>
        </w:rPr>
      </w:pPr>
      <w:r w:rsidRPr="00F50F9A">
        <w:rPr>
          <w:b/>
          <w:bCs/>
          <w:sz w:val="24"/>
          <w:szCs w:val="24"/>
        </w:rPr>
        <w:t xml:space="preserve">Realizar a </w:t>
      </w:r>
      <w:r w:rsidR="002D31AB" w:rsidRPr="00F50F9A">
        <w:rPr>
          <w:b/>
          <w:bCs/>
          <w:sz w:val="24"/>
          <w:szCs w:val="24"/>
        </w:rPr>
        <w:t>análise qualitativa dos riscos</w:t>
      </w:r>
    </w:p>
    <w:p w14:paraId="6EDF034B" w14:textId="77777777" w:rsidR="00F116EA" w:rsidRDefault="00F116EA" w:rsidP="002D31AB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14:paraId="7C8E3AE5" w14:textId="77777777" w:rsidR="002D31AB" w:rsidRPr="00F50F9A" w:rsidRDefault="00F116EA" w:rsidP="00F116EA">
      <w:pPr>
        <w:rPr>
          <w:b/>
          <w:bCs/>
          <w:sz w:val="24"/>
          <w:szCs w:val="24"/>
        </w:rPr>
      </w:pPr>
      <w:r w:rsidRPr="00F50F9A">
        <w:rPr>
          <w:b/>
          <w:bCs/>
          <w:sz w:val="24"/>
          <w:szCs w:val="24"/>
        </w:rPr>
        <w:t>Realizar a análise quantitativa dos riscos</w:t>
      </w:r>
    </w:p>
    <w:p w14:paraId="77765DB2" w14:textId="77777777" w:rsidR="00F116EA" w:rsidRDefault="00F116EA" w:rsidP="002D31AB">
      <w:pPr>
        <w:ind w:firstLine="708"/>
      </w:pPr>
      <w:r>
        <w:t>Efetuar a análise numérica do efeito dos riscos identificados nos objetivos gerais do projeto.</w:t>
      </w:r>
    </w:p>
    <w:p w14:paraId="12F57545" w14:textId="77777777" w:rsidR="002D31AB" w:rsidRPr="00F50F9A" w:rsidRDefault="00F116EA" w:rsidP="00F116EA">
      <w:pPr>
        <w:rPr>
          <w:b/>
          <w:bCs/>
          <w:sz w:val="24"/>
          <w:szCs w:val="24"/>
        </w:rPr>
      </w:pPr>
      <w:r w:rsidRPr="00F50F9A">
        <w:rPr>
          <w:b/>
          <w:bCs/>
          <w:sz w:val="24"/>
          <w:szCs w:val="24"/>
        </w:rPr>
        <w:t>Planejar as respostas aos riscos</w:t>
      </w:r>
    </w:p>
    <w:p w14:paraId="6DA0986D" w14:textId="77777777" w:rsidR="00F116EA" w:rsidRDefault="002D31AB" w:rsidP="002D31AB">
      <w:pPr>
        <w:ind w:left="720"/>
      </w:pPr>
      <w:r>
        <w:t>Desenvolver opções e ações para aumentar as oportunidades e reduzir as ameaças aos objetivos do projeto.</w:t>
      </w:r>
    </w:p>
    <w:p w14:paraId="45048EED" w14:textId="77777777" w:rsidR="002D31AB" w:rsidRPr="00F50F9A" w:rsidRDefault="00B11F30" w:rsidP="00F116EA">
      <w:pPr>
        <w:rPr>
          <w:b/>
          <w:bCs/>
          <w:sz w:val="24"/>
          <w:szCs w:val="24"/>
        </w:rPr>
      </w:pPr>
      <w:r w:rsidRPr="00F50F9A">
        <w:rPr>
          <w:b/>
          <w:bCs/>
          <w:sz w:val="24"/>
          <w:szCs w:val="24"/>
        </w:rPr>
        <w:t>C</w:t>
      </w:r>
      <w:r w:rsidR="00F116EA" w:rsidRPr="00F50F9A">
        <w:rPr>
          <w:b/>
          <w:bCs/>
          <w:sz w:val="24"/>
          <w:szCs w:val="24"/>
        </w:rPr>
        <w:t>ontrolar os riscos</w:t>
      </w:r>
    </w:p>
    <w:p w14:paraId="5AEBE15A" w14:textId="77777777"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14:paraId="26312FEF" w14:textId="77777777" w:rsidR="00DB4077" w:rsidRDefault="00DB4077" w:rsidP="00DB4077"/>
    <w:p w14:paraId="544B6220" w14:textId="14E62FFC" w:rsidR="00C079D6" w:rsidRPr="00F50F9A" w:rsidRDefault="00DB403E" w:rsidP="00F50F9A">
      <w:pPr>
        <w:pStyle w:val="Ttulo2"/>
      </w:pPr>
      <w:bookmarkStart w:id="7" w:name="_Toc353747406"/>
      <w:bookmarkStart w:id="8" w:name="_Toc404957825"/>
      <w:bookmarkStart w:id="9" w:name="_Toc319340140"/>
      <w:r w:rsidRPr="00795700">
        <w:t xml:space="preserve">Documentos padronizados de </w:t>
      </w:r>
      <w:r w:rsidR="00043937">
        <w:t>risco</w:t>
      </w:r>
      <w:bookmarkEnd w:id="7"/>
      <w:bookmarkEnd w:id="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14:paraId="76B5F05F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6B003964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02A6B462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062BB3D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14:paraId="588CA955" w14:textId="77777777" w:rsidTr="0029354A">
        <w:tc>
          <w:tcPr>
            <w:tcW w:w="2660" w:type="dxa"/>
          </w:tcPr>
          <w:p w14:paraId="3CD35BDB" w14:textId="77777777"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14:paraId="1377B767" w14:textId="77777777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14:paraId="72C3B1E6" w14:textId="77777777" w:rsidR="00C079D6" w:rsidRPr="00D21C0D" w:rsidRDefault="00B16AE7" w:rsidP="00457867">
            <w:pPr>
              <w:rPr>
                <w:rFonts w:cs="Arial"/>
                <w:sz w:val="18"/>
                <w:szCs w:val="18"/>
              </w:rPr>
            </w:pPr>
            <w:hyperlink r:id="rId13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4103663B" w14:textId="77777777" w:rsidTr="0029354A">
        <w:tc>
          <w:tcPr>
            <w:tcW w:w="2660" w:type="dxa"/>
          </w:tcPr>
          <w:p w14:paraId="2749078F" w14:textId="77777777"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14:paraId="37B3BF15" w14:textId="77777777"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05B66312" w14:textId="77777777" w:rsidR="00AC543E" w:rsidRPr="00D21C0D" w:rsidRDefault="00B16AE7" w:rsidP="00457867">
            <w:pPr>
              <w:rPr>
                <w:rFonts w:cs="Arial"/>
                <w:sz w:val="18"/>
                <w:szCs w:val="18"/>
              </w:rPr>
            </w:pPr>
            <w:hyperlink r:id="rId14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14:paraId="52F56991" w14:textId="77777777" w:rsidR="00DB403E" w:rsidRDefault="00DB403E" w:rsidP="00DB403E"/>
    <w:p w14:paraId="2BDFB59F" w14:textId="77777777" w:rsidR="00DB403E" w:rsidRPr="00894132" w:rsidRDefault="00DB403E" w:rsidP="00DB403E"/>
    <w:p w14:paraId="4047555A" w14:textId="77777777" w:rsidR="00DB403E" w:rsidRDefault="00DB403E" w:rsidP="00DB403E">
      <w:pPr>
        <w:pStyle w:val="Ttulo2"/>
      </w:pPr>
      <w:bookmarkStart w:id="10" w:name="_Toc319340146"/>
      <w:bookmarkStart w:id="11" w:name="_Toc353747407"/>
      <w:bookmarkStart w:id="12" w:name="_Toc40495782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14:paraId="66C6B0A2" w14:textId="311703B2" w:rsidR="00C079D6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5AF590B0" w14:textId="19BCA5A7" w:rsidR="009116A7" w:rsidRDefault="009116A7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52BB8DA" w14:textId="295F8473" w:rsidR="009116A7" w:rsidRDefault="009116A7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5068EFFD" w14:textId="64CBB04C" w:rsidR="009116A7" w:rsidRDefault="009116A7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5374952" w14:textId="6504B657" w:rsidR="009116A7" w:rsidRDefault="009116A7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00D402A6" w14:textId="77777777" w:rsidR="009116A7" w:rsidRPr="00D21C0D" w:rsidRDefault="009116A7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4CC45E41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6F73204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lastRenderedPageBreak/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2EAA0D13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3F9030BE" w14:textId="77777777" w:rsidTr="00C079D6">
        <w:tc>
          <w:tcPr>
            <w:tcW w:w="2943" w:type="dxa"/>
          </w:tcPr>
          <w:p w14:paraId="154BD1ED" w14:textId="77777777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</w:rPr>
              <w:t>Scrum Master</w:t>
            </w:r>
          </w:p>
          <w:p w14:paraId="2460C0FA" w14:textId="6F8BFC5E" w:rsidR="00C079D6" w:rsidRPr="009116A7" w:rsidRDefault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 xml:space="preserve">Rodrigo </w:t>
            </w:r>
            <w:proofErr w:type="spellStart"/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Querino</w:t>
            </w:r>
            <w:proofErr w:type="spellEnd"/>
          </w:p>
        </w:tc>
        <w:tc>
          <w:tcPr>
            <w:tcW w:w="5954" w:type="dxa"/>
          </w:tcPr>
          <w:p w14:paraId="51B24865" w14:textId="112EFEDB" w:rsidR="0077017E" w:rsidRPr="009116A7" w:rsidRDefault="009116A7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Transmitir os valores da metodologia ágil, potencializar o trabalho da equipe e torná-la independente para realização das funções</w:t>
            </w:r>
          </w:p>
        </w:tc>
      </w:tr>
      <w:tr w:rsidR="009116A7" w:rsidRPr="00D21C0D" w14:paraId="4637434F" w14:textId="77777777" w:rsidTr="00C079D6">
        <w:tc>
          <w:tcPr>
            <w:tcW w:w="2943" w:type="dxa"/>
          </w:tcPr>
          <w:p w14:paraId="6AD9AC10" w14:textId="77777777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proofErr w:type="spellStart"/>
            <w:r w:rsidRPr="009116A7">
              <w:rPr>
                <w:rFonts w:asciiTheme="minorHAnsi" w:hAnsiTheme="minorHAnsi" w:cstheme="minorHAnsi"/>
              </w:rPr>
              <w:t>Product</w:t>
            </w:r>
            <w:proofErr w:type="spellEnd"/>
            <w:r w:rsidRPr="009116A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116A7">
              <w:rPr>
                <w:rFonts w:asciiTheme="minorHAnsi" w:hAnsiTheme="minorHAnsi" w:cstheme="minorHAnsi"/>
              </w:rPr>
              <w:t>Owner</w:t>
            </w:r>
            <w:proofErr w:type="spellEnd"/>
          </w:p>
          <w:p w14:paraId="19AAD200" w14:textId="4F435C8F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Gustavo Robert</w:t>
            </w:r>
          </w:p>
        </w:tc>
        <w:tc>
          <w:tcPr>
            <w:tcW w:w="5954" w:type="dxa"/>
          </w:tcPr>
          <w:p w14:paraId="49470FD5" w14:textId="4D63DB10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Ponto de contato entre o time de desenvolvimento e o cliente</w:t>
            </w:r>
          </w:p>
        </w:tc>
      </w:tr>
      <w:tr w:rsidR="009116A7" w:rsidRPr="00D21C0D" w14:paraId="1FE10A9F" w14:textId="77777777" w:rsidTr="00C079D6">
        <w:tc>
          <w:tcPr>
            <w:tcW w:w="2943" w:type="dxa"/>
          </w:tcPr>
          <w:p w14:paraId="2B145A3C" w14:textId="77777777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</w:rPr>
              <w:t>Analista de Dados</w:t>
            </w:r>
          </w:p>
          <w:p w14:paraId="34F2CF01" w14:textId="67352250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Stephanie Costa</w:t>
            </w:r>
          </w:p>
        </w:tc>
        <w:tc>
          <w:tcPr>
            <w:tcW w:w="5954" w:type="dxa"/>
          </w:tcPr>
          <w:p w14:paraId="61FC1C92" w14:textId="1298BFEE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Desenvolver e implementar análises de dados, sistemas de coleta de dados. Utilizar estratégias que otimizam a eficiência e a qualidade estatística</w:t>
            </w:r>
          </w:p>
        </w:tc>
      </w:tr>
      <w:tr w:rsidR="009116A7" w:rsidRPr="00D21C0D" w14:paraId="351A4A57" w14:textId="77777777" w:rsidTr="00C079D6">
        <w:tc>
          <w:tcPr>
            <w:tcW w:w="2943" w:type="dxa"/>
          </w:tcPr>
          <w:p w14:paraId="6F078F66" w14:textId="77777777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</w:rPr>
              <w:t>Desenvolvedor Back-</w:t>
            </w:r>
            <w:proofErr w:type="spellStart"/>
            <w:r w:rsidRPr="009116A7">
              <w:rPr>
                <w:rFonts w:asciiTheme="minorHAnsi" w:hAnsiTheme="minorHAnsi" w:cstheme="minorHAnsi"/>
              </w:rPr>
              <w:t>end</w:t>
            </w:r>
            <w:proofErr w:type="spellEnd"/>
          </w:p>
          <w:p w14:paraId="68279DE7" w14:textId="64A9213E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  <w:color w:val="000000" w:themeColor="dark1"/>
                <w:kern w:val="24"/>
              </w:rPr>
              <w:t>Pablo Gabriel</w:t>
            </w:r>
          </w:p>
        </w:tc>
        <w:tc>
          <w:tcPr>
            <w:tcW w:w="5954" w:type="dxa"/>
          </w:tcPr>
          <w:p w14:paraId="52E1A240" w14:textId="208AD18D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Responsável por manter o funcionamento dos websites. Coordena todas as tarefas relacionadas com códigos e linguagens de programação</w:t>
            </w:r>
          </w:p>
        </w:tc>
      </w:tr>
      <w:tr w:rsidR="009116A7" w:rsidRPr="00D21C0D" w14:paraId="627BC03B" w14:textId="77777777" w:rsidTr="00C079D6">
        <w:tc>
          <w:tcPr>
            <w:tcW w:w="2943" w:type="dxa"/>
          </w:tcPr>
          <w:p w14:paraId="3A7F4594" w14:textId="77777777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</w:rPr>
              <w:t>Desenvolvedor Front-</w:t>
            </w:r>
            <w:proofErr w:type="spellStart"/>
            <w:r w:rsidRPr="009116A7">
              <w:rPr>
                <w:rFonts w:asciiTheme="minorHAnsi" w:hAnsiTheme="minorHAnsi" w:cstheme="minorHAnsi"/>
              </w:rPr>
              <w:t>end</w:t>
            </w:r>
            <w:proofErr w:type="spellEnd"/>
          </w:p>
          <w:p w14:paraId="41548906" w14:textId="77D53654" w:rsidR="009116A7" w:rsidRPr="009116A7" w:rsidRDefault="009116A7" w:rsidP="009116A7">
            <w:pPr>
              <w:rPr>
                <w:rFonts w:asciiTheme="minorHAnsi" w:hAnsiTheme="minorHAnsi" w:cstheme="minorHAnsi"/>
              </w:rPr>
            </w:pPr>
            <w:r w:rsidRPr="009116A7">
              <w:rPr>
                <w:rFonts w:asciiTheme="minorHAnsi" w:hAnsiTheme="minorHAnsi" w:cstheme="minorHAnsi"/>
                <w:color w:val="000000" w:themeColor="dark1"/>
                <w:kern w:val="24"/>
              </w:rPr>
              <w:t>Adriano Aquino</w:t>
            </w:r>
          </w:p>
        </w:tc>
        <w:tc>
          <w:tcPr>
            <w:tcW w:w="5954" w:type="dxa"/>
          </w:tcPr>
          <w:p w14:paraId="631973C9" w14:textId="7C863314" w:rsidR="009116A7" w:rsidRPr="009116A7" w:rsidRDefault="009116A7" w:rsidP="009116A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</w:pPr>
            <w:r w:rsidRPr="009116A7">
              <w:rPr>
                <w:rFonts w:asciiTheme="minorHAnsi" w:hAnsiTheme="minorHAnsi" w:cstheme="minorHAnsi"/>
                <w:sz w:val="22"/>
                <w:szCs w:val="22"/>
              </w:rPr>
              <w:t>Responsável por criar a interface de utilização de um site ou aplicação web.</w:t>
            </w:r>
          </w:p>
        </w:tc>
      </w:tr>
    </w:tbl>
    <w:p w14:paraId="176139B9" w14:textId="7C5000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07F03E62" w14:textId="77777777" w:rsidR="00C079D6" w:rsidRPr="0033433F" w:rsidRDefault="00C079D6" w:rsidP="00DB403E"/>
    <w:p w14:paraId="22887B18" w14:textId="77777777" w:rsidR="00DB403E" w:rsidRDefault="00DB403E" w:rsidP="00DB403E"/>
    <w:p w14:paraId="68E70874" w14:textId="77777777" w:rsidR="004F5F48" w:rsidRDefault="004F5F48" w:rsidP="0045550E"/>
    <w:bookmarkEnd w:id="9"/>
    <w:p w14:paraId="023C47F3" w14:textId="77777777" w:rsidR="00EF4970" w:rsidRDefault="00EF4970" w:rsidP="003D377B"/>
    <w:p w14:paraId="391B5446" w14:textId="77777777" w:rsidR="009116A7" w:rsidRDefault="002D31AB" w:rsidP="009116A7">
      <w:pPr>
        <w:pStyle w:val="Ttulo1"/>
      </w:pPr>
      <w:bookmarkStart w:id="13" w:name="_Toc353747408"/>
      <w:bookmarkStart w:id="14" w:name="_Toc404957827"/>
      <w:r>
        <w:t>Identificar os riscos</w:t>
      </w:r>
      <w:bookmarkStart w:id="15" w:name="_Toc353747409"/>
      <w:bookmarkStart w:id="16" w:name="_Toc404957828"/>
      <w:bookmarkEnd w:id="13"/>
      <w:bookmarkEnd w:id="14"/>
    </w:p>
    <w:p w14:paraId="473E1371" w14:textId="687CC8AF" w:rsidR="000002DC" w:rsidRDefault="000002DC" w:rsidP="009116A7">
      <w:pPr>
        <w:pStyle w:val="Ttulo1"/>
      </w:pPr>
      <w:r>
        <w:t>EAR (Estrutura Analítica dos Riscos)</w:t>
      </w:r>
      <w:bookmarkEnd w:id="15"/>
      <w:bookmarkEnd w:id="16"/>
    </w:p>
    <w:p w14:paraId="162BD7D0" w14:textId="77777777" w:rsidR="009116A7" w:rsidRPr="009116A7" w:rsidRDefault="009116A7" w:rsidP="009116A7"/>
    <w:p w14:paraId="783587BD" w14:textId="77777777"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68EE08A2" wp14:editId="0ECE2624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8A550AD" w14:textId="77777777" w:rsidR="000002DC" w:rsidRDefault="000002DC" w:rsidP="00D21C0D">
      <w:pPr>
        <w:pStyle w:val="Comments"/>
      </w:pPr>
    </w:p>
    <w:p w14:paraId="3914CFCB" w14:textId="34CECF16" w:rsidR="000002DC" w:rsidRPr="003670F2" w:rsidRDefault="000002DC" w:rsidP="00D21C0D">
      <w:pPr>
        <w:pStyle w:val="Comments"/>
      </w:pPr>
    </w:p>
    <w:p w14:paraId="6E747B81" w14:textId="77777777" w:rsidR="000002DC" w:rsidRDefault="000002DC" w:rsidP="000002DC"/>
    <w:p w14:paraId="05B2FF20" w14:textId="77777777" w:rsidR="000002DC" w:rsidRDefault="000002DC" w:rsidP="000002DC"/>
    <w:p w14:paraId="3EF21A75" w14:textId="77777777" w:rsidR="000002DC" w:rsidRDefault="000002DC" w:rsidP="002D31AB"/>
    <w:p w14:paraId="68EDDE4E" w14:textId="77777777" w:rsidR="00D92F01" w:rsidRDefault="00D92F01" w:rsidP="00D92F01">
      <w:pPr>
        <w:pStyle w:val="Ttulo2"/>
      </w:pPr>
      <w:bookmarkStart w:id="17" w:name="_Toc353747410"/>
      <w:bookmarkStart w:id="18" w:name="_Toc404957829"/>
      <w:r>
        <w:t>R</w:t>
      </w:r>
      <w:r w:rsidRPr="000E7D97">
        <w:t>iscos</w:t>
      </w:r>
      <w:bookmarkEnd w:id="17"/>
      <w:bookmarkEnd w:id="18"/>
    </w:p>
    <w:p w14:paraId="726AED07" w14:textId="1EC5FB82" w:rsidR="00D92F01" w:rsidRPr="009116A7" w:rsidRDefault="009116A7" w:rsidP="009116A7">
      <w:pPr>
        <w:pStyle w:val="PargrafodaLista"/>
        <w:numPr>
          <w:ilvl w:val="0"/>
          <w:numId w:val="3"/>
        </w:numPr>
      </w:pPr>
      <w:r>
        <w:rPr>
          <w:rFonts w:ascii="Segoe UI" w:hAnsi="Segoe UI" w:cs="Segoe UI"/>
          <w:color w:val="24292E"/>
          <w:shd w:val="clear" w:color="auto" w:fill="FFFFFF"/>
        </w:rPr>
        <w:t>Número de participantes abaixo do mínimo requerido</w:t>
      </w:r>
    </w:p>
    <w:p w14:paraId="2C4E5E61" w14:textId="14A3DDA7" w:rsidR="009116A7" w:rsidRPr="009116A7" w:rsidRDefault="009116A7" w:rsidP="009116A7">
      <w:pPr>
        <w:pStyle w:val="PargrafodaLista"/>
        <w:numPr>
          <w:ilvl w:val="0"/>
          <w:numId w:val="4"/>
        </w:numPr>
      </w:pPr>
      <w:r w:rsidRPr="009116A7">
        <w:t>Falha na comunicação com o cliente</w:t>
      </w:r>
    </w:p>
    <w:p w14:paraId="6D7B1D11" w14:textId="57BE5057" w:rsidR="009116A7" w:rsidRPr="009116A7" w:rsidRDefault="009116A7" w:rsidP="009116A7">
      <w:pPr>
        <w:pStyle w:val="PargrafodaLista"/>
        <w:numPr>
          <w:ilvl w:val="0"/>
          <w:numId w:val="4"/>
        </w:numPr>
      </w:pPr>
      <w:r w:rsidRPr="009116A7">
        <w:t>Falha na comunicação com o time</w:t>
      </w:r>
    </w:p>
    <w:p w14:paraId="3B1CF5D8" w14:textId="7F65F14B" w:rsidR="009116A7" w:rsidRPr="009116A7" w:rsidRDefault="009116A7" w:rsidP="009116A7">
      <w:pPr>
        <w:pStyle w:val="PargrafodaLista"/>
        <w:numPr>
          <w:ilvl w:val="0"/>
          <w:numId w:val="4"/>
        </w:numPr>
      </w:pPr>
      <w:r w:rsidRPr="009116A7">
        <w:t>Indisponibilidade do repositório remoto</w:t>
      </w:r>
    </w:p>
    <w:p w14:paraId="0B141963" w14:textId="77777777" w:rsidR="002D31AB" w:rsidRDefault="002D31AB" w:rsidP="002D31AB"/>
    <w:p w14:paraId="17D952A9" w14:textId="389965D6" w:rsidR="002D31AB" w:rsidRDefault="002D31AB" w:rsidP="009116A7">
      <w:pPr>
        <w:pStyle w:val="Ttulo1"/>
      </w:pPr>
      <w:bookmarkStart w:id="19" w:name="_Toc353747411"/>
      <w:bookmarkStart w:id="20" w:name="_Toc404957830"/>
      <w:r>
        <w:t>Realizar a análise qualitativa dos riscos</w:t>
      </w:r>
      <w:bookmarkEnd w:id="19"/>
      <w:bookmarkEnd w:id="20"/>
    </w:p>
    <w:p w14:paraId="0744C928" w14:textId="77777777" w:rsidR="00D92F01" w:rsidRDefault="00D92F01" w:rsidP="00D92F01">
      <w:pPr>
        <w:pStyle w:val="Ttulo2"/>
      </w:pPr>
      <w:bookmarkStart w:id="21" w:name="_Toc353747412"/>
      <w:bookmarkStart w:id="22" w:name="_Toc404957831"/>
      <w:r w:rsidRPr="00510026">
        <w:t>Definições de probabilidade e impacto dos riscos</w:t>
      </w:r>
      <w:bookmarkEnd w:id="21"/>
      <w:bookmarkEnd w:id="22"/>
    </w:p>
    <w:p w14:paraId="2C1D943A" w14:textId="6FE4A39F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14:paraId="736EFFDE" w14:textId="77777777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05CC4339" w14:textId="77777777"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083BA67F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14:paraId="7281594E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045AEE86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2F7D3C5C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14:paraId="4384D45E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74BF4E7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67FF2D96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14:paraId="5E8D3FE6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9D4042C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35B0E6A6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14:paraId="57011618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BD95356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0B5F02F5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14:paraId="49D7E312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B96D2F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679E9570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7A2F0D44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40EA6AC0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A1CE0D6" w14:textId="77777777"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4730D84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2F13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61D4FFC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DBE7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313D9D5D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BE2D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35C8A3C4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CA89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335E82D4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604E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14:paraId="4BCDC779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6228930" w14:textId="316605A5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89"/>
        <w:gridCol w:w="1823"/>
        <w:gridCol w:w="2044"/>
        <w:gridCol w:w="2333"/>
        <w:gridCol w:w="1631"/>
      </w:tblGrid>
      <w:tr w:rsidR="00AB3D75" w:rsidRPr="00D21C0D" w14:paraId="241735BB" w14:textId="77777777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25F5E0D6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4BF48E2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14:paraId="195BE976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61801CC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14:paraId="1209D637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6BAD10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14:paraId="23DAF151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168743D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14:paraId="3F400A66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6DBB46A" w14:textId="77777777"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14:paraId="05A4F352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14:paraId="2208B7E7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29750F77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14:paraId="0ADF1B7B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14:paraId="2C2DE998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14:paraId="786730A0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14:paraId="29C1641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14:paraId="7B2A54EB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14:paraId="4333548B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4383EE90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14:paraId="3763D564" w14:textId="77777777"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14:paraId="0BFE3752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14:paraId="329CFE09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14:paraId="4BCA706B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14:paraId="304787D9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14:paraId="6D7F7033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233F21A1" w14:textId="77777777"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14:paraId="47F9DBC1" w14:textId="77777777"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14:paraId="577052C7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14:paraId="0B248A11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14:paraId="13D165A0" w14:textId="77777777" w:rsidR="00AB3D75" w:rsidRPr="00D21C0D" w:rsidRDefault="00745142" w:rsidP="006250CD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14:paraId="63346E7C" w14:textId="77777777" w:rsidR="00AB3D75" w:rsidRPr="00D21C0D" w:rsidRDefault="00AB3D75" w:rsidP="002511D2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73F273A1" w14:textId="31F36096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40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D92F01" w:rsidRPr="00D21C0D" w14:paraId="65FB568A" w14:textId="77777777" w:rsidTr="003226DE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4AD63C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8141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8311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DE99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48A2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44E9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D92F01" w:rsidRPr="00D21C0D" w14:paraId="1902556A" w14:textId="77777777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94D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2451C3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618A2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FE75C7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F92B2F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FA8664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D92F01" w:rsidRPr="00D21C0D" w14:paraId="3038C9EB" w14:textId="77777777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87FF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BD4F5D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E8E9EA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628C8E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B6CF32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378011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D92F01" w:rsidRPr="00D21C0D" w14:paraId="0F9FF993" w14:textId="77777777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9A0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C28FD04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7F5DA4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383897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DFD4C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F344B8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D92F01" w:rsidRPr="00D21C0D" w14:paraId="045D38F1" w14:textId="77777777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EC2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4AC89DA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A314953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D6BE22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48F50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ED86E8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D92F01" w:rsidRPr="00D21C0D" w14:paraId="76E810A2" w14:textId="77777777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340B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43FF5034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34B4BC4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4A88E8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17149A8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237FBC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D92F01" w:rsidRPr="00D21C0D" w14:paraId="538DBB54" w14:textId="77777777" w:rsidTr="003226DE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FD2FFAD" w14:textId="77777777"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6E2F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CED9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4981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9834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E186" w14:textId="77777777"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14:paraId="7F5863D9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CFB6FF8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14:paraId="55036BE9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7F4FBC5B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14:paraId="30F9F2C9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14:paraId="7FE3C914" w14:textId="60CD2592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60A61015" w14:textId="77777777" w:rsidR="00D92F01" w:rsidRPr="00510026" w:rsidRDefault="00D92F01" w:rsidP="00D92F01"/>
    <w:p w14:paraId="5DC3CD5E" w14:textId="77777777" w:rsidR="006C4F33" w:rsidRDefault="006C4F33" w:rsidP="002D31AB"/>
    <w:p w14:paraId="3BAA83E3" w14:textId="77777777" w:rsidR="002D31AB" w:rsidRDefault="002D31AB" w:rsidP="0095233A">
      <w:pPr>
        <w:pStyle w:val="Ttulo1"/>
      </w:pPr>
      <w:bookmarkStart w:id="23" w:name="_Toc353747413"/>
      <w:bookmarkStart w:id="24" w:name="_Toc404957832"/>
      <w:r>
        <w:t>Realizar a análise quantitativa dos riscos</w:t>
      </w:r>
      <w:bookmarkEnd w:id="23"/>
      <w:bookmarkEnd w:id="24"/>
    </w:p>
    <w:p w14:paraId="27126956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14:paraId="5F96C6A3" w14:textId="77777777" w:rsidR="002D31AB" w:rsidRDefault="002D31AB" w:rsidP="002D31AB"/>
    <w:p w14:paraId="364F5067" w14:textId="77777777" w:rsidR="006C4F33" w:rsidRDefault="006C4F33" w:rsidP="002D31AB"/>
    <w:p w14:paraId="5D848EE2" w14:textId="39272C07" w:rsidR="002D31AB" w:rsidRDefault="002D31AB" w:rsidP="009116A7">
      <w:pPr>
        <w:pStyle w:val="Ttulo1"/>
      </w:pPr>
      <w:bookmarkStart w:id="25" w:name="_Toc353747414"/>
      <w:bookmarkStart w:id="26" w:name="_Toc404957833"/>
      <w:r>
        <w:t>Planejar as respostas aos riscos</w:t>
      </w:r>
      <w:bookmarkEnd w:id="25"/>
      <w:bookmarkEnd w:id="26"/>
    </w:p>
    <w:p w14:paraId="416A52D0" w14:textId="77777777" w:rsidR="007B60B5" w:rsidRPr="00AA3C95" w:rsidRDefault="007B60B5" w:rsidP="007B60B5">
      <w:pPr>
        <w:pStyle w:val="Ttulo2"/>
      </w:pPr>
      <w:bookmarkStart w:id="27" w:name="_Toc353747415"/>
      <w:bookmarkStart w:id="28" w:name="_Toc404957834"/>
      <w:r>
        <w:t>Reservas de contingência</w:t>
      </w:r>
      <w:bookmarkEnd w:id="27"/>
      <w:bookmarkEnd w:id="28"/>
    </w:p>
    <w:p w14:paraId="0A28667E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Para os riscos não identificados, orçamento e o prazo original serão aumentados em 10%.</w:t>
      </w:r>
    </w:p>
    <w:p w14:paraId="4AF09670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O comitê do projeto deverá aprovar o uso das reservas de contingência em reunião que ocorrerá toda primeira segunda-feira de todo mês.</w:t>
      </w:r>
    </w:p>
    <w:p w14:paraId="39023ED2" w14:textId="77777777" w:rsidR="007B60B5" w:rsidRDefault="007B60B5" w:rsidP="007B60B5"/>
    <w:p w14:paraId="2630D92E" w14:textId="77777777" w:rsidR="007B60B5" w:rsidRDefault="007B60B5" w:rsidP="002D31AB"/>
    <w:p w14:paraId="3B0879DA" w14:textId="77777777" w:rsidR="006C4F33" w:rsidRDefault="006C4F33" w:rsidP="002D31AB"/>
    <w:p w14:paraId="4F376641" w14:textId="77777777" w:rsidR="002D31AB" w:rsidRDefault="00D85087" w:rsidP="0095233A">
      <w:pPr>
        <w:pStyle w:val="Ttulo1"/>
      </w:pPr>
      <w:bookmarkStart w:id="29" w:name="_Toc353747416"/>
      <w:bookmarkStart w:id="30" w:name="_Toc404957835"/>
      <w:r>
        <w:t>C</w:t>
      </w:r>
      <w:r w:rsidR="002D31AB">
        <w:t>ontrolar os riscos</w:t>
      </w:r>
      <w:bookmarkEnd w:id="29"/>
      <w:bookmarkEnd w:id="30"/>
    </w:p>
    <w:p w14:paraId="5451F03F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14:paraId="667A75A1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14:paraId="02FF8C0A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Este processo consiste de:</w:t>
      </w:r>
    </w:p>
    <w:p w14:paraId="20AC1A5A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Identificar, analisar, e planejar para riscos novos;</w:t>
      </w:r>
    </w:p>
    <w:p w14:paraId="057BA373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os riscos identificados;</w:t>
      </w:r>
    </w:p>
    <w:p w14:paraId="733A3875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Analisar novamente os riscos existentes de acordo com as mudanças de contexto;</w:t>
      </w:r>
    </w:p>
    <w:p w14:paraId="1B94DDDD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condições para ativar planos de contingência;</w:t>
      </w:r>
    </w:p>
    <w:p w14:paraId="3910166A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riscos residuais;</w:t>
      </w:r>
    </w:p>
    <w:p w14:paraId="3938C403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Rever a execução do plano de respostas aos riscos para avaliar sua eficácia;</w:t>
      </w:r>
    </w:p>
    <w:p w14:paraId="51C48952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 se as premissas do projeto ainda são válidas;</w:t>
      </w:r>
    </w:p>
    <w:p w14:paraId="7BD4EDA5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políticas e os procedimentos de gestão de risco estão sendo seguidas;</w:t>
      </w:r>
    </w:p>
    <w:p w14:paraId="32ADD17F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reservas de contingência de custo e prazo devem ser modificadas com os riscos do projeto.</w:t>
      </w:r>
    </w:p>
    <w:p w14:paraId="514AC708" w14:textId="77777777"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b/>
          <w:bCs/>
          <w:sz w:val="18"/>
          <w:lang w:val="pt-BR"/>
        </w:rPr>
        <w:t>CheckList</w:t>
      </w:r>
    </w:p>
    <w:p w14:paraId="3CC26C34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Implementar a análise de risco aprovada.</w:t>
      </w:r>
    </w:p>
    <w:p w14:paraId="09BDC8C2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14:paraId="50CB60F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14:paraId="2554B1B0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14:paraId="3D31765E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14:paraId="2D96CE4A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14:paraId="512CB915" w14:textId="77777777" w:rsidR="008843C9" w:rsidRDefault="008843C9" w:rsidP="003D377B"/>
    <w:p w14:paraId="3BC52A5A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1CD7FDB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5F6A2B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71D531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3AEB692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09ED9D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185FB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B1E285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0A52C7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61694ED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3B5C3305" w14:textId="77777777" w:rsidR="008843C9" w:rsidRPr="00C52528" w:rsidRDefault="008843C9" w:rsidP="004E1C7A"/>
        </w:tc>
      </w:tr>
      <w:tr w:rsidR="008843C9" w:rsidRPr="00C52528" w14:paraId="76C736D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EFFB162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244D385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457363C4" w14:textId="77777777" w:rsidR="008843C9" w:rsidRPr="00C52528" w:rsidRDefault="008843C9" w:rsidP="004E1C7A"/>
        </w:tc>
      </w:tr>
    </w:tbl>
    <w:p w14:paraId="53907BE6" w14:textId="77777777"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E3AE" w14:textId="77777777" w:rsidR="00B16AE7" w:rsidRDefault="00B16AE7" w:rsidP="005E1593">
      <w:r>
        <w:separator/>
      </w:r>
    </w:p>
  </w:endnote>
  <w:endnote w:type="continuationSeparator" w:id="0">
    <w:p w14:paraId="0BF9BD2F" w14:textId="77777777" w:rsidR="00B16AE7" w:rsidRDefault="00B16AE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5116460E" w14:textId="77777777" w:rsidTr="00BB133F">
      <w:trPr>
        <w:jc w:val="center"/>
      </w:trPr>
      <w:tc>
        <w:tcPr>
          <w:tcW w:w="3930" w:type="dxa"/>
          <w:vAlign w:val="center"/>
        </w:tcPr>
        <w:p w14:paraId="526436DF" w14:textId="77777777"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999EC97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572996A5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5E8A61D3" w14:textId="77777777" w:rsidR="00BB133F" w:rsidRPr="006419CA" w:rsidRDefault="00BB133F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D7B437" w14:textId="77777777" w:rsidR="00BB133F" w:rsidRPr="006419CA" w:rsidRDefault="00B16AE7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14:paraId="71850ABC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A8B4" w14:textId="77777777" w:rsidR="00B16AE7" w:rsidRDefault="00B16AE7" w:rsidP="005E1593">
      <w:r>
        <w:separator/>
      </w:r>
    </w:p>
  </w:footnote>
  <w:footnote w:type="continuationSeparator" w:id="0">
    <w:p w14:paraId="713A32EE" w14:textId="77777777" w:rsidR="00B16AE7" w:rsidRDefault="00B16AE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B133F" w:rsidRPr="00AD691F" w14:paraId="2E951D7E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17A991F1" w14:textId="77777777" w:rsidR="00BB133F" w:rsidRPr="00CB61EC" w:rsidRDefault="00BB133F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5F5081EC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57D6172" wp14:editId="4610364B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18CBC29A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29992DB0" w14:textId="75018D39" w:rsidR="00BB133F" w:rsidRPr="00CB61EC" w:rsidRDefault="00E55D89" w:rsidP="004E1C7A">
          <w:pPr>
            <w:pStyle w:val="Cabealho"/>
            <w:rPr>
              <w:sz w:val="22"/>
            </w:rPr>
          </w:pPr>
          <w:r>
            <w:rPr>
              <w:rFonts w:eastAsia="Arial" w:cs="Arial"/>
              <w:b/>
            </w:rPr>
            <w:t>Aprendizagem por Projeto Integrador – 2021</w:t>
          </w:r>
        </w:p>
      </w:tc>
      <w:tc>
        <w:tcPr>
          <w:tcW w:w="1956" w:type="dxa"/>
          <w:vMerge/>
          <w:vAlign w:val="center"/>
        </w:tcPr>
        <w:p w14:paraId="747A7447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5BF55CB2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439"/>
    <w:multiLevelType w:val="hybridMultilevel"/>
    <w:tmpl w:val="A61280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433CF6"/>
    <w:multiLevelType w:val="hybridMultilevel"/>
    <w:tmpl w:val="DA800E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C225E"/>
    <w:rsid w:val="001D497F"/>
    <w:rsid w:val="001F3D30"/>
    <w:rsid w:val="001F7427"/>
    <w:rsid w:val="00247D89"/>
    <w:rsid w:val="00274187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D283A"/>
    <w:rsid w:val="005D52A9"/>
    <w:rsid w:val="005E1593"/>
    <w:rsid w:val="005F487B"/>
    <w:rsid w:val="00603ACD"/>
    <w:rsid w:val="00627160"/>
    <w:rsid w:val="00636386"/>
    <w:rsid w:val="006419CA"/>
    <w:rsid w:val="006571E0"/>
    <w:rsid w:val="00663704"/>
    <w:rsid w:val="00672E9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116A7"/>
    <w:rsid w:val="0095233A"/>
    <w:rsid w:val="00953B74"/>
    <w:rsid w:val="00980543"/>
    <w:rsid w:val="00983BDA"/>
    <w:rsid w:val="009A64F9"/>
    <w:rsid w:val="009B2712"/>
    <w:rsid w:val="009E1BFD"/>
    <w:rsid w:val="009F47FB"/>
    <w:rsid w:val="00A6523D"/>
    <w:rsid w:val="00AB3D75"/>
    <w:rsid w:val="00AC543E"/>
    <w:rsid w:val="00AE1992"/>
    <w:rsid w:val="00AE258F"/>
    <w:rsid w:val="00AF1054"/>
    <w:rsid w:val="00AF15FC"/>
    <w:rsid w:val="00B11F30"/>
    <w:rsid w:val="00B16AE7"/>
    <w:rsid w:val="00BB133F"/>
    <w:rsid w:val="00BB61ED"/>
    <w:rsid w:val="00C079D6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55D89"/>
    <w:rsid w:val="00E70CD7"/>
    <w:rsid w:val="00E86E9F"/>
    <w:rsid w:val="00EB2A52"/>
    <w:rsid w:val="00EF4970"/>
    <w:rsid w:val="00EF6F11"/>
    <w:rsid w:val="00F116EA"/>
    <w:rsid w:val="00F210E2"/>
    <w:rsid w:val="00F2388D"/>
    <w:rsid w:val="00F50F9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900C4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critoriodeprojetos.com.br/SharedFiles/Download.aspx?pageid=18&amp;mid=24&amp;fileid=129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scritoriodeprojetos.com.br/SharedFiles/Download.aspx?pageid=18&amp;mid=24&amp;fileid=130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6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6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</dgm:pt>
    <dgm:pt modelId="{033A8206-CB66-4AB9-A4D9-2FF5C4916BE9}" type="pres">
      <dgm:prSet presAssocID="{C0018E42-84D9-415D-A384-7666513A1F7F}" presName="rootConnector" presStyleLbl="node3" presStyleIdx="2" presStyleCnt="16"/>
      <dgm:spPr/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3" presStyleCnt="16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4" presStyleCnt="16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5" presStyleCnt="16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6" presStyleCnt="16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7" presStyleCnt="16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8" presStyleCnt="16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9" presStyleCnt="16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10" presStyleCnt="16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</dgm:pt>
    <dgm:pt modelId="{FEB2A397-26CF-4FDB-AC39-4CE91C9D5BEC}" type="pres">
      <dgm:prSet presAssocID="{9F3B85D9-3369-4003-AF20-872152FE23FA}" presName="rootConnector" presStyleLbl="node3" presStyleIdx="11" presStyleCnt="16"/>
      <dgm:spPr/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2" presStyleCnt="16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3" presStyleCnt="16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4" presStyleCnt="16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5" presStyleCnt="16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9C886301-8BD1-47AC-B234-3CF4EE511826}" type="presOf" srcId="{5D605706-D7B3-4715-B495-B24EBDCF61EA}" destId="{6DCCF281-B896-49E7-9952-69A8F05234A7}" srcOrd="1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DD1C7009-9D75-4017-B5F7-D644F829D355}" type="presOf" srcId="{361EB6C0-1394-473B-BE89-6266D9202787}" destId="{6E24A0A0-BD96-4DB8-B4D8-A7E59CAFCC59}" srcOrd="0" destOrd="0" presId="urn:microsoft.com/office/officeart/2005/8/layout/orgChart1"/>
    <dgm:cxn modelId="{041AC60C-CD92-4E2A-A43C-9A8F2F58F0A3}" type="presOf" srcId="{126590A4-29BC-4ADE-AFB5-023495EE0089}" destId="{4690A1CD-53A8-433B-8DE3-808D45F92B2B}" srcOrd="0" destOrd="0" presId="urn:microsoft.com/office/officeart/2005/8/layout/orgChart1"/>
    <dgm:cxn modelId="{FC57E00C-8D39-485E-B935-5D494B31E82E}" type="presOf" srcId="{75DB07BA-D8BC-420A-B76B-BAA46B28B914}" destId="{470789ED-5978-4F77-BE1A-1215B6A27C5A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D4BAC913-E338-4C95-90F2-D6C0B908BB99}" type="presOf" srcId="{D58F6AA2-9F53-4A60-A44D-38FD84B8AF7F}" destId="{CA289EF0-FD5E-425C-A231-A9D84BB6623A}" srcOrd="0" destOrd="0" presId="urn:microsoft.com/office/officeart/2005/8/layout/orgChart1"/>
    <dgm:cxn modelId="{B1898616-9507-4136-A385-40A2D881C0B9}" type="presOf" srcId="{EBD38737-7DD8-43BE-B7ED-DF71474BEDA2}" destId="{F69DC0C8-E73B-4D7C-A4F5-BBE1CB5A5C88}" srcOrd="1" destOrd="0" presId="urn:microsoft.com/office/officeart/2005/8/layout/orgChart1"/>
    <dgm:cxn modelId="{E0D2CC17-7A0A-4689-9D60-537531500321}" type="presOf" srcId="{84046004-57A6-4C06-A11C-9F7287761D98}" destId="{EE78C5A6-CBD5-4FFF-8CB7-01C25D9B581B}" srcOrd="1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53D61D1B-B511-40F4-B0F6-D9E4DA27D79D}" type="presOf" srcId="{D931ECAC-AB38-4486-BAFC-F910AF20089E}" destId="{6BDE1B16-A616-4674-B030-65F89162B9CC}" srcOrd="0" destOrd="0" presId="urn:microsoft.com/office/officeart/2005/8/layout/orgChart1"/>
    <dgm:cxn modelId="{E74FEE1B-DFA1-4194-B06F-9C11AB8D1235}" type="presOf" srcId="{5B00B322-4B12-41A6-85D7-DA499DFD4F16}" destId="{B648E2A5-3C92-4437-BDC3-295D51468995}" srcOrd="1" destOrd="0" presId="urn:microsoft.com/office/officeart/2005/8/layout/orgChart1"/>
    <dgm:cxn modelId="{E83FB624-55D3-40DD-8E1A-56FD6EACF2D6}" type="presOf" srcId="{E328701E-D8D0-4D99-A6D1-2712E3D73FB6}" destId="{0AF7A985-E5B7-4E1F-B841-D42AE185D32D}" srcOrd="1" destOrd="0" presId="urn:microsoft.com/office/officeart/2005/8/layout/orgChart1"/>
    <dgm:cxn modelId="{A3C5B628-BADB-433D-B243-950DA2BB299A}" type="presOf" srcId="{8918F457-E626-49F4-BCA0-12DFB6C8AD03}" destId="{9E14FBAD-D1AD-4CEB-9405-810E6926FDEA}" srcOrd="0" destOrd="0" presId="urn:microsoft.com/office/officeart/2005/8/layout/orgChart1"/>
    <dgm:cxn modelId="{6B29192C-8592-4941-8CEA-C5FF32B9734C}" type="presOf" srcId="{216CF9BF-9216-407F-9B8D-95C4041D8FA8}" destId="{A2E18608-7331-406F-AE65-BB24C39261CF}" srcOrd="0" destOrd="0" presId="urn:microsoft.com/office/officeart/2005/8/layout/orgChart1"/>
    <dgm:cxn modelId="{E22A0C2D-8032-40D3-AD6A-88C0D8337443}" type="presOf" srcId="{77E2F29C-84C7-48C3-8F6F-C69D7586C45D}" destId="{2C8C310D-2740-4944-8929-9603E90D9A8B}" srcOrd="0" destOrd="0" presId="urn:microsoft.com/office/officeart/2005/8/layout/orgChart1"/>
    <dgm:cxn modelId="{8C0BF136-1266-4430-B549-68694EAE6931}" type="presOf" srcId="{C0018E42-84D9-415D-A384-7666513A1F7F}" destId="{BAB3A6B8-5352-4DA8-96F8-07E6BC98185D}" srcOrd="0" destOrd="0" presId="urn:microsoft.com/office/officeart/2005/8/layout/orgChart1"/>
    <dgm:cxn modelId="{B8EA7C3D-5C4D-4184-9EC4-BD181C47BC3D}" type="presOf" srcId="{84046004-57A6-4C06-A11C-9F7287761D98}" destId="{6EBEA3B5-CDA2-477A-8B26-F83F79694AD4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AB7DE43F-B9B5-4629-9390-6F384505A9A5}" type="presOf" srcId="{7E150E36-2D86-4F06-BDA3-9185D5CC6664}" destId="{3E0545C6-A044-40EA-ADEE-669580CFD394}" srcOrd="1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39CF1C5B-D643-4881-9C48-52B1BEB0297D}" type="presOf" srcId="{5A3BD96A-3D89-462E-82CA-06A32B435F4D}" destId="{DDA08A96-ECAA-40D8-87E9-267A2E3FB2AB}" srcOrd="0" destOrd="0" presId="urn:microsoft.com/office/officeart/2005/8/layout/orgChart1"/>
    <dgm:cxn modelId="{EF364764-282B-4294-A3EF-A547C57680FD}" type="presOf" srcId="{46A4712D-9544-4C42-939A-DD719ED04768}" destId="{F4A796AB-7D30-47B5-B300-C0767B5DD161}" srcOrd="0" destOrd="0" presId="urn:microsoft.com/office/officeart/2005/8/layout/orgChart1"/>
    <dgm:cxn modelId="{6955E548-DC15-40BC-B97D-7248472DC124}" type="presOf" srcId="{C7226807-C4C6-440C-B4F0-32052F059653}" destId="{72FD56DB-E3CD-498A-A4FD-B9397867C0B2}" srcOrd="0" destOrd="0" presId="urn:microsoft.com/office/officeart/2005/8/layout/orgChart1"/>
    <dgm:cxn modelId="{84C8D96B-856F-4343-9A42-7BD88CC52E50}" type="presOf" srcId="{7EB70B14-84CD-4643-8471-B73421138D4D}" destId="{A8D0EEC9-6F7C-408E-8B34-6C99F820D0B2}" srcOrd="0" destOrd="0" presId="urn:microsoft.com/office/officeart/2005/8/layout/orgChart1"/>
    <dgm:cxn modelId="{0E25134C-3559-4C8E-825F-526F2D887BC1}" type="presOf" srcId="{126590A4-29BC-4ADE-AFB5-023495EE0089}" destId="{19089519-63E8-47C4-8F47-E10B761220A4}" srcOrd="1" destOrd="0" presId="urn:microsoft.com/office/officeart/2005/8/layout/orgChart1"/>
    <dgm:cxn modelId="{CDA81D6F-3270-4CDB-8A17-76EF109F4BDA}" type="presOf" srcId="{4200D81A-88F7-41DB-B666-228D4DE945DA}" destId="{DAB71A07-02B9-4C7D-AE9A-B288F1C980AB}" srcOrd="0" destOrd="0" presId="urn:microsoft.com/office/officeart/2005/8/layout/orgChart1"/>
    <dgm:cxn modelId="{D661E070-0E22-4AD3-AA81-D79324298B50}" type="presOf" srcId="{3090BAB2-701F-40A4-9FD5-83BB08AF3A5E}" destId="{1714AFA9-AA6E-456F-B331-E7A269D00A36}" srcOrd="0" destOrd="0" presId="urn:microsoft.com/office/officeart/2005/8/layout/orgChart1"/>
    <dgm:cxn modelId="{68868172-4B68-4524-9D9B-72F55E9DE169}" type="presOf" srcId="{1842F646-C8CB-47D2-8CC2-D4F1E2E39780}" destId="{DC58032A-F2C6-410A-81A9-9B064F3BBE19}" srcOrd="0" destOrd="0" presId="urn:microsoft.com/office/officeart/2005/8/layout/orgChart1"/>
    <dgm:cxn modelId="{EC6C9854-EBB3-44CE-BE65-967592CA9D76}" type="presOf" srcId="{D58F6AA2-9F53-4A60-A44D-38FD84B8AF7F}" destId="{1CBB3844-6EA6-472C-8606-8AA7B7FE0F0B}" srcOrd="1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CF4D3D76-5824-4C16-B590-831CB331FDBA}" type="presOf" srcId="{8B827852-3A81-452F-9D24-129DAF701FFB}" destId="{D5B99159-CDDB-41F8-ACBD-6B8092780EF5}" srcOrd="0" destOrd="0" presId="urn:microsoft.com/office/officeart/2005/8/layout/orgChart1"/>
    <dgm:cxn modelId="{5719AE77-2BCC-4858-8820-13A8EA8B404C}" type="presOf" srcId="{00C6F922-742E-4C71-A891-179FEEF19B35}" destId="{7B5B4394-0469-4AED-AE79-2B2E9C1F0093}" srcOrd="0" destOrd="0" presId="urn:microsoft.com/office/officeart/2005/8/layout/orgChart1"/>
    <dgm:cxn modelId="{0B991F59-D54B-4B54-AF7B-36C29BB7C41E}" type="presOf" srcId="{60D72D4E-FCD4-4385-89C5-0A39AF996FE0}" destId="{1370F00B-2F15-4A79-9BBE-DD87909CA5A6}" srcOrd="0" destOrd="0" presId="urn:microsoft.com/office/officeart/2005/8/layout/orgChart1"/>
    <dgm:cxn modelId="{A892C079-50F2-4979-800C-3BC1D2E88B43}" type="presOf" srcId="{4CA9BC66-21CA-4F97-815A-9D8E72AF79B2}" destId="{20E47870-49B3-4BF1-B458-43A1D66CBFAE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B366C55A-1A9B-489E-BF2A-C44AF7CE3791}" type="presOf" srcId="{75DB07BA-D8BC-420A-B76B-BAA46B28B914}" destId="{4AB38BA1-F226-4F57-9F51-DF172832A2DF}" srcOrd="1" destOrd="0" presId="urn:microsoft.com/office/officeart/2005/8/layout/orgChart1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F4113A7E-D325-42B8-BE6A-7C5548FD3CB2}" type="presOf" srcId="{6915D6D7-D29D-482A-9853-A0A0EAD0910F}" destId="{2621339D-4C0F-4929-A07F-6355D6A883AD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738E2581-43E2-4734-989C-5CBE241889F1}" type="presOf" srcId="{361EB6C0-1394-473B-BE89-6266D9202787}" destId="{EE7CC328-F91F-4E66-86F0-96BC73FD81F4}" srcOrd="1" destOrd="0" presId="urn:microsoft.com/office/officeart/2005/8/layout/orgChart1"/>
    <dgm:cxn modelId="{90EE7B81-71D9-4ADE-B587-AD00AA83B638}" type="presOf" srcId="{EBD38737-7DD8-43BE-B7ED-DF71474BEDA2}" destId="{FA7660C4-8F78-4046-8AA1-0C277F92D7B5}" srcOrd="0" destOrd="0" presId="urn:microsoft.com/office/officeart/2005/8/layout/orgChart1"/>
    <dgm:cxn modelId="{4A6E8882-A720-43AF-92AA-DFB9B559C7F2}" type="presOf" srcId="{478CDEFB-3482-4126-966F-A378298BB01D}" destId="{40B297F6-C106-4935-ACD7-6187BD4527BF}" srcOrd="0" destOrd="0" presId="urn:microsoft.com/office/officeart/2005/8/layout/orgChart1"/>
    <dgm:cxn modelId="{D213D183-AF92-4EC8-80DE-58FFC843DFAB}" type="presOf" srcId="{5DFD038D-6FFD-49FF-B345-3D3ABE5C98C8}" destId="{B593BF30-F320-44EE-8BDB-AB5FB9789D51}" srcOrd="1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A0AF9D87-D7D4-4FF6-8033-EC3F320C60C9}" type="presOf" srcId="{614B019A-1818-4321-9FDF-611E750EAB05}" destId="{C5AC88B5-1F71-46B1-80CC-124717A81B3A}" srcOrd="0" destOrd="0" presId="urn:microsoft.com/office/officeart/2005/8/layout/orgChart1"/>
    <dgm:cxn modelId="{C64DC78C-D419-4FA6-9EAC-10C66B0545DC}" type="presOf" srcId="{E328701E-D8D0-4D99-A6D1-2712E3D73FB6}" destId="{ABAC55A7-7B0C-4413-B269-91525CA7352F}" srcOrd="0" destOrd="0" presId="urn:microsoft.com/office/officeart/2005/8/layout/orgChart1"/>
    <dgm:cxn modelId="{5B505990-BE28-47C9-9CD8-0D3CBAAB0AC2}" type="presOf" srcId="{4D6903E5-620B-4616-A392-23116CAF4F52}" destId="{1F18DE31-806F-4189-8975-B12043AEE76D}" srcOrd="0" destOrd="0" presId="urn:microsoft.com/office/officeart/2005/8/layout/orgChart1"/>
    <dgm:cxn modelId="{366B9190-E7A2-4AF3-8075-DBE1163EA5FF}" type="presOf" srcId="{C92F3603-C6F5-4B67-BD70-6902805AB235}" destId="{E56B250D-9946-4520-ABD0-195D9B83D822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09FBDC97-26AD-4581-B167-597763AE5647}" type="presOf" srcId="{00C6F922-742E-4C71-A891-179FEEF19B35}" destId="{7269D70F-D6B1-45BB-BC81-2CD926C7970E}" srcOrd="1" destOrd="0" presId="urn:microsoft.com/office/officeart/2005/8/layout/orgChart1"/>
    <dgm:cxn modelId="{23D26498-56A8-458F-A28D-010B284955D8}" type="presOf" srcId="{6846D342-7592-4C5A-B18F-9971BEC16328}" destId="{C8897954-5EFB-4CF6-8723-36439E9F3DF1}" srcOrd="0" destOrd="0" presId="urn:microsoft.com/office/officeart/2005/8/layout/orgChart1"/>
    <dgm:cxn modelId="{AFC86A98-8ADF-4FE1-9EA1-153F3EF4A77C}" type="presOf" srcId="{3339F968-D5E6-49A2-917D-4117A56C4B50}" destId="{AABE73A2-BB1D-4056-B67E-98FA3003A3EA}" srcOrd="0" destOrd="0" presId="urn:microsoft.com/office/officeart/2005/8/layout/orgChart1"/>
    <dgm:cxn modelId="{756CFD99-1D32-40BA-8B80-2F56B3A43E73}" type="presOf" srcId="{4200D81A-88F7-41DB-B666-228D4DE945DA}" destId="{8C61D847-175D-46B9-AEB6-9C9BDBC44BE4}" srcOrd="1" destOrd="0" presId="urn:microsoft.com/office/officeart/2005/8/layout/orgChart1"/>
    <dgm:cxn modelId="{ABC6629A-1797-4C3F-B0D3-C53B7BD712E6}" type="presOf" srcId="{C7226807-C4C6-440C-B4F0-32052F059653}" destId="{4D1B0EA3-CC22-4B38-BCA8-928D8F2858CE}" srcOrd="1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CA140B9C-5B4E-46D9-8736-897E15DE1E9D}" type="presOf" srcId="{4CA9BC66-21CA-4F97-815A-9D8E72AF79B2}" destId="{BEEDB414-BD68-46F2-9AF9-579F0F25BFB5}" srcOrd="0" destOrd="0" presId="urn:microsoft.com/office/officeart/2005/8/layout/orgChart1"/>
    <dgm:cxn modelId="{4AAFD69C-47B3-45BD-91E9-A8CEDF20CE3F}" type="presOf" srcId="{161AD8C1-E29A-4FED-BE80-57B24325604E}" destId="{08B2D1C2-E9F7-4E06-A7EF-30783D52EFB5}" srcOrd="0" destOrd="0" presId="urn:microsoft.com/office/officeart/2005/8/layout/orgChart1"/>
    <dgm:cxn modelId="{AEE045A0-1DCD-42E3-BDB9-F799F2DED491}" type="presOf" srcId="{63832C0C-723A-45C3-B066-FD5A0842CD05}" destId="{4CA684B6-EED4-48E7-8C58-1AE0D554FA84}" srcOrd="0" destOrd="0" presId="urn:microsoft.com/office/officeart/2005/8/layout/orgChart1"/>
    <dgm:cxn modelId="{DB28E3A2-BFD2-422C-A9C9-6BC3C4E4525A}" type="presOf" srcId="{B0CCAD4C-5FA1-4448-B5B7-43108ADA69FD}" destId="{923176F9-DBE8-49A0-AC6B-B22895B3A723}" srcOrd="1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7AFD08B1-F956-4400-BAB6-A0A9378A75B0}" type="presOf" srcId="{9F3B85D9-3369-4003-AF20-872152FE23FA}" destId="{B10BA726-78D3-4FBB-989F-FE3E151B889E}" srcOrd="0" destOrd="0" presId="urn:microsoft.com/office/officeart/2005/8/layout/orgChart1"/>
    <dgm:cxn modelId="{EFA5BBC4-B745-4F0F-816A-D61C4432BCAE}" type="presOf" srcId="{5D605706-D7B3-4715-B495-B24EBDCF61EA}" destId="{07A9ABE5-46CD-413D-ADF2-C5B2E1B5CF29}" srcOrd="0" destOrd="0" presId="urn:microsoft.com/office/officeart/2005/8/layout/orgChart1"/>
    <dgm:cxn modelId="{8E4FF7C6-7753-4E37-96E9-ACDCE941EF4A}" type="presOf" srcId="{F8941512-C9D7-475E-BA9F-B9E7C93CB69C}" destId="{5BA4CB3C-5B28-456E-8283-66DE54569219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20F671C9-39F3-4269-A9F2-638C80676E53}" type="presOf" srcId="{7E150E36-2D86-4F06-BDA3-9185D5CC6664}" destId="{771C8DD5-A53C-4C6A-B00E-7720FB7A085F}" srcOrd="0" destOrd="0" presId="urn:microsoft.com/office/officeart/2005/8/layout/orgChart1"/>
    <dgm:cxn modelId="{B533AFCC-CD15-415C-8364-2D0E3057E62A}" type="presOf" srcId="{A31F5B86-564D-4AB7-9108-9DA85A4709BA}" destId="{BCCEED76-9494-4BBF-9382-31BF8F101C44}" srcOrd="1" destOrd="0" presId="urn:microsoft.com/office/officeart/2005/8/layout/orgChart1"/>
    <dgm:cxn modelId="{A88C7ACD-A4EC-44B4-86DB-C0E65F57E8E3}" type="presOf" srcId="{721F0B68-8824-45C5-B517-E97620A78057}" destId="{AFE4E10C-E831-42AA-8C78-CCF12529F98C}" srcOrd="0" destOrd="0" presId="urn:microsoft.com/office/officeart/2005/8/layout/orgChart1"/>
    <dgm:cxn modelId="{BCA600CE-792F-47EF-AF31-54E37616C9A5}" type="presOf" srcId="{A31F5B86-564D-4AB7-9108-9DA85A4709BA}" destId="{2A3E7F47-C6F2-4669-89DA-C10855CB0716}" srcOrd="0" destOrd="0" presId="urn:microsoft.com/office/officeart/2005/8/layout/orgChart1"/>
    <dgm:cxn modelId="{B5A53ACF-815D-4C2C-86B8-FAD827A04633}" type="presOf" srcId="{5DFD038D-6FFD-49FF-B345-3D3ABE5C98C8}" destId="{261D9DAF-0B28-4259-8D85-E5F903101B33}" srcOrd="0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0C1AC6D3-5576-435F-8578-B6BE48537AF0}" type="presOf" srcId="{5B00B322-4B12-41A6-85D7-DA499DFD4F16}" destId="{28CD8419-E7A4-41DA-859E-4D67DB2B710F}" srcOrd="0" destOrd="0" presId="urn:microsoft.com/office/officeart/2005/8/layout/orgChart1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FCE807E2-0ADF-4CBE-8D47-8AEB337F8030}" type="presOf" srcId="{C0018E42-84D9-415D-A384-7666513A1F7F}" destId="{033A8206-CB66-4AB9-A4D9-2FF5C4916BE9}" srcOrd="1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3B7ABFEC-7717-496C-9C1D-5FBDA38B4689}" type="presOf" srcId="{9F3B85D9-3369-4003-AF20-872152FE23FA}" destId="{FEB2A397-26CF-4FDB-AC39-4CE91C9D5BEC}" srcOrd="1" destOrd="0" presId="urn:microsoft.com/office/officeart/2005/8/layout/orgChart1"/>
    <dgm:cxn modelId="{804858EE-2E00-4DEA-B24F-D1F3BA7082BF}" type="presOf" srcId="{3090BAB2-701F-40A4-9FD5-83BB08AF3A5E}" destId="{DE090179-A3E9-46F5-9880-803E6CCFB14F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67ECF4EE-E5A3-42A4-8441-52B4E2D09C93}" type="presOf" srcId="{B0CCAD4C-5FA1-4448-B5B7-43108ADA69FD}" destId="{8227E97C-08E8-489F-A2CA-63FA270D416E}" srcOrd="0" destOrd="0" presId="urn:microsoft.com/office/officeart/2005/8/layout/orgChart1"/>
    <dgm:cxn modelId="{73C8C1F7-C2A5-4AB0-B359-24C3AFC55A09}" type="presOf" srcId="{721F0B68-8824-45C5-B517-E97620A78057}" destId="{2B912529-05F6-4571-8E52-A2B57C007140}" srcOrd="1" destOrd="0" presId="urn:microsoft.com/office/officeart/2005/8/layout/orgChart1"/>
    <dgm:cxn modelId="{994F2DFF-1332-4DEB-9656-2C474BD5AAC0}" type="presOf" srcId="{8A70C1F9-10B1-4ECF-A584-E31D21E84A52}" destId="{9C3B3528-36D0-453D-8B62-2806CAEE330E}" srcOrd="0" destOrd="0" presId="urn:microsoft.com/office/officeart/2005/8/layout/orgChart1"/>
    <dgm:cxn modelId="{4A659CA6-3248-4755-AFF5-C8310EC4F998}" type="presParOf" srcId="{E56B250D-9946-4520-ABD0-195D9B83D822}" destId="{BEE2F045-5171-41CD-A65B-DC61AA8A3152}" srcOrd="0" destOrd="0" presId="urn:microsoft.com/office/officeart/2005/8/layout/orgChart1"/>
    <dgm:cxn modelId="{F6C684E3-DDB2-4E9E-9977-DE34AAD770EA}" type="presParOf" srcId="{BEE2F045-5171-41CD-A65B-DC61AA8A3152}" destId="{6A273FFF-FAA9-4AE5-ACC4-713A06FD1089}" srcOrd="0" destOrd="0" presId="urn:microsoft.com/office/officeart/2005/8/layout/orgChart1"/>
    <dgm:cxn modelId="{AC9D9154-77B1-4A9C-9479-FCB46F0D3F16}" type="presParOf" srcId="{6A273FFF-FAA9-4AE5-ACC4-713A06FD1089}" destId="{28CD8419-E7A4-41DA-859E-4D67DB2B710F}" srcOrd="0" destOrd="0" presId="urn:microsoft.com/office/officeart/2005/8/layout/orgChart1"/>
    <dgm:cxn modelId="{A045CE07-2B5D-40A4-86AE-179D829BB5E8}" type="presParOf" srcId="{6A273FFF-FAA9-4AE5-ACC4-713A06FD1089}" destId="{B648E2A5-3C92-4437-BDC3-295D51468995}" srcOrd="1" destOrd="0" presId="urn:microsoft.com/office/officeart/2005/8/layout/orgChart1"/>
    <dgm:cxn modelId="{1519F465-0562-4946-A965-93CD1B915B49}" type="presParOf" srcId="{BEE2F045-5171-41CD-A65B-DC61AA8A3152}" destId="{9D6EDE55-DC4E-4D50-9F60-69EE37B8151C}" srcOrd="1" destOrd="0" presId="urn:microsoft.com/office/officeart/2005/8/layout/orgChart1"/>
    <dgm:cxn modelId="{F9C907AF-8740-4AA7-B9BE-7CE3CDDA38DC}" type="presParOf" srcId="{9D6EDE55-DC4E-4D50-9F60-69EE37B8151C}" destId="{A8D0EEC9-6F7C-408E-8B34-6C99F820D0B2}" srcOrd="0" destOrd="0" presId="urn:microsoft.com/office/officeart/2005/8/layout/orgChart1"/>
    <dgm:cxn modelId="{40DABD7A-825C-4E26-88A7-D2744F5B4D79}" type="presParOf" srcId="{9D6EDE55-DC4E-4D50-9F60-69EE37B8151C}" destId="{D951CA85-D74F-4350-A31F-68ECCF0F817E}" srcOrd="1" destOrd="0" presId="urn:microsoft.com/office/officeart/2005/8/layout/orgChart1"/>
    <dgm:cxn modelId="{A5C3BA6D-1EAD-4D5D-BD1E-D117C1954038}" type="presParOf" srcId="{D951CA85-D74F-4350-A31F-68ECCF0F817E}" destId="{DB42E906-2B5D-4A6A-8C14-F83FEC28256D}" srcOrd="0" destOrd="0" presId="urn:microsoft.com/office/officeart/2005/8/layout/orgChart1"/>
    <dgm:cxn modelId="{4701FC57-6190-4419-87CC-9340E7EBB36C}" type="presParOf" srcId="{DB42E906-2B5D-4A6A-8C14-F83FEC28256D}" destId="{2A3E7F47-C6F2-4669-89DA-C10855CB0716}" srcOrd="0" destOrd="0" presId="urn:microsoft.com/office/officeart/2005/8/layout/orgChart1"/>
    <dgm:cxn modelId="{85C626D3-35AA-431D-AB08-102B31D84851}" type="presParOf" srcId="{DB42E906-2B5D-4A6A-8C14-F83FEC28256D}" destId="{BCCEED76-9494-4BBF-9382-31BF8F101C44}" srcOrd="1" destOrd="0" presId="urn:microsoft.com/office/officeart/2005/8/layout/orgChart1"/>
    <dgm:cxn modelId="{A37C7B6F-627D-4459-A7B9-41906BB9EEE6}" type="presParOf" srcId="{D951CA85-D74F-4350-A31F-68ECCF0F817E}" destId="{BDEE2223-1DE8-453F-B491-34C0A4A1134E}" srcOrd="1" destOrd="0" presId="urn:microsoft.com/office/officeart/2005/8/layout/orgChart1"/>
    <dgm:cxn modelId="{2FAD1C25-003C-4BBF-8EB1-359DCF02EE53}" type="presParOf" srcId="{BDEE2223-1DE8-453F-B491-34C0A4A1134E}" destId="{C5AC88B5-1F71-46B1-80CC-124717A81B3A}" srcOrd="0" destOrd="0" presId="urn:microsoft.com/office/officeart/2005/8/layout/orgChart1"/>
    <dgm:cxn modelId="{ADEB5311-2B55-49EB-9FE9-EACC198BD176}" type="presParOf" srcId="{BDEE2223-1DE8-453F-B491-34C0A4A1134E}" destId="{F265726A-74AB-4689-9C34-44D51EF7D382}" srcOrd="1" destOrd="0" presId="urn:microsoft.com/office/officeart/2005/8/layout/orgChart1"/>
    <dgm:cxn modelId="{6A7328B6-A0E8-4053-8A94-BF2BFF6FE5C6}" type="presParOf" srcId="{F265726A-74AB-4689-9C34-44D51EF7D382}" destId="{3E9473B1-A885-44BA-9053-BC214E789AF0}" srcOrd="0" destOrd="0" presId="urn:microsoft.com/office/officeart/2005/8/layout/orgChart1"/>
    <dgm:cxn modelId="{73E18087-CD16-43DF-82C0-234FF1503C78}" type="presParOf" srcId="{3E9473B1-A885-44BA-9053-BC214E789AF0}" destId="{CA289EF0-FD5E-425C-A231-A9D84BB6623A}" srcOrd="0" destOrd="0" presId="urn:microsoft.com/office/officeart/2005/8/layout/orgChart1"/>
    <dgm:cxn modelId="{9F5332CB-E348-42C9-976E-5CEC65010521}" type="presParOf" srcId="{3E9473B1-A885-44BA-9053-BC214E789AF0}" destId="{1CBB3844-6EA6-472C-8606-8AA7B7FE0F0B}" srcOrd="1" destOrd="0" presId="urn:microsoft.com/office/officeart/2005/8/layout/orgChart1"/>
    <dgm:cxn modelId="{3EF131B3-0DE7-472A-95D9-EB018CFFDA70}" type="presParOf" srcId="{F265726A-74AB-4689-9C34-44D51EF7D382}" destId="{DDB065A5-F2C0-48E5-92A2-0C78E7167934}" srcOrd="1" destOrd="0" presId="urn:microsoft.com/office/officeart/2005/8/layout/orgChart1"/>
    <dgm:cxn modelId="{7B4D472F-A1A1-4032-BDA2-2A00B352C73D}" type="presParOf" srcId="{F265726A-74AB-4689-9C34-44D51EF7D382}" destId="{5470B549-6B8C-48D0-80A1-6587D9E37A4D}" srcOrd="2" destOrd="0" presId="urn:microsoft.com/office/officeart/2005/8/layout/orgChart1"/>
    <dgm:cxn modelId="{3996C83E-EF40-42C4-831A-1A6C543CEA55}" type="presParOf" srcId="{BDEE2223-1DE8-453F-B491-34C0A4A1134E}" destId="{2621339D-4C0F-4929-A07F-6355D6A883AD}" srcOrd="2" destOrd="0" presId="urn:microsoft.com/office/officeart/2005/8/layout/orgChart1"/>
    <dgm:cxn modelId="{F9E48A84-4C8E-417C-AA3B-6BEECACD30B9}" type="presParOf" srcId="{BDEE2223-1DE8-453F-B491-34C0A4A1134E}" destId="{FEA2B19C-BE07-4D04-B39A-30A26D0763C7}" srcOrd="3" destOrd="0" presId="urn:microsoft.com/office/officeart/2005/8/layout/orgChart1"/>
    <dgm:cxn modelId="{DB541564-335B-4301-B7E6-C6F745B2C5EA}" type="presParOf" srcId="{FEA2B19C-BE07-4D04-B39A-30A26D0763C7}" destId="{D4DE17DF-1301-47F8-8C3C-6889D12F362C}" srcOrd="0" destOrd="0" presId="urn:microsoft.com/office/officeart/2005/8/layout/orgChart1"/>
    <dgm:cxn modelId="{AD06A476-A782-45B6-9184-FD947D82D7EE}" type="presParOf" srcId="{D4DE17DF-1301-47F8-8C3C-6889D12F362C}" destId="{7B5B4394-0469-4AED-AE79-2B2E9C1F0093}" srcOrd="0" destOrd="0" presId="urn:microsoft.com/office/officeart/2005/8/layout/orgChart1"/>
    <dgm:cxn modelId="{0EDB9A0F-7495-4349-88A6-35590270B67B}" type="presParOf" srcId="{D4DE17DF-1301-47F8-8C3C-6889D12F362C}" destId="{7269D70F-D6B1-45BB-BC81-2CD926C7970E}" srcOrd="1" destOrd="0" presId="urn:microsoft.com/office/officeart/2005/8/layout/orgChart1"/>
    <dgm:cxn modelId="{54844CA7-2816-443F-AD43-EA6DC3160E7A}" type="presParOf" srcId="{FEA2B19C-BE07-4D04-B39A-30A26D0763C7}" destId="{75877C81-19CE-4A20-BCA6-77883EDD326B}" srcOrd="1" destOrd="0" presId="urn:microsoft.com/office/officeart/2005/8/layout/orgChart1"/>
    <dgm:cxn modelId="{EE6E5A54-D44C-4B8E-A4AE-F8F281571608}" type="presParOf" srcId="{FEA2B19C-BE07-4D04-B39A-30A26D0763C7}" destId="{7013A681-67B9-4E98-B93F-6AA1DA57A644}" srcOrd="2" destOrd="0" presId="urn:microsoft.com/office/officeart/2005/8/layout/orgChart1"/>
    <dgm:cxn modelId="{91381117-4199-4BB6-9F50-1E87058324C7}" type="presParOf" srcId="{BDEE2223-1DE8-453F-B491-34C0A4A1134E}" destId="{AABE73A2-BB1D-4056-B67E-98FA3003A3EA}" srcOrd="4" destOrd="0" presId="urn:microsoft.com/office/officeart/2005/8/layout/orgChart1"/>
    <dgm:cxn modelId="{867EB37A-A131-4C1B-ABF0-0C385511AE71}" type="presParOf" srcId="{BDEE2223-1DE8-453F-B491-34C0A4A1134E}" destId="{5C0D1770-38A2-4311-A2E1-5D850EF958B6}" srcOrd="5" destOrd="0" presId="urn:microsoft.com/office/officeart/2005/8/layout/orgChart1"/>
    <dgm:cxn modelId="{1F7B311E-3459-46EA-948B-EE16AC248FC8}" type="presParOf" srcId="{5C0D1770-38A2-4311-A2E1-5D850EF958B6}" destId="{21B80074-284F-4B65-B2A1-64238608E8AA}" srcOrd="0" destOrd="0" presId="urn:microsoft.com/office/officeart/2005/8/layout/orgChart1"/>
    <dgm:cxn modelId="{5412E630-2A40-486F-BDF0-470DE3924C17}" type="presParOf" srcId="{21B80074-284F-4B65-B2A1-64238608E8AA}" destId="{BAB3A6B8-5352-4DA8-96F8-07E6BC98185D}" srcOrd="0" destOrd="0" presId="urn:microsoft.com/office/officeart/2005/8/layout/orgChart1"/>
    <dgm:cxn modelId="{ABFC47FD-EF78-4238-A451-B5E2EA66A07E}" type="presParOf" srcId="{21B80074-284F-4B65-B2A1-64238608E8AA}" destId="{033A8206-CB66-4AB9-A4D9-2FF5C4916BE9}" srcOrd="1" destOrd="0" presId="urn:microsoft.com/office/officeart/2005/8/layout/orgChart1"/>
    <dgm:cxn modelId="{7B5EC7B2-4E97-4232-BD4B-907904F488A2}" type="presParOf" srcId="{5C0D1770-38A2-4311-A2E1-5D850EF958B6}" destId="{39BB5FFD-FFDC-494A-81F3-BB2A2C16CD46}" srcOrd="1" destOrd="0" presId="urn:microsoft.com/office/officeart/2005/8/layout/orgChart1"/>
    <dgm:cxn modelId="{A356EDD3-B365-4316-916A-44E8F2ED5159}" type="presParOf" srcId="{5C0D1770-38A2-4311-A2E1-5D850EF958B6}" destId="{329DA6F9-3056-415C-A33E-A622B278F385}" srcOrd="2" destOrd="0" presId="urn:microsoft.com/office/officeart/2005/8/layout/orgChart1"/>
    <dgm:cxn modelId="{01A75945-AA0E-4BF8-B238-5D03580C2FF9}" type="presParOf" srcId="{D951CA85-D74F-4350-A31F-68ECCF0F817E}" destId="{9831D72F-A1A5-4486-9D2A-133C3A0311A0}" srcOrd="2" destOrd="0" presId="urn:microsoft.com/office/officeart/2005/8/layout/orgChart1"/>
    <dgm:cxn modelId="{E7984901-6110-493B-B57B-74A669C3F49F}" type="presParOf" srcId="{9D6EDE55-DC4E-4D50-9F60-69EE37B8151C}" destId="{1F18DE31-806F-4189-8975-B12043AEE76D}" srcOrd="2" destOrd="0" presId="urn:microsoft.com/office/officeart/2005/8/layout/orgChart1"/>
    <dgm:cxn modelId="{EA1388BA-CE0F-4BEB-921E-212A92928114}" type="presParOf" srcId="{9D6EDE55-DC4E-4D50-9F60-69EE37B8151C}" destId="{209CB061-F0AD-41D8-A64E-0CBE27A7DFE9}" srcOrd="3" destOrd="0" presId="urn:microsoft.com/office/officeart/2005/8/layout/orgChart1"/>
    <dgm:cxn modelId="{8A38C87D-1947-4450-B8BA-E50454CD372B}" type="presParOf" srcId="{209CB061-F0AD-41D8-A64E-0CBE27A7DFE9}" destId="{ECB3B436-1736-423A-A33E-8C7D8E803322}" srcOrd="0" destOrd="0" presId="urn:microsoft.com/office/officeart/2005/8/layout/orgChart1"/>
    <dgm:cxn modelId="{78D1C86F-AE65-4574-9108-8F7A8A36CBD6}" type="presParOf" srcId="{ECB3B436-1736-423A-A33E-8C7D8E803322}" destId="{AFE4E10C-E831-42AA-8C78-CCF12529F98C}" srcOrd="0" destOrd="0" presId="urn:microsoft.com/office/officeart/2005/8/layout/orgChart1"/>
    <dgm:cxn modelId="{34728EA4-64A2-4555-933B-C7813D9EA62B}" type="presParOf" srcId="{ECB3B436-1736-423A-A33E-8C7D8E803322}" destId="{2B912529-05F6-4571-8E52-A2B57C007140}" srcOrd="1" destOrd="0" presId="urn:microsoft.com/office/officeart/2005/8/layout/orgChart1"/>
    <dgm:cxn modelId="{9DFA594D-EEA0-4185-B1EC-F5FC7F4E13C0}" type="presParOf" srcId="{209CB061-F0AD-41D8-A64E-0CBE27A7DFE9}" destId="{A2339C5D-2409-4802-ACEE-5A28F3C3D849}" srcOrd="1" destOrd="0" presId="urn:microsoft.com/office/officeart/2005/8/layout/orgChart1"/>
    <dgm:cxn modelId="{0534FF5D-F73F-4B66-9E21-06F9067DD450}" type="presParOf" srcId="{A2339C5D-2409-4802-ACEE-5A28F3C3D849}" destId="{6BDE1B16-A616-4674-B030-65F89162B9CC}" srcOrd="0" destOrd="0" presId="urn:microsoft.com/office/officeart/2005/8/layout/orgChart1"/>
    <dgm:cxn modelId="{4305DAE4-9FE1-4E2E-A470-4809B87DA89D}" type="presParOf" srcId="{A2339C5D-2409-4802-ACEE-5A28F3C3D849}" destId="{F614FC74-5C2A-4737-BA89-DE18D28BFED8}" srcOrd="1" destOrd="0" presId="urn:microsoft.com/office/officeart/2005/8/layout/orgChart1"/>
    <dgm:cxn modelId="{9BCC68ED-4293-4329-AEBA-9212C5A01487}" type="presParOf" srcId="{F614FC74-5C2A-4737-BA89-DE18D28BFED8}" destId="{295A48C9-8E21-49A7-A6B4-5F6DDE31FF7A}" srcOrd="0" destOrd="0" presId="urn:microsoft.com/office/officeart/2005/8/layout/orgChart1"/>
    <dgm:cxn modelId="{3708F458-2513-4DD8-BD57-8531BD00C875}" type="presParOf" srcId="{295A48C9-8E21-49A7-A6B4-5F6DDE31FF7A}" destId="{771C8DD5-A53C-4C6A-B00E-7720FB7A085F}" srcOrd="0" destOrd="0" presId="urn:microsoft.com/office/officeart/2005/8/layout/orgChart1"/>
    <dgm:cxn modelId="{5A60A2C0-4871-4B04-9514-DFFE22C4967C}" type="presParOf" srcId="{295A48C9-8E21-49A7-A6B4-5F6DDE31FF7A}" destId="{3E0545C6-A044-40EA-ADEE-669580CFD394}" srcOrd="1" destOrd="0" presId="urn:microsoft.com/office/officeart/2005/8/layout/orgChart1"/>
    <dgm:cxn modelId="{83553A12-5F36-49C4-878B-B8F790D2332D}" type="presParOf" srcId="{F614FC74-5C2A-4737-BA89-DE18D28BFED8}" destId="{7FFBFB91-2883-4E39-932D-A8053CAF29C2}" srcOrd="1" destOrd="0" presId="urn:microsoft.com/office/officeart/2005/8/layout/orgChart1"/>
    <dgm:cxn modelId="{6580FE23-136F-4F13-8839-75B16F04E2E6}" type="presParOf" srcId="{F614FC74-5C2A-4737-BA89-DE18D28BFED8}" destId="{2ADBBB37-AD3A-4722-9F5B-A18375DC8957}" srcOrd="2" destOrd="0" presId="urn:microsoft.com/office/officeart/2005/8/layout/orgChart1"/>
    <dgm:cxn modelId="{C5AB197F-7F14-4FB4-9AE7-2178CB5FC149}" type="presParOf" srcId="{A2339C5D-2409-4802-ACEE-5A28F3C3D849}" destId="{9C3B3528-36D0-453D-8B62-2806CAEE330E}" srcOrd="2" destOrd="0" presId="urn:microsoft.com/office/officeart/2005/8/layout/orgChart1"/>
    <dgm:cxn modelId="{2F931AB1-E4F7-40B3-A9C7-C636D985ACE1}" type="presParOf" srcId="{A2339C5D-2409-4802-ACEE-5A28F3C3D849}" destId="{1EBE25AD-1F00-4C8D-BA80-6CC386FF4D78}" srcOrd="3" destOrd="0" presId="urn:microsoft.com/office/officeart/2005/8/layout/orgChart1"/>
    <dgm:cxn modelId="{7EC1857A-6F10-416A-A682-A84CA5EFCF31}" type="presParOf" srcId="{1EBE25AD-1F00-4C8D-BA80-6CC386FF4D78}" destId="{E76AE06B-7891-4A3B-B447-114313543637}" srcOrd="0" destOrd="0" presId="urn:microsoft.com/office/officeart/2005/8/layout/orgChart1"/>
    <dgm:cxn modelId="{883FC90C-EBE8-4390-8988-D51068B85C32}" type="presParOf" srcId="{E76AE06B-7891-4A3B-B447-114313543637}" destId="{72FD56DB-E3CD-498A-A4FD-B9397867C0B2}" srcOrd="0" destOrd="0" presId="urn:microsoft.com/office/officeart/2005/8/layout/orgChart1"/>
    <dgm:cxn modelId="{79A79898-C731-4E0E-B81D-3CC3ECC277ED}" type="presParOf" srcId="{E76AE06B-7891-4A3B-B447-114313543637}" destId="{4D1B0EA3-CC22-4B38-BCA8-928D8F2858CE}" srcOrd="1" destOrd="0" presId="urn:microsoft.com/office/officeart/2005/8/layout/orgChart1"/>
    <dgm:cxn modelId="{C76C2B16-1272-44E3-9EF6-A60CB8C6337D}" type="presParOf" srcId="{1EBE25AD-1F00-4C8D-BA80-6CC386FF4D78}" destId="{EA448D2A-66FD-4581-B0BD-0941BE92725D}" srcOrd="1" destOrd="0" presId="urn:microsoft.com/office/officeart/2005/8/layout/orgChart1"/>
    <dgm:cxn modelId="{B4399775-AC81-4479-9519-B2441465DD3C}" type="presParOf" srcId="{1EBE25AD-1F00-4C8D-BA80-6CC386FF4D78}" destId="{912E49E8-607F-44FC-9BF4-75DC4D96D768}" srcOrd="2" destOrd="0" presId="urn:microsoft.com/office/officeart/2005/8/layout/orgChart1"/>
    <dgm:cxn modelId="{D6ED2ADD-7E3D-4D4B-8878-32477AE01442}" type="presParOf" srcId="{A2339C5D-2409-4802-ACEE-5A28F3C3D849}" destId="{F4A796AB-7D30-47B5-B300-C0767B5DD161}" srcOrd="4" destOrd="0" presId="urn:microsoft.com/office/officeart/2005/8/layout/orgChart1"/>
    <dgm:cxn modelId="{4E94B311-040A-444C-8F02-175957FFF9F9}" type="presParOf" srcId="{A2339C5D-2409-4802-ACEE-5A28F3C3D849}" destId="{E4E4F6A9-A975-4E1D-9121-7EAEBDFBEB4E}" srcOrd="5" destOrd="0" presId="urn:microsoft.com/office/officeart/2005/8/layout/orgChart1"/>
    <dgm:cxn modelId="{459D1165-8CA7-471F-B73E-080D129028E6}" type="presParOf" srcId="{E4E4F6A9-A975-4E1D-9121-7EAEBDFBEB4E}" destId="{6A6C0A61-1DBD-4832-BA8D-82F5BD782E00}" srcOrd="0" destOrd="0" presId="urn:microsoft.com/office/officeart/2005/8/layout/orgChart1"/>
    <dgm:cxn modelId="{2126FDC9-3B69-4E82-B751-AFF939A00B4D}" type="presParOf" srcId="{6A6C0A61-1DBD-4832-BA8D-82F5BD782E00}" destId="{8227E97C-08E8-489F-A2CA-63FA270D416E}" srcOrd="0" destOrd="0" presId="urn:microsoft.com/office/officeart/2005/8/layout/orgChart1"/>
    <dgm:cxn modelId="{3EDE1742-D8C1-4501-8345-37094E99884F}" type="presParOf" srcId="{6A6C0A61-1DBD-4832-BA8D-82F5BD782E00}" destId="{923176F9-DBE8-49A0-AC6B-B22895B3A723}" srcOrd="1" destOrd="0" presId="urn:microsoft.com/office/officeart/2005/8/layout/orgChart1"/>
    <dgm:cxn modelId="{37729B9A-2524-4B73-A63E-DD35796B4A75}" type="presParOf" srcId="{E4E4F6A9-A975-4E1D-9121-7EAEBDFBEB4E}" destId="{34C17881-46C2-448F-A361-374296658135}" srcOrd="1" destOrd="0" presId="urn:microsoft.com/office/officeart/2005/8/layout/orgChart1"/>
    <dgm:cxn modelId="{E2818EBA-8E49-440D-A09B-EDEB895F15DA}" type="presParOf" srcId="{E4E4F6A9-A975-4E1D-9121-7EAEBDFBEB4E}" destId="{FDEEC7D0-563D-483A-93BB-C3A5202B5D71}" srcOrd="2" destOrd="0" presId="urn:microsoft.com/office/officeart/2005/8/layout/orgChart1"/>
    <dgm:cxn modelId="{C9189955-6D83-4CBB-A270-E1FD861F7977}" type="presParOf" srcId="{A2339C5D-2409-4802-ACEE-5A28F3C3D849}" destId="{1370F00B-2F15-4A79-9BBE-DD87909CA5A6}" srcOrd="6" destOrd="0" presId="urn:microsoft.com/office/officeart/2005/8/layout/orgChart1"/>
    <dgm:cxn modelId="{5FE1DC46-09FE-4814-AACD-4981EEADEF14}" type="presParOf" srcId="{A2339C5D-2409-4802-ACEE-5A28F3C3D849}" destId="{36A4FECA-18FA-477A-9BD9-6BFEFEC5A6D3}" srcOrd="7" destOrd="0" presId="urn:microsoft.com/office/officeart/2005/8/layout/orgChart1"/>
    <dgm:cxn modelId="{C0A8F28F-B2CF-4876-8F02-C690B48D4443}" type="presParOf" srcId="{36A4FECA-18FA-477A-9BD9-6BFEFEC5A6D3}" destId="{10AB6D5D-1286-4198-B1E8-4520DF8607D6}" srcOrd="0" destOrd="0" presId="urn:microsoft.com/office/officeart/2005/8/layout/orgChart1"/>
    <dgm:cxn modelId="{825808A8-9D29-4D45-868F-C967A4580758}" type="presParOf" srcId="{10AB6D5D-1286-4198-B1E8-4520DF8607D6}" destId="{DAB71A07-02B9-4C7D-AE9A-B288F1C980AB}" srcOrd="0" destOrd="0" presId="urn:microsoft.com/office/officeart/2005/8/layout/orgChart1"/>
    <dgm:cxn modelId="{BA7F3E1D-AB20-419E-8A22-33A12B397874}" type="presParOf" srcId="{10AB6D5D-1286-4198-B1E8-4520DF8607D6}" destId="{8C61D847-175D-46B9-AEB6-9C9BDBC44BE4}" srcOrd="1" destOrd="0" presId="urn:microsoft.com/office/officeart/2005/8/layout/orgChart1"/>
    <dgm:cxn modelId="{6656177C-43C8-4FB9-A430-5F720627218C}" type="presParOf" srcId="{36A4FECA-18FA-477A-9BD9-6BFEFEC5A6D3}" destId="{D400DA2C-1B3A-49AC-8F3D-A0CA4AF822D2}" srcOrd="1" destOrd="0" presId="urn:microsoft.com/office/officeart/2005/8/layout/orgChart1"/>
    <dgm:cxn modelId="{C627E003-C782-4F1B-90AF-9AF975F6C798}" type="presParOf" srcId="{36A4FECA-18FA-477A-9BD9-6BFEFEC5A6D3}" destId="{F5108AC4-CE7F-41A4-9243-1CD4DE486D09}" srcOrd="2" destOrd="0" presId="urn:microsoft.com/office/officeart/2005/8/layout/orgChart1"/>
    <dgm:cxn modelId="{54FBF35A-C6F2-4FB9-933D-ADDC27D2088C}" type="presParOf" srcId="{209CB061-F0AD-41D8-A64E-0CBE27A7DFE9}" destId="{D25C22EA-0DA8-4DC7-A4E2-B2D9D1567D6C}" srcOrd="2" destOrd="0" presId="urn:microsoft.com/office/officeart/2005/8/layout/orgChart1"/>
    <dgm:cxn modelId="{FB0A1E82-50CE-4A75-8FB1-7793A25AB8A5}" type="presParOf" srcId="{9D6EDE55-DC4E-4D50-9F60-69EE37B8151C}" destId="{DC58032A-F2C6-410A-81A9-9B064F3BBE19}" srcOrd="4" destOrd="0" presId="urn:microsoft.com/office/officeart/2005/8/layout/orgChart1"/>
    <dgm:cxn modelId="{D6C7B171-28B7-415B-BC15-BE728D18EF2D}" type="presParOf" srcId="{9D6EDE55-DC4E-4D50-9F60-69EE37B8151C}" destId="{12689FFD-8D2D-4467-96B3-39B1A3F0C2AC}" srcOrd="5" destOrd="0" presId="urn:microsoft.com/office/officeart/2005/8/layout/orgChart1"/>
    <dgm:cxn modelId="{6891E6C2-36CB-449D-A2BA-CDCB1DBB8CDD}" type="presParOf" srcId="{12689FFD-8D2D-4467-96B3-39B1A3F0C2AC}" destId="{C74B2033-52A7-4060-85BB-98EBF7D8E02C}" srcOrd="0" destOrd="0" presId="urn:microsoft.com/office/officeart/2005/8/layout/orgChart1"/>
    <dgm:cxn modelId="{11B5E4A5-09D8-44D1-8AF7-216BF6099EFF}" type="presParOf" srcId="{C74B2033-52A7-4060-85BB-98EBF7D8E02C}" destId="{ABAC55A7-7B0C-4413-B269-91525CA7352F}" srcOrd="0" destOrd="0" presId="urn:microsoft.com/office/officeart/2005/8/layout/orgChart1"/>
    <dgm:cxn modelId="{66C45D4C-8EC8-4E8B-9203-D9F4C5E3604C}" type="presParOf" srcId="{C74B2033-52A7-4060-85BB-98EBF7D8E02C}" destId="{0AF7A985-E5B7-4E1F-B841-D42AE185D32D}" srcOrd="1" destOrd="0" presId="urn:microsoft.com/office/officeart/2005/8/layout/orgChart1"/>
    <dgm:cxn modelId="{A7E57652-E325-4D11-884D-29C29D58DF66}" type="presParOf" srcId="{12689FFD-8D2D-4467-96B3-39B1A3F0C2AC}" destId="{8D6626A0-06B4-45ED-A2E4-D3DE066E7205}" srcOrd="1" destOrd="0" presId="urn:microsoft.com/office/officeart/2005/8/layout/orgChart1"/>
    <dgm:cxn modelId="{B63B1D5B-09F3-495F-B12C-6E79ED913051}" type="presParOf" srcId="{8D6626A0-06B4-45ED-A2E4-D3DE066E7205}" destId="{D5B99159-CDDB-41F8-ACBD-6B8092780EF5}" srcOrd="0" destOrd="0" presId="urn:microsoft.com/office/officeart/2005/8/layout/orgChart1"/>
    <dgm:cxn modelId="{9401A9F4-DE7D-49E7-B2A0-5C492A592239}" type="presParOf" srcId="{8D6626A0-06B4-45ED-A2E4-D3DE066E7205}" destId="{114E4173-B790-460F-ADEE-067F5A141092}" srcOrd="1" destOrd="0" presId="urn:microsoft.com/office/officeart/2005/8/layout/orgChart1"/>
    <dgm:cxn modelId="{9CF033ED-41FD-4122-B969-ADDC77320AB7}" type="presParOf" srcId="{114E4173-B790-460F-ADEE-067F5A141092}" destId="{71F3C00A-D5A2-4317-8DFF-4FCE07873378}" srcOrd="0" destOrd="0" presId="urn:microsoft.com/office/officeart/2005/8/layout/orgChart1"/>
    <dgm:cxn modelId="{E2D2F18B-E629-4C29-8F1E-D1820E810D30}" type="presParOf" srcId="{71F3C00A-D5A2-4317-8DFF-4FCE07873378}" destId="{07A9ABE5-46CD-413D-ADF2-C5B2E1B5CF29}" srcOrd="0" destOrd="0" presId="urn:microsoft.com/office/officeart/2005/8/layout/orgChart1"/>
    <dgm:cxn modelId="{0D504D39-E260-4CBF-84B9-0F7D38FAECFA}" type="presParOf" srcId="{71F3C00A-D5A2-4317-8DFF-4FCE07873378}" destId="{6DCCF281-B896-49E7-9952-69A8F05234A7}" srcOrd="1" destOrd="0" presId="urn:microsoft.com/office/officeart/2005/8/layout/orgChart1"/>
    <dgm:cxn modelId="{837A5B92-E169-4FB8-AF6C-A6357C2FA25B}" type="presParOf" srcId="{114E4173-B790-460F-ADEE-067F5A141092}" destId="{49E6FF55-03EE-4705-9928-A06205A63CD5}" srcOrd="1" destOrd="0" presId="urn:microsoft.com/office/officeart/2005/8/layout/orgChart1"/>
    <dgm:cxn modelId="{920B8EA7-D33F-4F7E-8C17-79974D6F342A}" type="presParOf" srcId="{114E4173-B790-460F-ADEE-067F5A141092}" destId="{EB0D11B6-44BE-41A7-8ACE-CFD3F33DF272}" srcOrd="2" destOrd="0" presId="urn:microsoft.com/office/officeart/2005/8/layout/orgChart1"/>
    <dgm:cxn modelId="{305B3CA8-A2EE-4406-A42D-4FB005475C6C}" type="presParOf" srcId="{8D6626A0-06B4-45ED-A2E4-D3DE066E7205}" destId="{2C8C310D-2740-4944-8929-9603E90D9A8B}" srcOrd="2" destOrd="0" presId="urn:microsoft.com/office/officeart/2005/8/layout/orgChart1"/>
    <dgm:cxn modelId="{E9F531D1-BA86-4A1B-9033-FB27B2F93F4B}" type="presParOf" srcId="{8D6626A0-06B4-45ED-A2E4-D3DE066E7205}" destId="{7F045EB9-AF64-4883-B97A-621B4DF3AFB3}" srcOrd="3" destOrd="0" presId="urn:microsoft.com/office/officeart/2005/8/layout/orgChart1"/>
    <dgm:cxn modelId="{24E19592-F4A9-40DB-AAA1-FF2C9FE62392}" type="presParOf" srcId="{7F045EB9-AF64-4883-B97A-621B4DF3AFB3}" destId="{86074519-182A-430C-9599-229DBCCFC769}" srcOrd="0" destOrd="0" presId="urn:microsoft.com/office/officeart/2005/8/layout/orgChart1"/>
    <dgm:cxn modelId="{09C29830-6304-4D32-A8D6-4AD00872C360}" type="presParOf" srcId="{86074519-182A-430C-9599-229DBCCFC769}" destId="{6E24A0A0-BD96-4DB8-B4D8-A7E59CAFCC59}" srcOrd="0" destOrd="0" presId="urn:microsoft.com/office/officeart/2005/8/layout/orgChart1"/>
    <dgm:cxn modelId="{5358FD5B-EB9D-42EC-916F-905D3DA027B7}" type="presParOf" srcId="{86074519-182A-430C-9599-229DBCCFC769}" destId="{EE7CC328-F91F-4E66-86F0-96BC73FD81F4}" srcOrd="1" destOrd="0" presId="urn:microsoft.com/office/officeart/2005/8/layout/orgChart1"/>
    <dgm:cxn modelId="{E70F1CAC-07E5-41A1-A956-6C9E82ED49F8}" type="presParOf" srcId="{7F045EB9-AF64-4883-B97A-621B4DF3AFB3}" destId="{F9135126-6359-49A8-AABA-FEFC3CCB474C}" srcOrd="1" destOrd="0" presId="urn:microsoft.com/office/officeart/2005/8/layout/orgChart1"/>
    <dgm:cxn modelId="{E2BE7200-B1D9-4042-B371-5ADAF657D520}" type="presParOf" srcId="{7F045EB9-AF64-4883-B97A-621B4DF3AFB3}" destId="{F5329557-6869-4530-93D9-4A07B363A53A}" srcOrd="2" destOrd="0" presId="urn:microsoft.com/office/officeart/2005/8/layout/orgChart1"/>
    <dgm:cxn modelId="{8B8A41D0-62DB-459B-91F6-A03523A0B49F}" type="presParOf" srcId="{8D6626A0-06B4-45ED-A2E4-D3DE066E7205}" destId="{40B297F6-C106-4935-ACD7-6187BD4527BF}" srcOrd="4" destOrd="0" presId="urn:microsoft.com/office/officeart/2005/8/layout/orgChart1"/>
    <dgm:cxn modelId="{19B6A278-1B79-46DA-B4A3-D61CB5B4CE56}" type="presParOf" srcId="{8D6626A0-06B4-45ED-A2E4-D3DE066E7205}" destId="{F4AFA052-C7F5-4DD5-8C61-2183E8266E7B}" srcOrd="5" destOrd="0" presId="urn:microsoft.com/office/officeart/2005/8/layout/orgChart1"/>
    <dgm:cxn modelId="{90018156-527A-4DE4-861D-EB209485F295}" type="presParOf" srcId="{F4AFA052-C7F5-4DD5-8C61-2183E8266E7B}" destId="{718319C4-D91A-477D-B3FE-9F55AA7AD489}" srcOrd="0" destOrd="0" presId="urn:microsoft.com/office/officeart/2005/8/layout/orgChart1"/>
    <dgm:cxn modelId="{AFE00B5D-E03C-4780-A36D-CE0403A904FA}" type="presParOf" srcId="{718319C4-D91A-477D-B3FE-9F55AA7AD489}" destId="{FA7660C4-8F78-4046-8AA1-0C277F92D7B5}" srcOrd="0" destOrd="0" presId="urn:microsoft.com/office/officeart/2005/8/layout/orgChart1"/>
    <dgm:cxn modelId="{B57A5FCC-A2D3-4F14-BF29-CF57E2E86BD4}" type="presParOf" srcId="{718319C4-D91A-477D-B3FE-9F55AA7AD489}" destId="{F69DC0C8-E73B-4D7C-A4F5-BBE1CB5A5C88}" srcOrd="1" destOrd="0" presId="urn:microsoft.com/office/officeart/2005/8/layout/orgChart1"/>
    <dgm:cxn modelId="{3208F83A-A991-464B-990F-C229CC208C62}" type="presParOf" srcId="{F4AFA052-C7F5-4DD5-8C61-2183E8266E7B}" destId="{A532FC77-BD94-463F-9CB2-2CFF87B07F26}" srcOrd="1" destOrd="0" presId="urn:microsoft.com/office/officeart/2005/8/layout/orgChart1"/>
    <dgm:cxn modelId="{24165037-96DE-472B-A7CD-F9BBF6FBE9F5}" type="presParOf" srcId="{F4AFA052-C7F5-4DD5-8C61-2183E8266E7B}" destId="{FAB741B8-9091-498D-ADE6-712F172959BB}" srcOrd="2" destOrd="0" presId="urn:microsoft.com/office/officeart/2005/8/layout/orgChart1"/>
    <dgm:cxn modelId="{7AE7303D-FB5F-4C66-B34A-E4191368C75C}" type="presParOf" srcId="{8D6626A0-06B4-45ED-A2E4-D3DE066E7205}" destId="{5BA4CB3C-5B28-456E-8283-66DE54569219}" srcOrd="6" destOrd="0" presId="urn:microsoft.com/office/officeart/2005/8/layout/orgChart1"/>
    <dgm:cxn modelId="{6E576A9C-89F1-48DA-9840-E232C0C644C7}" type="presParOf" srcId="{8D6626A0-06B4-45ED-A2E4-D3DE066E7205}" destId="{C06D1DC2-E75B-4D1E-8A4E-E24326A27E62}" srcOrd="7" destOrd="0" presId="urn:microsoft.com/office/officeart/2005/8/layout/orgChart1"/>
    <dgm:cxn modelId="{509E93F1-6D66-479C-B0C1-3FBE0274DD53}" type="presParOf" srcId="{C06D1DC2-E75B-4D1E-8A4E-E24326A27E62}" destId="{60A613C6-FD10-4FD3-8EF4-28782F58A857}" srcOrd="0" destOrd="0" presId="urn:microsoft.com/office/officeart/2005/8/layout/orgChart1"/>
    <dgm:cxn modelId="{75FD11F0-87EF-4C9F-BF71-A95DDB59A7FE}" type="presParOf" srcId="{60A613C6-FD10-4FD3-8EF4-28782F58A857}" destId="{261D9DAF-0B28-4259-8D85-E5F903101B33}" srcOrd="0" destOrd="0" presId="urn:microsoft.com/office/officeart/2005/8/layout/orgChart1"/>
    <dgm:cxn modelId="{38A2D615-BEB7-4895-B615-EDA5D35D0623}" type="presParOf" srcId="{60A613C6-FD10-4FD3-8EF4-28782F58A857}" destId="{B593BF30-F320-44EE-8BDB-AB5FB9789D51}" srcOrd="1" destOrd="0" presId="urn:microsoft.com/office/officeart/2005/8/layout/orgChart1"/>
    <dgm:cxn modelId="{35E9B497-8E64-47CE-8449-EC1C58D32558}" type="presParOf" srcId="{C06D1DC2-E75B-4D1E-8A4E-E24326A27E62}" destId="{35A7FCD5-FF63-4154-9DA4-CCF03EF6F05B}" srcOrd="1" destOrd="0" presId="urn:microsoft.com/office/officeart/2005/8/layout/orgChart1"/>
    <dgm:cxn modelId="{F0C2A43C-6D3D-4F1C-AEA1-7855F4BC7E27}" type="presParOf" srcId="{C06D1DC2-E75B-4D1E-8A4E-E24326A27E62}" destId="{63CB60BE-E2BF-4160-A9C4-C59F4210D268}" srcOrd="2" destOrd="0" presId="urn:microsoft.com/office/officeart/2005/8/layout/orgChart1"/>
    <dgm:cxn modelId="{F11E7447-0D55-4BE4-BCED-319272951EFD}" type="presParOf" srcId="{12689FFD-8D2D-4467-96B3-39B1A3F0C2AC}" destId="{87B2264D-77AE-493B-B266-FA7E1B976379}" srcOrd="2" destOrd="0" presId="urn:microsoft.com/office/officeart/2005/8/layout/orgChart1"/>
    <dgm:cxn modelId="{71A5F55F-13D1-424B-84D0-E3FF9EBB3B73}" type="presParOf" srcId="{9D6EDE55-DC4E-4D50-9F60-69EE37B8151C}" destId="{08B2D1C2-E9F7-4E06-A7EF-30783D52EFB5}" srcOrd="6" destOrd="0" presId="urn:microsoft.com/office/officeart/2005/8/layout/orgChart1"/>
    <dgm:cxn modelId="{FEB8D61D-586D-4497-8A37-DE7220461ECE}" type="presParOf" srcId="{9D6EDE55-DC4E-4D50-9F60-69EE37B8151C}" destId="{2F7BD1D4-21BD-4871-BB32-6ED29307166E}" srcOrd="7" destOrd="0" presId="urn:microsoft.com/office/officeart/2005/8/layout/orgChart1"/>
    <dgm:cxn modelId="{3A336C29-C052-41DC-A040-EA12693564D0}" type="presParOf" srcId="{2F7BD1D4-21BD-4871-BB32-6ED29307166E}" destId="{2F315B4A-CEC7-48A1-A0A2-6BDD3B2122D6}" srcOrd="0" destOrd="0" presId="urn:microsoft.com/office/officeart/2005/8/layout/orgChart1"/>
    <dgm:cxn modelId="{03CB039C-1802-4669-A027-3852B88793C5}" type="presParOf" srcId="{2F315B4A-CEC7-48A1-A0A2-6BDD3B2122D6}" destId="{4690A1CD-53A8-433B-8DE3-808D45F92B2B}" srcOrd="0" destOrd="0" presId="urn:microsoft.com/office/officeart/2005/8/layout/orgChart1"/>
    <dgm:cxn modelId="{4F0277C8-FC70-42DD-8E9D-3EC5BE7B3F8B}" type="presParOf" srcId="{2F315B4A-CEC7-48A1-A0A2-6BDD3B2122D6}" destId="{19089519-63E8-47C4-8F47-E10B761220A4}" srcOrd="1" destOrd="0" presId="urn:microsoft.com/office/officeart/2005/8/layout/orgChart1"/>
    <dgm:cxn modelId="{E5DA27CD-0889-4F3E-94B4-6693EB251361}" type="presParOf" srcId="{2F7BD1D4-21BD-4871-BB32-6ED29307166E}" destId="{775D93C8-8D09-4C83-8A4C-4E978AC7792A}" srcOrd="1" destOrd="0" presId="urn:microsoft.com/office/officeart/2005/8/layout/orgChart1"/>
    <dgm:cxn modelId="{B36DE8F7-12A8-4EBF-AC73-52AC95243546}" type="presParOf" srcId="{775D93C8-8D09-4C83-8A4C-4E978AC7792A}" destId="{DDA08A96-ECAA-40D8-87E9-267A2E3FB2AB}" srcOrd="0" destOrd="0" presId="urn:microsoft.com/office/officeart/2005/8/layout/orgChart1"/>
    <dgm:cxn modelId="{07D12EFD-EEAB-49F1-8A87-99BB026B5895}" type="presParOf" srcId="{775D93C8-8D09-4C83-8A4C-4E978AC7792A}" destId="{2CE7CCD5-253C-4E94-886E-9AB4A6FD4A40}" srcOrd="1" destOrd="0" presId="urn:microsoft.com/office/officeart/2005/8/layout/orgChart1"/>
    <dgm:cxn modelId="{E3FD0A4E-7872-42C6-A06D-927275660AC9}" type="presParOf" srcId="{2CE7CCD5-253C-4E94-886E-9AB4A6FD4A40}" destId="{29410BDE-3E28-4BFF-A2AC-6A21BAB13D8E}" srcOrd="0" destOrd="0" presId="urn:microsoft.com/office/officeart/2005/8/layout/orgChart1"/>
    <dgm:cxn modelId="{5A1F890F-C266-4586-9103-91CA154FFB24}" type="presParOf" srcId="{29410BDE-3E28-4BFF-A2AC-6A21BAB13D8E}" destId="{B10BA726-78D3-4FBB-989F-FE3E151B889E}" srcOrd="0" destOrd="0" presId="urn:microsoft.com/office/officeart/2005/8/layout/orgChart1"/>
    <dgm:cxn modelId="{B8C12C7B-3E98-43A9-A1B6-695B2ACCB41F}" type="presParOf" srcId="{29410BDE-3E28-4BFF-A2AC-6A21BAB13D8E}" destId="{FEB2A397-26CF-4FDB-AC39-4CE91C9D5BEC}" srcOrd="1" destOrd="0" presId="urn:microsoft.com/office/officeart/2005/8/layout/orgChart1"/>
    <dgm:cxn modelId="{956577E6-0C38-4CB3-93E5-FBA6A1867765}" type="presParOf" srcId="{2CE7CCD5-253C-4E94-886E-9AB4A6FD4A40}" destId="{1484F00C-A64F-44EF-A874-E01268D8C838}" srcOrd="1" destOrd="0" presId="urn:microsoft.com/office/officeart/2005/8/layout/orgChart1"/>
    <dgm:cxn modelId="{CF0D6ABA-DECA-4921-8B30-F15C47170CCC}" type="presParOf" srcId="{2CE7CCD5-253C-4E94-886E-9AB4A6FD4A40}" destId="{D0FF62BA-6940-4A21-B1C8-93D47159D53A}" srcOrd="2" destOrd="0" presId="urn:microsoft.com/office/officeart/2005/8/layout/orgChart1"/>
    <dgm:cxn modelId="{85D742B5-0A10-44B7-8C07-8BD0554577D4}" type="presParOf" srcId="{775D93C8-8D09-4C83-8A4C-4E978AC7792A}" destId="{C8897954-5EFB-4CF6-8723-36439E9F3DF1}" srcOrd="2" destOrd="0" presId="urn:microsoft.com/office/officeart/2005/8/layout/orgChart1"/>
    <dgm:cxn modelId="{078C8290-97E2-4BA4-8562-853D26A36CA5}" type="presParOf" srcId="{775D93C8-8D09-4C83-8A4C-4E978AC7792A}" destId="{ADBB3B2A-9E0A-4CF0-8328-49C4E05FA043}" srcOrd="3" destOrd="0" presId="urn:microsoft.com/office/officeart/2005/8/layout/orgChart1"/>
    <dgm:cxn modelId="{97BD7939-E912-43ED-BFB1-60520A7AD990}" type="presParOf" srcId="{ADBB3B2A-9E0A-4CF0-8328-49C4E05FA043}" destId="{CDB42C64-9071-4E33-8DCB-4C933A0C4F26}" srcOrd="0" destOrd="0" presId="urn:microsoft.com/office/officeart/2005/8/layout/orgChart1"/>
    <dgm:cxn modelId="{B88DE696-C502-400D-A475-B2620FE81680}" type="presParOf" srcId="{CDB42C64-9071-4E33-8DCB-4C933A0C4F26}" destId="{BEEDB414-BD68-46F2-9AF9-579F0F25BFB5}" srcOrd="0" destOrd="0" presId="urn:microsoft.com/office/officeart/2005/8/layout/orgChart1"/>
    <dgm:cxn modelId="{7BB34C57-F229-405D-A067-25037016D811}" type="presParOf" srcId="{CDB42C64-9071-4E33-8DCB-4C933A0C4F26}" destId="{20E47870-49B3-4BF1-B458-43A1D66CBFAE}" srcOrd="1" destOrd="0" presId="urn:microsoft.com/office/officeart/2005/8/layout/orgChart1"/>
    <dgm:cxn modelId="{65C23BB9-A748-4F16-8087-1F7D1DF4C0C5}" type="presParOf" srcId="{ADBB3B2A-9E0A-4CF0-8328-49C4E05FA043}" destId="{730D9B27-F578-4A0A-8FC3-13A82B381A7E}" srcOrd="1" destOrd="0" presId="urn:microsoft.com/office/officeart/2005/8/layout/orgChart1"/>
    <dgm:cxn modelId="{57959205-27B6-44B4-8F9B-C649E649921F}" type="presParOf" srcId="{ADBB3B2A-9E0A-4CF0-8328-49C4E05FA043}" destId="{7BA29BB6-E6F4-4647-ADF3-23427D9B328E}" srcOrd="2" destOrd="0" presId="urn:microsoft.com/office/officeart/2005/8/layout/orgChart1"/>
    <dgm:cxn modelId="{3C1D154D-C9B3-463B-9D6A-C954C10579F9}" type="presParOf" srcId="{775D93C8-8D09-4C83-8A4C-4E978AC7792A}" destId="{4CA684B6-EED4-48E7-8C58-1AE0D554FA84}" srcOrd="4" destOrd="0" presId="urn:microsoft.com/office/officeart/2005/8/layout/orgChart1"/>
    <dgm:cxn modelId="{8476069B-225C-4CBA-AA30-4EBE7601D9E5}" type="presParOf" srcId="{775D93C8-8D09-4C83-8A4C-4E978AC7792A}" destId="{3D83ED3E-E179-483F-AC12-1764E112DFF1}" srcOrd="5" destOrd="0" presId="urn:microsoft.com/office/officeart/2005/8/layout/orgChart1"/>
    <dgm:cxn modelId="{806387E8-DD4A-4D67-BB2C-725682416482}" type="presParOf" srcId="{3D83ED3E-E179-483F-AC12-1764E112DFF1}" destId="{F615FBBC-BF03-48F4-9850-4048A57FCC3A}" srcOrd="0" destOrd="0" presId="urn:microsoft.com/office/officeart/2005/8/layout/orgChart1"/>
    <dgm:cxn modelId="{2ADF90F7-B3A4-45CB-A31F-2CFC89FBD7BE}" type="presParOf" srcId="{F615FBBC-BF03-48F4-9850-4048A57FCC3A}" destId="{6EBEA3B5-CDA2-477A-8B26-F83F79694AD4}" srcOrd="0" destOrd="0" presId="urn:microsoft.com/office/officeart/2005/8/layout/orgChart1"/>
    <dgm:cxn modelId="{F6ADA12C-EA61-4B8D-AF15-684F329DFBC0}" type="presParOf" srcId="{F615FBBC-BF03-48F4-9850-4048A57FCC3A}" destId="{EE78C5A6-CBD5-4FFF-8CB7-01C25D9B581B}" srcOrd="1" destOrd="0" presId="urn:microsoft.com/office/officeart/2005/8/layout/orgChart1"/>
    <dgm:cxn modelId="{B5727B57-E63B-415A-BFEB-28248779BF48}" type="presParOf" srcId="{3D83ED3E-E179-483F-AC12-1764E112DFF1}" destId="{30B92F52-0951-4013-992C-EDD468C3D67A}" srcOrd="1" destOrd="0" presId="urn:microsoft.com/office/officeart/2005/8/layout/orgChart1"/>
    <dgm:cxn modelId="{A2A57104-FDD9-4CB2-B0F9-3F5C8C4A00CC}" type="presParOf" srcId="{3D83ED3E-E179-483F-AC12-1764E112DFF1}" destId="{573B2DAD-05C5-4C96-B163-343854CD7247}" srcOrd="2" destOrd="0" presId="urn:microsoft.com/office/officeart/2005/8/layout/orgChart1"/>
    <dgm:cxn modelId="{A60791E2-652B-4CD3-B005-02D5C5C3CE6A}" type="presParOf" srcId="{775D93C8-8D09-4C83-8A4C-4E978AC7792A}" destId="{A2E18608-7331-406F-AE65-BB24C39261CF}" srcOrd="6" destOrd="0" presId="urn:microsoft.com/office/officeart/2005/8/layout/orgChart1"/>
    <dgm:cxn modelId="{F1FEE3A8-8776-4563-9F4A-7B97ABA56DCD}" type="presParOf" srcId="{775D93C8-8D09-4C83-8A4C-4E978AC7792A}" destId="{FD0B73D4-5867-4568-8A83-914D9A34D62B}" srcOrd="7" destOrd="0" presId="urn:microsoft.com/office/officeart/2005/8/layout/orgChart1"/>
    <dgm:cxn modelId="{51B7445A-F75A-4F0A-8C98-8F5DB945D7B6}" type="presParOf" srcId="{FD0B73D4-5867-4568-8A83-914D9A34D62B}" destId="{49581607-45FA-4302-B467-3EC000F8B72E}" srcOrd="0" destOrd="0" presId="urn:microsoft.com/office/officeart/2005/8/layout/orgChart1"/>
    <dgm:cxn modelId="{C32148DB-C5CC-483A-843D-04FB9EB8A6A9}" type="presParOf" srcId="{49581607-45FA-4302-B467-3EC000F8B72E}" destId="{470789ED-5978-4F77-BE1A-1215B6A27C5A}" srcOrd="0" destOrd="0" presId="urn:microsoft.com/office/officeart/2005/8/layout/orgChart1"/>
    <dgm:cxn modelId="{4DCD6F8B-5CA6-4B9F-8E76-A293ADC293F6}" type="presParOf" srcId="{49581607-45FA-4302-B467-3EC000F8B72E}" destId="{4AB38BA1-F226-4F57-9F51-DF172832A2DF}" srcOrd="1" destOrd="0" presId="urn:microsoft.com/office/officeart/2005/8/layout/orgChart1"/>
    <dgm:cxn modelId="{8EF61A84-3267-4D03-B37A-37620D9E4F9C}" type="presParOf" srcId="{FD0B73D4-5867-4568-8A83-914D9A34D62B}" destId="{E3ADEBD8-3CD9-4D28-AB95-C616507A3D87}" srcOrd="1" destOrd="0" presId="urn:microsoft.com/office/officeart/2005/8/layout/orgChart1"/>
    <dgm:cxn modelId="{F4C202EB-2EBF-4FE5-B5AD-F792E44A78BC}" type="presParOf" srcId="{FD0B73D4-5867-4568-8A83-914D9A34D62B}" destId="{254B4F07-9120-4FE2-A601-2B590F06DDE8}" srcOrd="2" destOrd="0" presId="urn:microsoft.com/office/officeart/2005/8/layout/orgChart1"/>
    <dgm:cxn modelId="{62DD2E4C-3BFF-42E4-A04D-3E52993AB99E}" type="presParOf" srcId="{775D93C8-8D09-4C83-8A4C-4E978AC7792A}" destId="{9E14FBAD-D1AD-4CEB-9405-810E6926FDEA}" srcOrd="8" destOrd="0" presId="urn:microsoft.com/office/officeart/2005/8/layout/orgChart1"/>
    <dgm:cxn modelId="{0666878F-5EF8-4CDA-8F4B-F419E44FF003}" type="presParOf" srcId="{775D93C8-8D09-4C83-8A4C-4E978AC7792A}" destId="{28E348EA-583F-4342-BEAC-9B11F0260BCB}" srcOrd="9" destOrd="0" presId="urn:microsoft.com/office/officeart/2005/8/layout/orgChart1"/>
    <dgm:cxn modelId="{061702A0-BE01-4233-AF98-C53D1239FCB9}" type="presParOf" srcId="{28E348EA-583F-4342-BEAC-9B11F0260BCB}" destId="{B9F31B59-CA70-41BF-8FF6-54248D55DD34}" srcOrd="0" destOrd="0" presId="urn:microsoft.com/office/officeart/2005/8/layout/orgChart1"/>
    <dgm:cxn modelId="{708D1452-5E01-4D8F-9CAE-C53CD344E5C1}" type="presParOf" srcId="{B9F31B59-CA70-41BF-8FF6-54248D55DD34}" destId="{1714AFA9-AA6E-456F-B331-E7A269D00A36}" srcOrd="0" destOrd="0" presId="urn:microsoft.com/office/officeart/2005/8/layout/orgChart1"/>
    <dgm:cxn modelId="{958BB68B-3D8D-4552-990C-39F9D677C5E5}" type="presParOf" srcId="{B9F31B59-CA70-41BF-8FF6-54248D55DD34}" destId="{DE090179-A3E9-46F5-9880-803E6CCFB14F}" srcOrd="1" destOrd="0" presId="urn:microsoft.com/office/officeart/2005/8/layout/orgChart1"/>
    <dgm:cxn modelId="{3D55EDDD-BF75-47C6-A0A0-7A911DF1797E}" type="presParOf" srcId="{28E348EA-583F-4342-BEAC-9B11F0260BCB}" destId="{B109D487-8E11-4EF5-86A5-98F7C7706D6A}" srcOrd="1" destOrd="0" presId="urn:microsoft.com/office/officeart/2005/8/layout/orgChart1"/>
    <dgm:cxn modelId="{4D29FAAB-A948-4A2E-AE3E-75A2B3000DAF}" type="presParOf" srcId="{28E348EA-583F-4342-BEAC-9B11F0260BCB}" destId="{BD734E4D-C9C8-4725-BB1D-B1BB1D08F049}" srcOrd="2" destOrd="0" presId="urn:microsoft.com/office/officeart/2005/8/layout/orgChart1"/>
    <dgm:cxn modelId="{F69AA631-9D38-4177-94FF-396F697CCC85}" type="presParOf" srcId="{2F7BD1D4-21BD-4871-BB32-6ED29307166E}" destId="{A0038D5F-F51A-4069-A1AD-70F329929508}" srcOrd="2" destOrd="0" presId="urn:microsoft.com/office/officeart/2005/8/layout/orgChart1"/>
    <dgm:cxn modelId="{ABE942CB-9A73-4A4C-8531-185E5E7AF989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530357"/>
    <w:rsid w:val="008706D7"/>
    <w:rsid w:val="00C93096"/>
    <w:rsid w:val="00D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315E05-9F6B-4651-B66F-EDCB9EE91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114F3F-FD96-46BD-844C-FE76AE82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621767-AA04-4B2F-A791-EA6429A916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820</TotalTime>
  <Pages>1</Pages>
  <Words>1189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7599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STEPHANIE COSTA VALE MOURA</cp:lastModifiedBy>
  <cp:revision>32</cp:revision>
  <dcterms:created xsi:type="dcterms:W3CDTF">2012-04-15T21:23:00Z</dcterms:created>
  <dcterms:modified xsi:type="dcterms:W3CDTF">2021-06-01T16:07:00Z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