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EE28" w14:textId="77777777" w:rsidR="00E470DB" w:rsidRDefault="00E470DB" w:rsidP="00E470D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470DB" w:rsidRPr="000F71E0" w14:paraId="254025F1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ABF3AD0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14:paraId="5767B6F3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8FC4301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0A33688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06FEFF3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1551086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14:paraId="2B5E9C96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40E2730D" w14:textId="61282E7B" w:rsidR="00E470DB" w:rsidRPr="00C52528" w:rsidRDefault="009561A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A648D58" w14:textId="089040AA" w:rsidR="00E470DB" w:rsidRPr="00C52528" w:rsidRDefault="009561AC" w:rsidP="00DB19BE">
            <w:pPr>
              <w:pStyle w:val="Verses"/>
            </w:pPr>
            <w:r>
              <w:t>28/03/2021</w:t>
            </w:r>
          </w:p>
        </w:tc>
        <w:tc>
          <w:tcPr>
            <w:tcW w:w="2420" w:type="dxa"/>
            <w:vAlign w:val="center"/>
          </w:tcPr>
          <w:p w14:paraId="0E8F37B9" w14:textId="33FC88A4" w:rsidR="00E470DB" w:rsidRPr="00C52528" w:rsidRDefault="009561AC" w:rsidP="00DB19BE">
            <w:pPr>
              <w:pStyle w:val="Verses"/>
            </w:pPr>
            <w:r>
              <w:t>Grupo API</w:t>
            </w:r>
          </w:p>
        </w:tc>
        <w:tc>
          <w:tcPr>
            <w:tcW w:w="4389" w:type="dxa"/>
            <w:vAlign w:val="center"/>
          </w:tcPr>
          <w:p w14:paraId="27596403" w14:textId="21698DCA" w:rsidR="00E470DB" w:rsidRPr="00C52528" w:rsidRDefault="009561AC" w:rsidP="00DB19BE">
            <w:pPr>
              <w:pStyle w:val="Verses"/>
            </w:pPr>
            <w:r>
              <w:t>Início de projeto</w:t>
            </w:r>
          </w:p>
        </w:tc>
      </w:tr>
    </w:tbl>
    <w:p w14:paraId="67A9E3A2" w14:textId="77777777" w:rsidR="00E470DB" w:rsidRDefault="00E470DB" w:rsidP="00E470D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312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EA014" w14:textId="77777777" w:rsidR="00E470DB" w:rsidRDefault="00E470DB">
          <w:pPr>
            <w:pStyle w:val="CabealhodoSumrio"/>
          </w:pPr>
          <w:r>
            <w:t>Sumário</w:t>
          </w:r>
        </w:p>
        <w:p w14:paraId="29A0247D" w14:textId="77777777" w:rsidR="00E470DB" w:rsidRDefault="00E470D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63719" w:history="1">
            <w:r w:rsidRPr="00EB6408">
              <w:rPr>
                <w:rStyle w:val="Hyperlink"/>
                <w:noProof/>
              </w:rPr>
              <w:t>Objetivo do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A7BF" w14:textId="77777777" w:rsidR="00E470DB" w:rsidRDefault="00D07E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0" w:history="1">
            <w:r w:rsidR="00E470DB" w:rsidRPr="00EB6408">
              <w:rPr>
                <w:rStyle w:val="Hyperlink"/>
                <w:noProof/>
              </w:rPr>
              <w:t>Método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6AC45082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1" w:history="1">
            <w:r w:rsidR="00E470DB" w:rsidRPr="00EB6408">
              <w:rPr>
                <w:rStyle w:val="Hyperlink"/>
                <w:noProof/>
              </w:rPr>
              <w:t>Processos de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8516A77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2" w:history="1">
            <w:r w:rsidR="00E470DB" w:rsidRPr="00EB6408">
              <w:rPr>
                <w:rStyle w:val="Hyperlink"/>
                <w:noProof/>
              </w:rPr>
              <w:t>Documentos padronizados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_Toc404963722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366E059D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3" w:history="1">
            <w:r w:rsidR="00E470DB" w:rsidRPr="00EB6408">
              <w:rPr>
                <w:rStyle w:val="Hyperlink"/>
                <w:noProof/>
              </w:rPr>
              <w:t>Ferramentas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_Toc404963723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35DA1C39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4" w:history="1">
            <w:r w:rsidR="00E470DB" w:rsidRPr="00EB6408">
              <w:rPr>
                <w:rStyle w:val="Hyperlink"/>
                <w:noProof/>
              </w:rPr>
              <w:t>Papéis e Responsabilidades da Equipe do Projeto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_Toc404963724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B79756D" w14:textId="77777777" w:rsidR="00E470DB" w:rsidRDefault="00D07E8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5" w:history="1">
            <w:r w:rsidR="00E470DB" w:rsidRPr="00EB6408">
              <w:rPr>
                <w:rStyle w:val="Hyperlink"/>
                <w:noProof/>
              </w:rPr>
              <w:t>Plano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_Toc404963725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4D9A8B59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6" w:history="1">
            <w:r w:rsidR="00E470DB" w:rsidRPr="00EB6408">
              <w:rPr>
                <w:rStyle w:val="Hyperlink"/>
                <w:noProof/>
              </w:rPr>
              <w:t>Definir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_Toc404963726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3CE0AA60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7" w:history="1">
            <w:r w:rsidR="00E470DB" w:rsidRPr="00EB6408">
              <w:rPr>
                <w:rStyle w:val="Hyperlink"/>
                <w:noProof/>
              </w:rPr>
              <w:t>Sequenciar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_Toc404963727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1F504F0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8" w:history="1">
            <w:r w:rsidR="00E470DB" w:rsidRPr="00EB6408">
              <w:rPr>
                <w:rStyle w:val="Hyperlink"/>
                <w:noProof/>
              </w:rPr>
              <w:t>Estimar os Recursos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_Toc404963728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FCB196A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9" w:history="1">
            <w:r w:rsidR="00E470DB" w:rsidRPr="00EB6408">
              <w:rPr>
                <w:rStyle w:val="Hyperlink"/>
                <w:noProof/>
              </w:rPr>
              <w:t>Estimar a Duração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_Toc404963729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2D9AFA7C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0" w:history="1">
            <w:r w:rsidR="00E470DB" w:rsidRPr="00EB6408">
              <w:rPr>
                <w:rStyle w:val="Hyperlink"/>
                <w:noProof/>
              </w:rPr>
              <w:t>Desenvolver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2D882E01" w14:textId="77777777" w:rsidR="00E470DB" w:rsidRDefault="00D07E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1" w:history="1">
            <w:r w:rsidR="00E470DB" w:rsidRPr="00EB6408">
              <w:rPr>
                <w:rStyle w:val="Hyperlink"/>
                <w:noProof/>
              </w:rPr>
              <w:t>Controlar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5C59B6BA" w14:textId="77777777" w:rsidR="00E470DB" w:rsidRDefault="00E470DB">
          <w:r>
            <w:rPr>
              <w:b/>
              <w:bCs/>
            </w:rPr>
            <w:fldChar w:fldCharType="end"/>
          </w:r>
        </w:p>
      </w:sdtContent>
    </w:sdt>
    <w:p w14:paraId="78C3D9A7" w14:textId="77777777" w:rsidR="00E470DB" w:rsidRDefault="00E470DB" w:rsidP="00E470DB"/>
    <w:p w14:paraId="0C81E4F1" w14:textId="77777777" w:rsidR="00DF7148" w:rsidRDefault="00DF7148" w:rsidP="00DF7148"/>
    <w:p w14:paraId="6E389C08" w14:textId="77777777" w:rsidR="00DF7148" w:rsidRDefault="00DF7148" w:rsidP="00DF7148">
      <w:pPr>
        <w:pStyle w:val="Ttulo3"/>
        <w:sectPr w:rsidR="00DF714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C6DEBD" w14:textId="77777777" w:rsidR="00DF7148" w:rsidRPr="00D2767E" w:rsidRDefault="00DF7148" w:rsidP="00DF7148">
      <w:pPr>
        <w:pStyle w:val="Ttulo1"/>
      </w:pPr>
      <w:bookmarkStart w:id="0" w:name="_Toc353749539"/>
      <w:bookmarkStart w:id="1" w:name="_Toc404963719"/>
      <w:r>
        <w:lastRenderedPageBreak/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0"/>
      <w:bookmarkEnd w:id="1"/>
    </w:p>
    <w:p w14:paraId="0B3B1426" w14:textId="77777777" w:rsidR="001449CF" w:rsidRDefault="00DF7148" w:rsidP="001449CF">
      <w:r>
        <w:t xml:space="preserve">O </w:t>
      </w:r>
      <w:r w:rsidR="00C945A9">
        <w:t xml:space="preserve">Plano de gerenciamento </w:t>
      </w:r>
      <w:r w:rsidR="001449CF">
        <w:t>do cronograma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1449CF">
        <w:t>.</w:t>
      </w:r>
    </w:p>
    <w:p w14:paraId="7480B9E9" w14:textId="77777777" w:rsidR="001449CF" w:rsidRPr="00AA3C95" w:rsidRDefault="001449CF" w:rsidP="001449CF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14:paraId="0969241F" w14:textId="77777777" w:rsidR="00DF7148" w:rsidRPr="00D2767E" w:rsidRDefault="00DF7148" w:rsidP="00DF7148">
      <w:pPr>
        <w:rPr>
          <w:rFonts w:cs="Arial"/>
        </w:rPr>
      </w:pPr>
    </w:p>
    <w:p w14:paraId="219B7222" w14:textId="77777777" w:rsidR="00DF7148" w:rsidRPr="00325F53" w:rsidRDefault="00DF7148" w:rsidP="00DF7148">
      <w:pPr>
        <w:pStyle w:val="Ttulo1"/>
      </w:pPr>
      <w:bookmarkStart w:id="2" w:name="_Toc353749540"/>
      <w:bookmarkStart w:id="3" w:name="_Toc404963720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>do cronograma</w:t>
      </w:r>
      <w:bookmarkEnd w:id="2"/>
      <w:bookmarkEnd w:id="3"/>
      <w:r w:rsidRPr="00325F53">
        <w:t xml:space="preserve"> </w:t>
      </w:r>
      <w:bookmarkEnd w:id="4"/>
    </w:p>
    <w:p w14:paraId="4DF53E65" w14:textId="77777777" w:rsidR="001449CF" w:rsidRPr="00325F53" w:rsidRDefault="001449CF" w:rsidP="001449CF"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gerenciamento do cronograma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14:paraId="546791E4" w14:textId="77777777" w:rsidR="00DF7148" w:rsidRPr="00325F53" w:rsidRDefault="00DF7148" w:rsidP="00DF7148"/>
    <w:p w14:paraId="2454B291" w14:textId="77777777" w:rsidR="00DF7148" w:rsidRDefault="00DF7148" w:rsidP="00DF7148">
      <w:pPr>
        <w:pStyle w:val="Ttulo2"/>
      </w:pPr>
      <w:bookmarkStart w:id="5" w:name="_Toc353749541"/>
      <w:bookmarkStart w:id="6" w:name="_Toc404963721"/>
      <w:r>
        <w:t xml:space="preserve">Processos </w:t>
      </w:r>
      <w:r w:rsidR="001449CF">
        <w:t>de cronograma</w:t>
      </w:r>
      <w:bookmarkEnd w:id="5"/>
      <w:bookmarkEnd w:id="6"/>
    </w:p>
    <w:p w14:paraId="60533D3D" w14:textId="77777777" w:rsidR="00DF7148" w:rsidRDefault="00DF7148" w:rsidP="00DF7148"/>
    <w:p w14:paraId="746141D2" w14:textId="77777777" w:rsidR="00E52B8B" w:rsidRPr="009561AC" w:rsidRDefault="00E52B8B" w:rsidP="00E52B8B">
      <w:pPr>
        <w:rPr>
          <w:b/>
          <w:bCs/>
          <w:sz w:val="24"/>
          <w:szCs w:val="24"/>
        </w:rPr>
      </w:pPr>
      <w:r w:rsidRPr="009561AC">
        <w:rPr>
          <w:b/>
          <w:bCs/>
          <w:sz w:val="24"/>
          <w:szCs w:val="24"/>
        </w:rPr>
        <w:t>Definir as Atividades</w:t>
      </w:r>
    </w:p>
    <w:p w14:paraId="52270E5F" w14:textId="77777777" w:rsidR="00E52B8B" w:rsidRDefault="00E52B8B" w:rsidP="00E52B8B">
      <w:r>
        <w:tab/>
        <w:t>Identificar as atividades específicas que devem ser executadas para produzir as entregas do projeto.</w:t>
      </w:r>
    </w:p>
    <w:p w14:paraId="3F5F40BB" w14:textId="77777777" w:rsidR="00E52B8B" w:rsidRDefault="00E52B8B" w:rsidP="00E52B8B"/>
    <w:p w14:paraId="44432731" w14:textId="77777777" w:rsidR="00E52B8B" w:rsidRPr="009561AC" w:rsidRDefault="00E52B8B" w:rsidP="00E52B8B">
      <w:pPr>
        <w:rPr>
          <w:b/>
          <w:bCs/>
          <w:sz w:val="24"/>
          <w:szCs w:val="24"/>
        </w:rPr>
      </w:pPr>
      <w:r w:rsidRPr="009561AC">
        <w:rPr>
          <w:b/>
          <w:bCs/>
          <w:sz w:val="24"/>
          <w:szCs w:val="24"/>
        </w:rPr>
        <w:t>Sequenciar as Atividades</w:t>
      </w:r>
    </w:p>
    <w:p w14:paraId="5F4353CC" w14:textId="77777777" w:rsidR="00E52B8B" w:rsidRDefault="00E52B8B" w:rsidP="00E52B8B">
      <w:r>
        <w:tab/>
        <w:t>Identificar e documentar as relações de dependência entre as atividades.</w:t>
      </w:r>
    </w:p>
    <w:p w14:paraId="34F2A083" w14:textId="77777777" w:rsidR="00E52B8B" w:rsidRDefault="00E52B8B" w:rsidP="00E52B8B"/>
    <w:p w14:paraId="5B048E8A" w14:textId="77777777" w:rsidR="00E52B8B" w:rsidRPr="009561AC" w:rsidRDefault="00E52B8B" w:rsidP="00E52B8B">
      <w:pPr>
        <w:rPr>
          <w:b/>
          <w:bCs/>
          <w:sz w:val="24"/>
          <w:szCs w:val="24"/>
        </w:rPr>
      </w:pPr>
      <w:r w:rsidRPr="009561AC">
        <w:rPr>
          <w:b/>
          <w:bCs/>
          <w:sz w:val="24"/>
          <w:szCs w:val="24"/>
        </w:rPr>
        <w:t>Estimar os Recursos da Atividade</w:t>
      </w:r>
    </w:p>
    <w:p w14:paraId="58DD32E0" w14:textId="77777777" w:rsidR="00E52B8B" w:rsidRDefault="00E52B8B" w:rsidP="00E52B8B">
      <w:r>
        <w:tab/>
        <w:t>Estimar o tipo e quantidade dos recursos necessários para executar cada atividade.</w:t>
      </w:r>
    </w:p>
    <w:p w14:paraId="38F5A70C" w14:textId="77777777" w:rsidR="00E52B8B" w:rsidRDefault="00E52B8B" w:rsidP="00E52B8B"/>
    <w:p w14:paraId="431651DF" w14:textId="77777777" w:rsidR="00E52B8B" w:rsidRPr="009561AC" w:rsidRDefault="00E52B8B" w:rsidP="00E52B8B">
      <w:pPr>
        <w:rPr>
          <w:b/>
          <w:bCs/>
          <w:sz w:val="24"/>
          <w:szCs w:val="24"/>
        </w:rPr>
      </w:pPr>
      <w:r w:rsidRPr="009561AC">
        <w:rPr>
          <w:b/>
          <w:bCs/>
          <w:sz w:val="24"/>
          <w:szCs w:val="24"/>
        </w:rPr>
        <w:t>Estimar a Duração da Atividade</w:t>
      </w:r>
    </w:p>
    <w:p w14:paraId="4A4FC209" w14:textId="77777777" w:rsidR="00E52B8B" w:rsidRDefault="00E52B8B" w:rsidP="00E52B8B">
      <w:r>
        <w:tab/>
        <w:t>Estimar a quantidade de períodos de trabalho que serão necessários para completar cada atividade.</w:t>
      </w:r>
    </w:p>
    <w:p w14:paraId="70D3ADEE" w14:textId="77777777" w:rsidR="00E52B8B" w:rsidRDefault="00E52B8B" w:rsidP="00E52B8B"/>
    <w:p w14:paraId="03C47B6D" w14:textId="77777777" w:rsidR="00E52B8B" w:rsidRPr="009561AC" w:rsidRDefault="00E52B8B" w:rsidP="00E52B8B">
      <w:pPr>
        <w:rPr>
          <w:b/>
          <w:bCs/>
          <w:sz w:val="24"/>
          <w:szCs w:val="24"/>
        </w:rPr>
      </w:pPr>
      <w:r w:rsidRPr="009561AC">
        <w:rPr>
          <w:b/>
          <w:bCs/>
          <w:sz w:val="24"/>
          <w:szCs w:val="24"/>
        </w:rPr>
        <w:t>Desenvolver o Cronograma</w:t>
      </w:r>
    </w:p>
    <w:p w14:paraId="23BFB0BC" w14:textId="77777777" w:rsidR="00E52B8B" w:rsidRDefault="00E52B8B" w:rsidP="00E52B8B">
      <w:r>
        <w:tab/>
        <w:t>Analisar a sequência das atividades, sua duração, seus recursos e suas restrições para criar o cronograma do projeto.</w:t>
      </w:r>
    </w:p>
    <w:p w14:paraId="0BEBCF40" w14:textId="77777777" w:rsidR="00E52B8B" w:rsidRDefault="00E52B8B" w:rsidP="00E52B8B"/>
    <w:p w14:paraId="707A9181" w14:textId="77777777" w:rsidR="00E52B8B" w:rsidRPr="009561AC" w:rsidRDefault="00E52B8B" w:rsidP="00E52B8B">
      <w:pPr>
        <w:rPr>
          <w:b/>
          <w:bCs/>
          <w:sz w:val="24"/>
          <w:szCs w:val="24"/>
        </w:rPr>
      </w:pPr>
      <w:r w:rsidRPr="009561AC">
        <w:rPr>
          <w:b/>
          <w:bCs/>
          <w:sz w:val="24"/>
          <w:szCs w:val="24"/>
        </w:rPr>
        <w:t>Controlar o Cronograma</w:t>
      </w:r>
    </w:p>
    <w:p w14:paraId="292CF81A" w14:textId="77777777" w:rsidR="00E52B8B" w:rsidRDefault="00E52B8B" w:rsidP="00E52B8B">
      <w:r>
        <w:tab/>
        <w:t xml:space="preserve">Controlar as mudanças no cronograma. </w:t>
      </w:r>
    </w:p>
    <w:p w14:paraId="3D36C933" w14:textId="77777777" w:rsidR="00E52B8B" w:rsidRDefault="00E52B8B" w:rsidP="00E52B8B"/>
    <w:p w14:paraId="79D17580" w14:textId="77777777" w:rsidR="008843C9" w:rsidRDefault="008843C9" w:rsidP="003D377B"/>
    <w:p w14:paraId="323D26DF" w14:textId="3AD6E573" w:rsidR="00E52B8B" w:rsidRPr="009561AC" w:rsidRDefault="008C2C80" w:rsidP="009561AC">
      <w:pPr>
        <w:pStyle w:val="Ttulo2"/>
      </w:pPr>
      <w:bookmarkStart w:id="7" w:name="_Toc323118142"/>
      <w:bookmarkStart w:id="8" w:name="_Toc353749542"/>
      <w:bookmarkStart w:id="9" w:name="_Toc404963722"/>
      <w:r w:rsidRPr="00795700">
        <w:t xml:space="preserve">Documentos padronizados </w:t>
      </w:r>
      <w:r w:rsidR="001449CF">
        <w:t>do cronograma</w:t>
      </w:r>
      <w:bookmarkEnd w:id="7"/>
      <w:bookmarkEnd w:id="8"/>
      <w:bookmarkEnd w:id="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E52B8B" w:rsidRPr="00E470DB" w14:paraId="4D5FF97D" w14:textId="77777777" w:rsidTr="005853C5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6F0906EF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485BFB6E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0BC98780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proofErr w:type="spellStart"/>
            <w:r w:rsidRPr="00E470DB">
              <w:rPr>
                <w:sz w:val="18"/>
                <w:szCs w:val="18"/>
              </w:rPr>
              <w:t>Template</w:t>
            </w:r>
            <w:proofErr w:type="spellEnd"/>
          </w:p>
        </w:tc>
      </w:tr>
      <w:tr w:rsidR="00E52B8B" w:rsidRPr="00E470DB" w14:paraId="4329DB6C" w14:textId="77777777" w:rsidTr="005853C5">
        <w:tc>
          <w:tcPr>
            <w:tcW w:w="2660" w:type="dxa"/>
          </w:tcPr>
          <w:p w14:paraId="75F30EE4" w14:textId="77777777" w:rsidR="00E52B8B" w:rsidRPr="00E470DB" w:rsidRDefault="00642B7D" w:rsidP="00642B7D">
            <w:pPr>
              <w:rPr>
                <w:rFonts w:cs="Arial"/>
                <w:sz w:val="18"/>
                <w:szCs w:val="18"/>
              </w:rPr>
            </w:pPr>
            <w:r w:rsidRPr="00E470DB">
              <w:rPr>
                <w:rFonts w:cs="Arial"/>
                <w:sz w:val="18"/>
                <w:szCs w:val="18"/>
              </w:rPr>
              <w:t>Cronograma do Projeto</w:t>
            </w:r>
          </w:p>
        </w:tc>
        <w:tc>
          <w:tcPr>
            <w:tcW w:w="4536" w:type="dxa"/>
          </w:tcPr>
          <w:p w14:paraId="088F42E8" w14:textId="77777777" w:rsidR="00E52B8B" w:rsidRPr="00E470DB" w:rsidRDefault="00642B7D" w:rsidP="00642B7D">
            <w:pPr>
              <w:rPr>
                <w:rFonts w:cs="Arial"/>
                <w:sz w:val="18"/>
                <w:szCs w:val="18"/>
              </w:rPr>
            </w:pPr>
            <w:proofErr w:type="spellStart"/>
            <w:r w:rsidRPr="00E470DB">
              <w:rPr>
                <w:rFonts w:cs="Arial"/>
                <w:sz w:val="18"/>
                <w:szCs w:val="18"/>
              </w:rPr>
              <w:t>Template</w:t>
            </w:r>
            <w:proofErr w:type="spellEnd"/>
            <w:r w:rsidRPr="00E470DB">
              <w:rPr>
                <w:rFonts w:cs="Arial"/>
                <w:sz w:val="18"/>
                <w:szCs w:val="18"/>
              </w:rPr>
              <w:t xml:space="preserve"> de cronograma em conformidade com a metodologia de gerenciamento de projetos</w:t>
            </w:r>
          </w:p>
        </w:tc>
        <w:tc>
          <w:tcPr>
            <w:tcW w:w="1701" w:type="dxa"/>
          </w:tcPr>
          <w:p w14:paraId="7B067E57" w14:textId="77777777" w:rsidR="00E52B8B" w:rsidRPr="00E470DB" w:rsidRDefault="00D07E8A" w:rsidP="005853C5">
            <w:pPr>
              <w:rPr>
                <w:rFonts w:cs="Arial"/>
                <w:sz w:val="18"/>
                <w:szCs w:val="18"/>
              </w:rPr>
            </w:pPr>
            <w:hyperlink r:id="rId13" w:tooltip="Cronograma do Projetov2007.mpp" w:history="1">
              <w:r w:rsidR="00642B7D" w:rsidRPr="00E470DB">
                <w:rPr>
                  <w:rStyle w:val="Hyperlink"/>
                  <w:rFonts w:cs="Arial"/>
                  <w:sz w:val="18"/>
                  <w:szCs w:val="18"/>
                </w:rPr>
                <w:t xml:space="preserve">Cronograma do </w:t>
              </w:r>
              <w:proofErr w:type="spellStart"/>
              <w:r w:rsidR="00642B7D" w:rsidRPr="00E470DB">
                <w:rPr>
                  <w:rStyle w:val="Hyperlink"/>
                  <w:rFonts w:cs="Arial"/>
                  <w:sz w:val="18"/>
                  <w:szCs w:val="18"/>
                </w:rPr>
                <w:t>Projeto.mpp</w:t>
              </w:r>
              <w:proofErr w:type="spellEnd"/>
            </w:hyperlink>
          </w:p>
        </w:tc>
      </w:tr>
    </w:tbl>
    <w:p w14:paraId="708B8CE0" w14:textId="21F221F3" w:rsidR="00E52B8B" w:rsidRDefault="00E52B8B" w:rsidP="00E470DB">
      <w:pPr>
        <w:pStyle w:val="Comments"/>
      </w:pPr>
    </w:p>
    <w:p w14:paraId="610D3786" w14:textId="5317FE20" w:rsidR="009561AC" w:rsidRDefault="009561AC" w:rsidP="00E470DB">
      <w:pPr>
        <w:pStyle w:val="Comments"/>
      </w:pPr>
    </w:p>
    <w:p w14:paraId="5A7CE16C" w14:textId="77777777" w:rsidR="009561AC" w:rsidRPr="003670F2" w:rsidRDefault="009561AC" w:rsidP="00E470DB">
      <w:pPr>
        <w:pStyle w:val="Comments"/>
      </w:pPr>
    </w:p>
    <w:p w14:paraId="34A86137" w14:textId="77777777" w:rsidR="008C2C80" w:rsidRDefault="008C2C80" w:rsidP="008C2C80"/>
    <w:p w14:paraId="3AA64DED" w14:textId="77777777" w:rsidR="00790628" w:rsidRPr="00AA21AD" w:rsidRDefault="00790628" w:rsidP="00790628">
      <w:pPr>
        <w:pStyle w:val="Ttulo2"/>
      </w:pPr>
      <w:bookmarkStart w:id="10" w:name="_Toc322452413"/>
      <w:bookmarkStart w:id="11" w:name="_Toc327554432"/>
      <w:bookmarkStart w:id="12" w:name="_Toc353749543"/>
      <w:bookmarkStart w:id="13" w:name="_Toc404963723"/>
      <w:r w:rsidRPr="00AA21AD">
        <w:lastRenderedPageBreak/>
        <w:t>Ferramentas</w:t>
      </w:r>
      <w:bookmarkEnd w:id="10"/>
      <w:bookmarkEnd w:id="11"/>
      <w:bookmarkEnd w:id="12"/>
      <w:bookmarkEnd w:id="13"/>
    </w:p>
    <w:p w14:paraId="706C21D0" w14:textId="6FE37758" w:rsidR="00790628" w:rsidRDefault="009561AC" w:rsidP="00790628">
      <w:r>
        <w:t>Para realizar o cronograma do projeto serão utilizadas as seguintes ferramentas:</w:t>
      </w:r>
    </w:p>
    <w:p w14:paraId="04666914" w14:textId="74B5D0E9" w:rsidR="009561AC" w:rsidRDefault="009561AC" w:rsidP="009561AC">
      <w:pPr>
        <w:pStyle w:val="PargrafodaLista"/>
        <w:numPr>
          <w:ilvl w:val="0"/>
          <w:numId w:val="1"/>
        </w:numPr>
      </w:pPr>
      <w:r>
        <w:t xml:space="preserve">Gráfico de </w:t>
      </w:r>
      <w:proofErr w:type="spellStart"/>
      <w:r>
        <w:t>BurnDown</w:t>
      </w:r>
      <w:proofErr w:type="spellEnd"/>
      <w:r>
        <w:t>, mostrar graficamente a disposição das atividades realizadas durante as sprints</w:t>
      </w:r>
    </w:p>
    <w:p w14:paraId="7E1C7D9E" w14:textId="3AAD4031" w:rsidR="009561AC" w:rsidRDefault="009561AC" w:rsidP="009561AC">
      <w:pPr>
        <w:pStyle w:val="PargrafodaLista"/>
        <w:numPr>
          <w:ilvl w:val="0"/>
          <w:numId w:val="1"/>
        </w:numPr>
      </w:pPr>
      <w:r>
        <w:t xml:space="preserve">Método </w:t>
      </w:r>
      <w:proofErr w:type="spellStart"/>
      <w:r>
        <w:t>Kanban</w:t>
      </w:r>
      <w:proofErr w:type="spellEnd"/>
      <w:r>
        <w:t xml:space="preserve"> disponibilizado no repositório do GitHub, </w:t>
      </w:r>
      <w:r w:rsidR="00AC3FA8">
        <w:t>criando cards para visualização das atividades que precisam ser realizadas no decorrer do projeto com sua data de início e término.</w:t>
      </w:r>
    </w:p>
    <w:p w14:paraId="73BADA5D" w14:textId="3E71C999" w:rsidR="00AC3FA8" w:rsidRDefault="00AC3FA8" w:rsidP="009561AC">
      <w:pPr>
        <w:pStyle w:val="PargrafodaLista"/>
        <w:numPr>
          <w:ilvl w:val="0"/>
          <w:numId w:val="1"/>
        </w:numPr>
      </w:pPr>
      <w:proofErr w:type="spellStart"/>
      <w:r>
        <w:t>CheckList</w:t>
      </w:r>
      <w:proofErr w:type="spellEnd"/>
      <w:r>
        <w:t xml:space="preserve"> de atividades nas sprints</w:t>
      </w:r>
    </w:p>
    <w:p w14:paraId="7F5A210B" w14:textId="77777777" w:rsidR="00790628" w:rsidRDefault="00790628" w:rsidP="00790628"/>
    <w:p w14:paraId="3FB2A632" w14:textId="77777777" w:rsidR="008C2C80" w:rsidRPr="00894132" w:rsidRDefault="008C2C80" w:rsidP="008C2C80"/>
    <w:p w14:paraId="439EA81A" w14:textId="77777777" w:rsidR="008C2C80" w:rsidRDefault="000B3E4E" w:rsidP="008C2C80">
      <w:pPr>
        <w:pStyle w:val="Ttulo2"/>
      </w:pPr>
      <w:bookmarkStart w:id="14" w:name="_Toc319340146"/>
      <w:bookmarkStart w:id="15" w:name="_Toc323118143"/>
      <w:bookmarkStart w:id="16" w:name="_Toc353749544"/>
      <w:bookmarkStart w:id="17" w:name="_Toc40496372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p w14:paraId="3A650469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14:paraId="7562D92F" w14:textId="77777777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14:paraId="50670543" w14:textId="77777777"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14:paraId="1B41C25E" w14:textId="77777777"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44CA609F" w14:textId="77777777"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22E990C0" w14:textId="77777777" w:rsidR="003D383E" w:rsidRDefault="003D383E" w:rsidP="003D383E">
            <w:r>
              <w:t>Autoridade</w:t>
            </w:r>
          </w:p>
        </w:tc>
      </w:tr>
      <w:tr w:rsidR="00AC3FA8" w14:paraId="43AE1CBC" w14:textId="77777777" w:rsidTr="003D383E">
        <w:tc>
          <w:tcPr>
            <w:tcW w:w="1614" w:type="dxa"/>
          </w:tcPr>
          <w:p w14:paraId="436FDC2E" w14:textId="77777777" w:rsidR="00AC3FA8" w:rsidRDefault="00AC3FA8" w:rsidP="00AC3FA8">
            <w:r>
              <w:t>Scrum Master</w:t>
            </w:r>
          </w:p>
          <w:p w14:paraId="6C32CC32" w14:textId="77777777" w:rsidR="00AC3FA8" w:rsidRDefault="00AC3FA8" w:rsidP="00AC3FA8">
            <w:pPr>
              <w:rPr>
                <w:rFonts w:cs="Arial"/>
              </w:rPr>
            </w:pPr>
          </w:p>
        </w:tc>
        <w:tc>
          <w:tcPr>
            <w:tcW w:w="3458" w:type="dxa"/>
          </w:tcPr>
          <w:p w14:paraId="73D07832" w14:textId="3791814D" w:rsidR="00AC3FA8" w:rsidRDefault="00AC3FA8" w:rsidP="00AC3FA8">
            <w:pPr>
              <w:rPr>
                <w:rFonts w:cs="Arial"/>
              </w:rPr>
            </w:pPr>
            <w:r>
              <w:t>Transmitir os valores da metodologia ágil, potencializar o trabalho da equipe e torná-la independente para realização das funções</w:t>
            </w:r>
          </w:p>
        </w:tc>
        <w:tc>
          <w:tcPr>
            <w:tcW w:w="2445" w:type="dxa"/>
          </w:tcPr>
          <w:p w14:paraId="55D541DB" w14:textId="77777777" w:rsidR="00AC3FA8" w:rsidRDefault="00AC3FA8" w:rsidP="00AC3FA8">
            <w:r>
              <w:t>Garantir o bom funcionamento das etapas do projeto,</w:t>
            </w:r>
          </w:p>
          <w:p w14:paraId="1FA014DF" w14:textId="714C48EB" w:rsidR="00AC3FA8" w:rsidRDefault="00AC3FA8" w:rsidP="00AC3FA8">
            <w:pPr>
              <w:rPr>
                <w:rFonts w:cs="Arial"/>
              </w:rPr>
            </w:pPr>
            <w:r>
              <w:t>Protege a equipe de toda interferência do dia a dia do time de desenvolvimento</w:t>
            </w:r>
          </w:p>
        </w:tc>
        <w:tc>
          <w:tcPr>
            <w:tcW w:w="2445" w:type="dxa"/>
          </w:tcPr>
          <w:p w14:paraId="5B4D687B" w14:textId="2A2BD5B1" w:rsidR="00AC3FA8" w:rsidRDefault="00AC3FA8" w:rsidP="00AC3FA8">
            <w:pPr>
              <w:rPr>
                <w:rFonts w:cs="Arial"/>
              </w:rPr>
            </w:pPr>
            <w:r>
              <w:t xml:space="preserve">Rodrigo </w:t>
            </w:r>
            <w:proofErr w:type="spellStart"/>
            <w:r>
              <w:t>Querino</w:t>
            </w:r>
            <w:proofErr w:type="spellEnd"/>
          </w:p>
        </w:tc>
      </w:tr>
      <w:tr w:rsidR="00AC3FA8" w14:paraId="33D442CF" w14:textId="77777777" w:rsidTr="003D383E">
        <w:tc>
          <w:tcPr>
            <w:tcW w:w="1614" w:type="dxa"/>
          </w:tcPr>
          <w:p w14:paraId="32D353DB" w14:textId="77777777" w:rsidR="00AC3FA8" w:rsidRDefault="00AC3FA8" w:rsidP="00AC3FA8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09914146" w14:textId="77777777" w:rsidR="00AC3FA8" w:rsidRDefault="00AC3FA8" w:rsidP="00AC3FA8">
            <w:pPr>
              <w:rPr>
                <w:rFonts w:cs="Arial"/>
              </w:rPr>
            </w:pPr>
          </w:p>
        </w:tc>
        <w:tc>
          <w:tcPr>
            <w:tcW w:w="3458" w:type="dxa"/>
          </w:tcPr>
          <w:p w14:paraId="2481E044" w14:textId="1A5A1D5A" w:rsidR="00AC3FA8" w:rsidRDefault="00AC3FA8" w:rsidP="00AC3FA8">
            <w:pPr>
              <w:rPr>
                <w:rFonts w:cs="Arial"/>
              </w:rPr>
            </w:pPr>
            <w:r>
              <w:t>Ponto de contato entre o time de desenvolvimento e o cliente</w:t>
            </w:r>
          </w:p>
        </w:tc>
        <w:tc>
          <w:tcPr>
            <w:tcW w:w="2445" w:type="dxa"/>
          </w:tcPr>
          <w:p w14:paraId="372F6550" w14:textId="77777777" w:rsidR="00AC3FA8" w:rsidRDefault="00AC3FA8" w:rsidP="00AC3FA8">
            <w:r>
              <w:t>Visão sistêmica,</w:t>
            </w:r>
          </w:p>
          <w:p w14:paraId="304E911A" w14:textId="77777777" w:rsidR="00AC3FA8" w:rsidRDefault="00AC3FA8" w:rsidP="00AC3FA8">
            <w:r>
              <w:t xml:space="preserve">Boa comunicação, </w:t>
            </w:r>
          </w:p>
          <w:p w14:paraId="512152BC" w14:textId="77777777" w:rsidR="00AC3FA8" w:rsidRDefault="00AC3FA8" w:rsidP="00AC3FA8">
            <w:r>
              <w:t xml:space="preserve">Engajar os colaboradores, </w:t>
            </w:r>
          </w:p>
          <w:p w14:paraId="25854F45" w14:textId="066FCA4C" w:rsidR="00AC3FA8" w:rsidRDefault="00AC3FA8" w:rsidP="00AC3FA8">
            <w:pPr>
              <w:rPr>
                <w:rFonts w:cs="Arial"/>
              </w:rPr>
            </w:pPr>
            <w:r>
              <w:t>Dar feedbacks</w:t>
            </w:r>
          </w:p>
        </w:tc>
        <w:tc>
          <w:tcPr>
            <w:tcW w:w="2445" w:type="dxa"/>
          </w:tcPr>
          <w:p w14:paraId="063ED73F" w14:textId="73D244D9" w:rsidR="00AC3FA8" w:rsidRDefault="00AC3FA8" w:rsidP="00AC3FA8">
            <w:pPr>
              <w:rPr>
                <w:rFonts w:cs="Arial"/>
              </w:rPr>
            </w:pPr>
            <w:r>
              <w:t>Gustavo Robert</w:t>
            </w:r>
          </w:p>
        </w:tc>
      </w:tr>
      <w:tr w:rsidR="00AC3FA8" w14:paraId="43C5706D" w14:textId="77777777" w:rsidTr="003D383E">
        <w:tc>
          <w:tcPr>
            <w:tcW w:w="1614" w:type="dxa"/>
          </w:tcPr>
          <w:p w14:paraId="0B7E217C" w14:textId="77777777" w:rsidR="00AC3FA8" w:rsidRDefault="00AC3FA8" w:rsidP="00AC3FA8">
            <w:r>
              <w:t>Analista de Dados</w:t>
            </w:r>
          </w:p>
          <w:p w14:paraId="5B35796F" w14:textId="77777777" w:rsidR="00AC3FA8" w:rsidRDefault="00AC3FA8" w:rsidP="00AC3FA8"/>
        </w:tc>
        <w:tc>
          <w:tcPr>
            <w:tcW w:w="3458" w:type="dxa"/>
          </w:tcPr>
          <w:p w14:paraId="2D8076B6" w14:textId="4F572F09" w:rsidR="00AC3FA8" w:rsidRDefault="00AC3FA8" w:rsidP="00AC3FA8">
            <w:pPr>
              <w:rPr>
                <w:rFonts w:cs="Arial"/>
              </w:rPr>
            </w:pPr>
            <w:r>
              <w:t>Desenvolver e implementar análises de dados, sistemas de coleta de dados. Utilizar estratégias que otimizam a eficiência e a qualidade estatística</w:t>
            </w:r>
          </w:p>
        </w:tc>
        <w:tc>
          <w:tcPr>
            <w:tcW w:w="2445" w:type="dxa"/>
          </w:tcPr>
          <w:p w14:paraId="3456E05C" w14:textId="61060759" w:rsidR="00AC3FA8" w:rsidRDefault="00AC3FA8" w:rsidP="00AC3FA8">
            <w:pPr>
              <w:rPr>
                <w:rFonts w:cs="Arial"/>
              </w:rPr>
            </w:pPr>
            <w:r>
              <w:t>Interpretar dados, analisar resultados e utilizar técnicas estatísticas.</w:t>
            </w:r>
          </w:p>
        </w:tc>
        <w:tc>
          <w:tcPr>
            <w:tcW w:w="2445" w:type="dxa"/>
          </w:tcPr>
          <w:p w14:paraId="03EA04C3" w14:textId="2179246F" w:rsidR="00AC3FA8" w:rsidRDefault="00AC3FA8" w:rsidP="00AC3FA8">
            <w:pPr>
              <w:rPr>
                <w:rFonts w:cs="Arial"/>
              </w:rPr>
            </w:pPr>
            <w:r>
              <w:t>Stephanie Costa</w:t>
            </w:r>
          </w:p>
        </w:tc>
      </w:tr>
      <w:tr w:rsidR="00AC3FA8" w14:paraId="7D822E96" w14:textId="77777777" w:rsidTr="003D383E">
        <w:tc>
          <w:tcPr>
            <w:tcW w:w="1614" w:type="dxa"/>
          </w:tcPr>
          <w:p w14:paraId="22DC4B5E" w14:textId="77777777" w:rsidR="00AC3FA8" w:rsidRDefault="00AC3FA8" w:rsidP="00AC3FA8">
            <w:r>
              <w:t>Desenvolvedor Back-</w:t>
            </w:r>
            <w:proofErr w:type="spellStart"/>
            <w:r>
              <w:t>end</w:t>
            </w:r>
            <w:proofErr w:type="spellEnd"/>
          </w:p>
          <w:p w14:paraId="63C1CCE0" w14:textId="77777777" w:rsidR="00AC3FA8" w:rsidRDefault="00AC3FA8" w:rsidP="00AC3FA8"/>
        </w:tc>
        <w:tc>
          <w:tcPr>
            <w:tcW w:w="3458" w:type="dxa"/>
          </w:tcPr>
          <w:p w14:paraId="1CDDA15E" w14:textId="486AA9E2" w:rsidR="00AC3FA8" w:rsidRDefault="00AC3FA8" w:rsidP="00AC3FA8">
            <w:pPr>
              <w:rPr>
                <w:rFonts w:cs="Arial"/>
              </w:rPr>
            </w:pPr>
            <w:r>
              <w:t>Responsável por manter o funcionamento dos websites. Coordena todas as tarefas relacionadas com códigos e linguagens de programação</w:t>
            </w:r>
          </w:p>
        </w:tc>
        <w:tc>
          <w:tcPr>
            <w:tcW w:w="2445" w:type="dxa"/>
          </w:tcPr>
          <w:p w14:paraId="7D844D84" w14:textId="30C876B8" w:rsidR="00AC3FA8" w:rsidRDefault="00AC3FA8" w:rsidP="00AC3FA8">
            <w:pPr>
              <w:rPr>
                <w:rFonts w:cs="Arial"/>
              </w:rPr>
            </w:pPr>
            <w:r>
              <w:t>Conhecimento das linguagens de programação, gerenciamento servidores, conhecimento dos conceitos de UI e UX</w:t>
            </w:r>
          </w:p>
        </w:tc>
        <w:tc>
          <w:tcPr>
            <w:tcW w:w="2445" w:type="dxa"/>
          </w:tcPr>
          <w:p w14:paraId="579EADE6" w14:textId="3D8CBAFA" w:rsidR="00AC3FA8" w:rsidRDefault="00AC3FA8" w:rsidP="00AC3FA8">
            <w:pPr>
              <w:rPr>
                <w:rFonts w:cs="Arial"/>
              </w:rPr>
            </w:pPr>
            <w:r>
              <w:t>Pablo Gabriel</w:t>
            </w:r>
          </w:p>
        </w:tc>
      </w:tr>
      <w:tr w:rsidR="00AC3FA8" w14:paraId="376A7E5A" w14:textId="77777777" w:rsidTr="003D383E">
        <w:tc>
          <w:tcPr>
            <w:tcW w:w="1614" w:type="dxa"/>
          </w:tcPr>
          <w:p w14:paraId="512344B2" w14:textId="77777777" w:rsidR="00AC3FA8" w:rsidRDefault="00AC3FA8" w:rsidP="00AC3FA8">
            <w:r>
              <w:t>Desenvolvedor Front-</w:t>
            </w:r>
            <w:proofErr w:type="spellStart"/>
            <w:r>
              <w:t>end</w:t>
            </w:r>
            <w:proofErr w:type="spellEnd"/>
          </w:p>
          <w:p w14:paraId="789CA3AC" w14:textId="77777777" w:rsidR="00AC3FA8" w:rsidRDefault="00AC3FA8" w:rsidP="00AC3FA8"/>
        </w:tc>
        <w:tc>
          <w:tcPr>
            <w:tcW w:w="3458" w:type="dxa"/>
          </w:tcPr>
          <w:p w14:paraId="2C3FF37F" w14:textId="79E92B31" w:rsidR="00AC3FA8" w:rsidRDefault="00AC3FA8" w:rsidP="00AC3FA8">
            <w:pPr>
              <w:rPr>
                <w:rFonts w:cs="Arial"/>
              </w:rPr>
            </w:pPr>
            <w:r>
              <w:t>Responsável por criar a interface de utilização de um site ou aplicação web.</w:t>
            </w:r>
          </w:p>
        </w:tc>
        <w:tc>
          <w:tcPr>
            <w:tcW w:w="2445" w:type="dxa"/>
          </w:tcPr>
          <w:p w14:paraId="2C6D2C46" w14:textId="374051DC" w:rsidR="00AC3FA8" w:rsidRDefault="00AC3FA8" w:rsidP="00AC3FA8">
            <w:pPr>
              <w:rPr>
                <w:rFonts w:cs="Arial"/>
              </w:rPr>
            </w:pPr>
            <w:r>
              <w:t>Entendimento da arquitetura cliente-servidor, garante a usabilidade da aplicação, garante que as plataformas funcionem bem em diferentes navegadores.</w:t>
            </w:r>
          </w:p>
        </w:tc>
        <w:tc>
          <w:tcPr>
            <w:tcW w:w="2445" w:type="dxa"/>
          </w:tcPr>
          <w:p w14:paraId="73484ACD" w14:textId="73091FF8" w:rsidR="00AC3FA8" w:rsidRDefault="00AC3FA8" w:rsidP="00AC3FA8">
            <w:pPr>
              <w:rPr>
                <w:rFonts w:cs="Arial"/>
              </w:rPr>
            </w:pPr>
            <w:r>
              <w:t>Adriano Aquino</w:t>
            </w:r>
          </w:p>
        </w:tc>
      </w:tr>
    </w:tbl>
    <w:p w14:paraId="7113DE81" w14:textId="77777777" w:rsidR="008C2C80" w:rsidRDefault="008C2C80" w:rsidP="008C2C80"/>
    <w:p w14:paraId="224BFCDE" w14:textId="77777777" w:rsidR="008843C9" w:rsidRDefault="008843C9" w:rsidP="003D377B"/>
    <w:p w14:paraId="563F59B0" w14:textId="65FC35D4" w:rsidR="00790628" w:rsidRDefault="006204BC" w:rsidP="00AC3FA8">
      <w:pPr>
        <w:pStyle w:val="Ttulo1"/>
      </w:pPr>
      <w:bookmarkStart w:id="18" w:name="_Toc353749545"/>
      <w:bookmarkStart w:id="19" w:name="_Toc404963725"/>
      <w:r w:rsidRPr="006204BC">
        <w:t xml:space="preserve">Plano de gerenciamento </w:t>
      </w:r>
      <w:r w:rsidR="001449CF">
        <w:t>do cronograma</w:t>
      </w:r>
      <w:bookmarkEnd w:id="18"/>
      <w:bookmarkEnd w:id="19"/>
    </w:p>
    <w:p w14:paraId="57609FA2" w14:textId="30DE4A05" w:rsidR="00642B7D" w:rsidRDefault="00642B7D" w:rsidP="00642B7D">
      <w:pPr>
        <w:pStyle w:val="Ttulo2"/>
      </w:pPr>
      <w:bookmarkStart w:id="20" w:name="_Toc353749546"/>
      <w:bookmarkStart w:id="21" w:name="_Toc404963726"/>
      <w:r>
        <w:t>Definir as Atividades</w:t>
      </w:r>
      <w:bookmarkEnd w:id="20"/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5"/>
        <w:gridCol w:w="3457"/>
        <w:gridCol w:w="3130"/>
      </w:tblGrid>
      <w:tr w:rsidR="00AC3FA8" w14:paraId="6455495E" w14:textId="06A4CD5D" w:rsidTr="00AC3FA8">
        <w:tc>
          <w:tcPr>
            <w:tcW w:w="3375" w:type="dxa"/>
          </w:tcPr>
          <w:p w14:paraId="41D98A7C" w14:textId="6A5FFA3D" w:rsidR="00AC3FA8" w:rsidRDefault="00AC3FA8" w:rsidP="00AC3FA8"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Kick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-off do projeto</w:t>
            </w:r>
          </w:p>
        </w:tc>
        <w:tc>
          <w:tcPr>
            <w:tcW w:w="3457" w:type="dxa"/>
          </w:tcPr>
          <w:p w14:paraId="51A28F03" w14:textId="72954FEB" w:rsidR="00AC3FA8" w:rsidRDefault="00AC3FA8" w:rsidP="00AC3FA8">
            <w:r>
              <w:rPr>
                <w:rFonts w:ascii="Segoe UI" w:hAnsi="Segoe UI" w:cs="Segoe UI"/>
                <w:color w:val="24292E"/>
                <w:shd w:val="clear" w:color="auto" w:fill="FFFFFF"/>
              </w:rPr>
              <w:t>- Primeiro contato com o cliente, definição dos requisitos e casos de uso.</w:t>
            </w:r>
          </w:p>
        </w:tc>
        <w:tc>
          <w:tcPr>
            <w:tcW w:w="3130" w:type="dxa"/>
          </w:tcPr>
          <w:p w14:paraId="7B6717C3" w14:textId="0F049439" w:rsidR="00AC3FA8" w:rsidRDefault="00AC3FA8" w:rsidP="00AC3FA8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04/03/2021</w:t>
            </w:r>
          </w:p>
        </w:tc>
      </w:tr>
    </w:tbl>
    <w:p w14:paraId="5ACA7D14" w14:textId="77777777" w:rsidR="00AC3FA8" w:rsidRPr="00AC3FA8" w:rsidRDefault="00AC3FA8" w:rsidP="00AC3FA8"/>
    <w:p w14:paraId="0F69A386" w14:textId="17A9E6E7" w:rsidR="00642B7D" w:rsidRDefault="00642B7D" w:rsidP="00642B7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3"/>
        <w:gridCol w:w="5181"/>
        <w:gridCol w:w="2388"/>
      </w:tblGrid>
      <w:tr w:rsidR="00AC3FA8" w14:paraId="3A474A65" w14:textId="3151B92F" w:rsidTr="00B464CB">
        <w:tc>
          <w:tcPr>
            <w:tcW w:w="2393" w:type="dxa"/>
          </w:tcPr>
          <w:p w14:paraId="3A3AC1EC" w14:textId="2E9FC69E" w:rsidR="00AC3FA8" w:rsidRPr="00B464CB" w:rsidRDefault="00B464CB" w:rsidP="00B464CB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5181" w:type="dxa"/>
          </w:tcPr>
          <w:p w14:paraId="7B2E4CDA" w14:textId="11557788" w:rsidR="00AC3FA8" w:rsidRPr="00B464CB" w:rsidRDefault="00AC3FA8" w:rsidP="00B464CB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388" w:type="dxa"/>
          </w:tcPr>
          <w:p w14:paraId="273A1E1C" w14:textId="469CAB83" w:rsidR="00AC3FA8" w:rsidRPr="00B464CB" w:rsidRDefault="00B464CB" w:rsidP="00B464CB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B464CB" w14:paraId="58746E13" w14:textId="24DED74A" w:rsidTr="00B464CB">
        <w:tc>
          <w:tcPr>
            <w:tcW w:w="2393" w:type="dxa"/>
            <w:vMerge w:val="restart"/>
          </w:tcPr>
          <w:p w14:paraId="40DF9E68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E11E4A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E65C7C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1AF450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05529C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97D590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594800" w14:textId="4E9DFE08" w:rsidR="00B464CB" w:rsidRPr="00B464CB" w:rsidRDefault="00B464CB" w:rsidP="00F80C4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4"/>
                <w:szCs w:val="24"/>
              </w:rPr>
              <w:t>1º Sprint</w:t>
            </w:r>
          </w:p>
        </w:tc>
        <w:tc>
          <w:tcPr>
            <w:tcW w:w="5181" w:type="dxa"/>
          </w:tcPr>
          <w:p w14:paraId="7F2C1026" w14:textId="5F9547D8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Situação atual e justificativa do projeto.</w:t>
            </w:r>
          </w:p>
        </w:tc>
        <w:tc>
          <w:tcPr>
            <w:tcW w:w="2388" w:type="dxa"/>
            <w:vMerge w:val="restart"/>
          </w:tcPr>
          <w:p w14:paraId="00455F20" w14:textId="77777777" w:rsid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BB3E4F" w14:textId="77777777" w:rsid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DA0FE3" w14:textId="77777777" w:rsid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E91FB1" w14:textId="77777777" w:rsid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A957F8" w14:textId="77777777" w:rsid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F8CB49" w14:textId="77777777" w:rsid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F608F4" w14:textId="1E276614" w:rsidR="00B464CB" w:rsidRPr="00B464CB" w:rsidRDefault="00B464CB" w:rsidP="00F80C4C">
            <w:pPr>
              <w:jc w:val="center"/>
            </w:pPr>
            <w:r w:rsidRPr="00B464CB">
              <w:rPr>
                <w:sz w:val="24"/>
                <w:szCs w:val="24"/>
              </w:rPr>
              <w:t>08/03 - 28/03</w:t>
            </w:r>
          </w:p>
        </w:tc>
      </w:tr>
      <w:tr w:rsidR="00B464CB" w14:paraId="56A66998" w14:textId="60C22EAA" w:rsidTr="00B464CB">
        <w:tc>
          <w:tcPr>
            <w:tcW w:w="2393" w:type="dxa"/>
            <w:vMerge/>
          </w:tcPr>
          <w:p w14:paraId="05AFBAE1" w14:textId="16E93F7B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41A0F366" w14:textId="2DD56F20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Objetivos SMART e critérios de sucesso do projeto.</w:t>
            </w:r>
          </w:p>
        </w:tc>
        <w:tc>
          <w:tcPr>
            <w:tcW w:w="2388" w:type="dxa"/>
            <w:vMerge/>
          </w:tcPr>
          <w:p w14:paraId="1485082D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00B5F444" w14:textId="4E9766B6" w:rsidTr="00B464CB">
        <w:tc>
          <w:tcPr>
            <w:tcW w:w="2393" w:type="dxa"/>
            <w:vMerge/>
          </w:tcPr>
          <w:p w14:paraId="492DC861" w14:textId="5BD509E3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7C6D1B1C" w14:textId="01F4188B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Produtos e principais requisitos.</w:t>
            </w:r>
          </w:p>
        </w:tc>
        <w:tc>
          <w:tcPr>
            <w:tcW w:w="2388" w:type="dxa"/>
            <w:vMerge/>
          </w:tcPr>
          <w:p w14:paraId="214C2F15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0E93B31F" w14:textId="77777777" w:rsidTr="00B464CB">
        <w:tc>
          <w:tcPr>
            <w:tcW w:w="2393" w:type="dxa"/>
            <w:vMerge/>
          </w:tcPr>
          <w:p w14:paraId="2F460031" w14:textId="0E11CC3D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2B8224FA" w14:textId="6DE8FB3A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Definição dos Marcos do Projeto.</w:t>
            </w:r>
          </w:p>
        </w:tc>
        <w:tc>
          <w:tcPr>
            <w:tcW w:w="2388" w:type="dxa"/>
            <w:vMerge/>
          </w:tcPr>
          <w:p w14:paraId="3AD1681B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6F1ED547" w14:textId="77777777" w:rsidTr="00B464CB">
        <w:tc>
          <w:tcPr>
            <w:tcW w:w="2393" w:type="dxa"/>
            <w:vMerge/>
          </w:tcPr>
          <w:p w14:paraId="6D604728" w14:textId="674646AA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2196B3DB" w14:textId="17EF5688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Partes interessadas do Projeto.</w:t>
            </w:r>
          </w:p>
        </w:tc>
        <w:tc>
          <w:tcPr>
            <w:tcW w:w="2388" w:type="dxa"/>
            <w:vMerge/>
          </w:tcPr>
          <w:p w14:paraId="2D7EA8CF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58EECD65" w14:textId="77777777" w:rsidTr="00B464CB">
        <w:tc>
          <w:tcPr>
            <w:tcW w:w="2393" w:type="dxa"/>
            <w:vMerge/>
          </w:tcPr>
          <w:p w14:paraId="6922FB4C" w14:textId="0E79873F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7E0F90B6" w14:textId="30A72FC0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Definição das Restrições.</w:t>
            </w:r>
          </w:p>
        </w:tc>
        <w:tc>
          <w:tcPr>
            <w:tcW w:w="2388" w:type="dxa"/>
            <w:vMerge/>
          </w:tcPr>
          <w:p w14:paraId="362F8ADB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5FE980C5" w14:textId="77777777" w:rsidTr="00B464CB">
        <w:tc>
          <w:tcPr>
            <w:tcW w:w="2393" w:type="dxa"/>
            <w:vMerge/>
          </w:tcPr>
          <w:p w14:paraId="3FAE08F9" w14:textId="1ABE3810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129B0470" w14:textId="326D165F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Definição das Premissas</w:t>
            </w:r>
          </w:p>
        </w:tc>
        <w:tc>
          <w:tcPr>
            <w:tcW w:w="2388" w:type="dxa"/>
            <w:vMerge/>
          </w:tcPr>
          <w:p w14:paraId="6005F734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5E6CF009" w14:textId="77777777" w:rsidTr="00B464CB">
        <w:tc>
          <w:tcPr>
            <w:tcW w:w="2393" w:type="dxa"/>
            <w:vMerge/>
          </w:tcPr>
          <w:p w14:paraId="1B52B52C" w14:textId="0229DADE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4EFD0ABC" w14:textId="1282DFE9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 xml:space="preserve">- Definir os </w:t>
            </w:r>
            <w:proofErr w:type="spellStart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possiveis</w:t>
            </w:r>
            <w:proofErr w:type="spellEnd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 xml:space="preserve"> Riscos.</w:t>
            </w:r>
          </w:p>
        </w:tc>
        <w:tc>
          <w:tcPr>
            <w:tcW w:w="2388" w:type="dxa"/>
            <w:vMerge/>
          </w:tcPr>
          <w:p w14:paraId="5C91BF83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1979007A" w14:textId="77777777" w:rsidTr="00B464CB">
        <w:tc>
          <w:tcPr>
            <w:tcW w:w="2393" w:type="dxa"/>
            <w:vMerge/>
          </w:tcPr>
          <w:p w14:paraId="1063A2A6" w14:textId="163ECC21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596377AB" w14:textId="6FC71E29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Orçamento do Projeto.</w:t>
            </w:r>
          </w:p>
        </w:tc>
        <w:tc>
          <w:tcPr>
            <w:tcW w:w="2388" w:type="dxa"/>
            <w:vMerge/>
          </w:tcPr>
          <w:p w14:paraId="57F2D242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424768E5" w14:textId="77777777" w:rsidTr="00B464CB">
        <w:tc>
          <w:tcPr>
            <w:tcW w:w="2393" w:type="dxa"/>
            <w:vMerge/>
          </w:tcPr>
          <w:p w14:paraId="64F91E12" w14:textId="2B848714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440375E6" w14:textId="50FF3054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Mapa Estratégico.</w:t>
            </w:r>
          </w:p>
        </w:tc>
        <w:tc>
          <w:tcPr>
            <w:tcW w:w="2388" w:type="dxa"/>
            <w:vMerge/>
          </w:tcPr>
          <w:p w14:paraId="53CEDED5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35DC4937" w14:textId="77777777" w:rsidTr="00B464CB">
        <w:tc>
          <w:tcPr>
            <w:tcW w:w="2393" w:type="dxa"/>
            <w:vMerge/>
          </w:tcPr>
          <w:p w14:paraId="2F887FDE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229E3247" w14:textId="51AD1C4C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Elaboração da tela inicial do sistema - Protótipo.</w:t>
            </w:r>
          </w:p>
        </w:tc>
        <w:tc>
          <w:tcPr>
            <w:tcW w:w="2388" w:type="dxa"/>
            <w:vMerge/>
          </w:tcPr>
          <w:p w14:paraId="29FBA456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64CB" w14:paraId="6DC68045" w14:textId="77777777" w:rsidTr="00B464CB">
        <w:tc>
          <w:tcPr>
            <w:tcW w:w="2393" w:type="dxa"/>
            <w:vMerge/>
          </w:tcPr>
          <w:p w14:paraId="2453216D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24361F1A" w14:textId="38EA8BDB" w:rsidR="00B464CB" w:rsidRPr="00B464CB" w:rsidRDefault="00B464CB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 xml:space="preserve">- Análise de dados do </w:t>
            </w:r>
            <w:proofErr w:type="spellStart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dataset</w:t>
            </w:r>
            <w:proofErr w:type="spellEnd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proofErr w:type="spellStart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 xml:space="preserve"> Notebook.</w:t>
            </w:r>
          </w:p>
        </w:tc>
        <w:tc>
          <w:tcPr>
            <w:tcW w:w="2388" w:type="dxa"/>
            <w:vMerge/>
          </w:tcPr>
          <w:p w14:paraId="4B53ED61" w14:textId="77777777" w:rsidR="00B464CB" w:rsidRPr="00B464CB" w:rsidRDefault="00B464CB" w:rsidP="00642B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C76B2C8" w14:textId="40B56BC9" w:rsidR="00B464CB" w:rsidRDefault="00B464CB" w:rsidP="00642B7D"/>
    <w:p w14:paraId="0AF4E2A7" w14:textId="6FA7D1F8" w:rsidR="00B464CB" w:rsidRDefault="00B464CB" w:rsidP="00642B7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245"/>
        <w:gridCol w:w="2341"/>
      </w:tblGrid>
      <w:tr w:rsidR="00B464CB" w14:paraId="78AB93BA" w14:textId="3856452F" w:rsidTr="00F80C4C">
        <w:tc>
          <w:tcPr>
            <w:tcW w:w="2376" w:type="dxa"/>
          </w:tcPr>
          <w:p w14:paraId="1714E885" w14:textId="2AEEF67F" w:rsidR="00B464CB" w:rsidRDefault="00B464CB" w:rsidP="00B464CB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5245" w:type="dxa"/>
          </w:tcPr>
          <w:p w14:paraId="182904D8" w14:textId="2C73382F" w:rsidR="00B464CB" w:rsidRDefault="00B464CB" w:rsidP="00B464CB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341" w:type="dxa"/>
          </w:tcPr>
          <w:p w14:paraId="60A8FCEB" w14:textId="5B3F38F1" w:rsidR="00B464CB" w:rsidRDefault="00B464CB" w:rsidP="00B464CB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F80C4C" w14:paraId="4F814E60" w14:textId="4DFBA7A0" w:rsidTr="00F80C4C">
        <w:tc>
          <w:tcPr>
            <w:tcW w:w="2376" w:type="dxa"/>
            <w:vMerge w:val="restart"/>
          </w:tcPr>
          <w:p w14:paraId="603C2FF9" w14:textId="77777777" w:rsidR="00F80C4C" w:rsidRDefault="00F80C4C" w:rsidP="00B464CB"/>
          <w:p w14:paraId="7D677F71" w14:textId="77777777" w:rsidR="00F80C4C" w:rsidRDefault="00F80C4C" w:rsidP="00B464CB"/>
          <w:p w14:paraId="06340A0D" w14:textId="77777777" w:rsidR="00F80C4C" w:rsidRDefault="00F80C4C" w:rsidP="00B464CB"/>
          <w:p w14:paraId="694F4ECA" w14:textId="4157567E" w:rsidR="00F80C4C" w:rsidRDefault="00F80C4C" w:rsidP="00F80C4C">
            <w:pPr>
              <w:jc w:val="center"/>
            </w:pPr>
            <w:r w:rsidRPr="00F80C4C">
              <w:rPr>
                <w:sz w:val="24"/>
                <w:szCs w:val="24"/>
              </w:rPr>
              <w:t>2º Sprint</w:t>
            </w:r>
          </w:p>
        </w:tc>
        <w:tc>
          <w:tcPr>
            <w:tcW w:w="5245" w:type="dxa"/>
          </w:tcPr>
          <w:p w14:paraId="228E7DEA" w14:textId="18C452EA" w:rsidR="00F80C4C" w:rsidRPr="00F80C4C" w:rsidRDefault="00F80C4C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Plano de Negócio - Parte 1.</w:t>
            </w:r>
          </w:p>
        </w:tc>
        <w:tc>
          <w:tcPr>
            <w:tcW w:w="2341" w:type="dxa"/>
            <w:vMerge w:val="restart"/>
          </w:tcPr>
          <w:p w14:paraId="3BE663D9" w14:textId="77777777" w:rsidR="00F80C4C" w:rsidRDefault="00F80C4C" w:rsidP="00B464CB"/>
          <w:p w14:paraId="32541BE0" w14:textId="77777777" w:rsidR="00F80C4C" w:rsidRDefault="00F80C4C" w:rsidP="00B464CB"/>
          <w:p w14:paraId="1B73B3B4" w14:textId="77777777" w:rsidR="00F80C4C" w:rsidRDefault="00F80C4C" w:rsidP="00B464CB"/>
          <w:p w14:paraId="4A5A8050" w14:textId="51F3D304" w:rsidR="00F80C4C" w:rsidRPr="00F80C4C" w:rsidRDefault="00F80C4C" w:rsidP="00F80C4C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29/03 - 18/04</w:t>
            </w:r>
          </w:p>
        </w:tc>
      </w:tr>
      <w:tr w:rsidR="00F80C4C" w14:paraId="444D8809" w14:textId="0CF95914" w:rsidTr="00F80C4C">
        <w:tc>
          <w:tcPr>
            <w:tcW w:w="2376" w:type="dxa"/>
            <w:vMerge/>
          </w:tcPr>
          <w:p w14:paraId="2EA8A6F2" w14:textId="77777777" w:rsidR="00F80C4C" w:rsidRDefault="00F80C4C" w:rsidP="00B464CB"/>
        </w:tc>
        <w:tc>
          <w:tcPr>
            <w:tcW w:w="5245" w:type="dxa"/>
          </w:tcPr>
          <w:p w14:paraId="1719653D" w14:textId="795C2CFF" w:rsidR="00F80C4C" w:rsidRPr="00F80C4C" w:rsidRDefault="00F80C4C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BSC (</w:t>
            </w:r>
            <w:proofErr w:type="spellStart"/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Balanced</w:t>
            </w:r>
            <w:proofErr w:type="spellEnd"/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Scorecard).</w:t>
            </w:r>
          </w:p>
        </w:tc>
        <w:tc>
          <w:tcPr>
            <w:tcW w:w="2341" w:type="dxa"/>
            <w:vMerge/>
          </w:tcPr>
          <w:p w14:paraId="54DB09D7" w14:textId="77777777" w:rsidR="00F80C4C" w:rsidRDefault="00F80C4C" w:rsidP="00B464CB"/>
        </w:tc>
      </w:tr>
      <w:tr w:rsidR="00F80C4C" w14:paraId="6666BD3C" w14:textId="72155212" w:rsidTr="00F80C4C">
        <w:tc>
          <w:tcPr>
            <w:tcW w:w="2376" w:type="dxa"/>
            <w:vMerge/>
          </w:tcPr>
          <w:p w14:paraId="6D68A7EB" w14:textId="77777777" w:rsidR="00F80C4C" w:rsidRDefault="00F80C4C" w:rsidP="00B464CB"/>
        </w:tc>
        <w:tc>
          <w:tcPr>
            <w:tcW w:w="5245" w:type="dxa"/>
          </w:tcPr>
          <w:p w14:paraId="62FEDCBA" w14:textId="6F63C424" w:rsidR="00F80C4C" w:rsidRPr="00F80C4C" w:rsidRDefault="00F80C4C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Declaração do escopo do projeto.</w:t>
            </w:r>
          </w:p>
        </w:tc>
        <w:tc>
          <w:tcPr>
            <w:tcW w:w="2341" w:type="dxa"/>
            <w:vMerge/>
          </w:tcPr>
          <w:p w14:paraId="36FA7BFE" w14:textId="77777777" w:rsidR="00F80C4C" w:rsidRDefault="00F80C4C" w:rsidP="00B464CB"/>
        </w:tc>
      </w:tr>
      <w:tr w:rsidR="00F80C4C" w14:paraId="61BF1F21" w14:textId="42739810" w:rsidTr="00F80C4C">
        <w:tc>
          <w:tcPr>
            <w:tcW w:w="2376" w:type="dxa"/>
            <w:vMerge/>
          </w:tcPr>
          <w:p w14:paraId="0E7695B2" w14:textId="77777777" w:rsidR="00F80C4C" w:rsidRDefault="00F80C4C" w:rsidP="00B464CB"/>
        </w:tc>
        <w:tc>
          <w:tcPr>
            <w:tcW w:w="5245" w:type="dxa"/>
          </w:tcPr>
          <w:p w14:paraId="76597A8B" w14:textId="7D8F1848" w:rsidR="00F80C4C" w:rsidRPr="00F80C4C" w:rsidRDefault="00F80C4C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Plano de gerenciamento dos custos.</w:t>
            </w:r>
          </w:p>
        </w:tc>
        <w:tc>
          <w:tcPr>
            <w:tcW w:w="2341" w:type="dxa"/>
            <w:vMerge/>
          </w:tcPr>
          <w:p w14:paraId="679D8104" w14:textId="77777777" w:rsidR="00F80C4C" w:rsidRDefault="00F80C4C" w:rsidP="00B464CB"/>
        </w:tc>
      </w:tr>
      <w:tr w:rsidR="00F80C4C" w14:paraId="6E1F048C" w14:textId="206B632D" w:rsidTr="00F80C4C">
        <w:tc>
          <w:tcPr>
            <w:tcW w:w="2376" w:type="dxa"/>
            <w:vMerge/>
          </w:tcPr>
          <w:p w14:paraId="7C1A1FE8" w14:textId="77777777" w:rsidR="00F80C4C" w:rsidRDefault="00F80C4C" w:rsidP="00B464CB"/>
        </w:tc>
        <w:tc>
          <w:tcPr>
            <w:tcW w:w="5245" w:type="dxa"/>
          </w:tcPr>
          <w:p w14:paraId="11470F34" w14:textId="2896EA63" w:rsidR="00F80C4C" w:rsidRPr="00F80C4C" w:rsidRDefault="00F80C4C" w:rsidP="00B464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Plano de gerenciamento dos cronograma</w:t>
            </w:r>
            <w:r w:rsidR="00826D2B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s</w:t>
            </w: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2341" w:type="dxa"/>
            <w:vMerge/>
          </w:tcPr>
          <w:p w14:paraId="52C87E54" w14:textId="77777777" w:rsidR="00F80C4C" w:rsidRDefault="00F80C4C" w:rsidP="00B464CB"/>
        </w:tc>
      </w:tr>
      <w:tr w:rsidR="00F80C4C" w14:paraId="134CD705" w14:textId="77777777" w:rsidTr="00F80C4C">
        <w:tc>
          <w:tcPr>
            <w:tcW w:w="2376" w:type="dxa"/>
            <w:vMerge/>
          </w:tcPr>
          <w:p w14:paraId="3EF9C43D" w14:textId="77777777" w:rsidR="00F80C4C" w:rsidRDefault="00F80C4C" w:rsidP="00B464CB"/>
        </w:tc>
        <w:tc>
          <w:tcPr>
            <w:tcW w:w="5245" w:type="dxa"/>
          </w:tcPr>
          <w:p w14:paraId="0EEA3347" w14:textId="684E2689" w:rsidR="00F80C4C" w:rsidRPr="00F80C4C" w:rsidRDefault="00F80C4C" w:rsidP="00B464CB">
            <w:pPr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Planejamento Estratégico de Tecnologia da Informação PETI - Parte 1.</w:t>
            </w:r>
          </w:p>
        </w:tc>
        <w:tc>
          <w:tcPr>
            <w:tcW w:w="2341" w:type="dxa"/>
            <w:vMerge/>
          </w:tcPr>
          <w:p w14:paraId="49BDD979" w14:textId="77777777" w:rsidR="00F80C4C" w:rsidRDefault="00F80C4C" w:rsidP="00B464CB"/>
        </w:tc>
      </w:tr>
    </w:tbl>
    <w:p w14:paraId="142F04DE" w14:textId="5631853A" w:rsidR="00B464CB" w:rsidRDefault="00B464CB" w:rsidP="00642B7D"/>
    <w:p w14:paraId="44D0DA7C" w14:textId="1B5AADC7" w:rsidR="00F80C4C" w:rsidRDefault="00F80C4C" w:rsidP="00642B7D"/>
    <w:p w14:paraId="00C95FE6" w14:textId="48709B4C" w:rsidR="00F80C4C" w:rsidRDefault="00F80C4C" w:rsidP="00642B7D"/>
    <w:p w14:paraId="23029AEA" w14:textId="35FDBBF4" w:rsidR="00F80C4C" w:rsidRDefault="00F80C4C" w:rsidP="00642B7D"/>
    <w:p w14:paraId="62205B47" w14:textId="0E5A9241" w:rsidR="00F80C4C" w:rsidRDefault="00F80C4C" w:rsidP="00642B7D"/>
    <w:p w14:paraId="43A98AD3" w14:textId="5A3F97DE" w:rsidR="00F80C4C" w:rsidRDefault="00F80C4C" w:rsidP="00642B7D"/>
    <w:p w14:paraId="1488B8F8" w14:textId="5C2CAFA6" w:rsidR="00F80C4C" w:rsidRDefault="00F80C4C" w:rsidP="00642B7D"/>
    <w:p w14:paraId="395B5DEE" w14:textId="2B8C287E" w:rsidR="00F80C4C" w:rsidRDefault="00F80C4C" w:rsidP="00642B7D"/>
    <w:p w14:paraId="3AFA2365" w14:textId="77777777" w:rsidR="00F80C4C" w:rsidRDefault="00F80C4C" w:rsidP="00642B7D"/>
    <w:p w14:paraId="0BB01770" w14:textId="7D7FD2BD" w:rsidR="00F80C4C" w:rsidRDefault="00F80C4C" w:rsidP="00642B7D"/>
    <w:p w14:paraId="2BC4AB10" w14:textId="32E35390" w:rsidR="00F80C4C" w:rsidRDefault="00F80C4C" w:rsidP="00642B7D"/>
    <w:p w14:paraId="5609917B" w14:textId="481EF12D" w:rsidR="00F80C4C" w:rsidRDefault="00F80C4C" w:rsidP="00642B7D"/>
    <w:p w14:paraId="66172EDA" w14:textId="77777777" w:rsidR="00F80C4C" w:rsidRDefault="00F80C4C" w:rsidP="00642B7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245"/>
        <w:gridCol w:w="2265"/>
      </w:tblGrid>
      <w:tr w:rsidR="00F80C4C" w14:paraId="3B530C28" w14:textId="77777777" w:rsidTr="00F80C4C">
        <w:tc>
          <w:tcPr>
            <w:tcW w:w="2376" w:type="dxa"/>
          </w:tcPr>
          <w:p w14:paraId="254113FE" w14:textId="719F08F0" w:rsidR="00F80C4C" w:rsidRDefault="00F80C4C" w:rsidP="00F80C4C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Marco</w:t>
            </w:r>
          </w:p>
        </w:tc>
        <w:tc>
          <w:tcPr>
            <w:tcW w:w="5245" w:type="dxa"/>
          </w:tcPr>
          <w:p w14:paraId="4CA8AE7F" w14:textId="7D26DBCA" w:rsidR="00F80C4C" w:rsidRDefault="00F80C4C" w:rsidP="00F80C4C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265" w:type="dxa"/>
          </w:tcPr>
          <w:p w14:paraId="7E3B12F4" w14:textId="56CAD748" w:rsidR="00F80C4C" w:rsidRDefault="00F80C4C" w:rsidP="00F80C4C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F80C4C" w14:paraId="76274CA9" w14:textId="77777777" w:rsidTr="00F80C4C">
        <w:tc>
          <w:tcPr>
            <w:tcW w:w="2376" w:type="dxa"/>
            <w:vMerge w:val="restart"/>
          </w:tcPr>
          <w:p w14:paraId="101230FD" w14:textId="77777777" w:rsidR="00F80C4C" w:rsidRDefault="00F80C4C" w:rsidP="00F80C4C"/>
          <w:p w14:paraId="5D6FEA85" w14:textId="77777777" w:rsidR="00F80C4C" w:rsidRDefault="00F80C4C" w:rsidP="00F80C4C"/>
          <w:p w14:paraId="69DB6934" w14:textId="77777777" w:rsidR="00F80C4C" w:rsidRDefault="00F80C4C" w:rsidP="00F80C4C"/>
          <w:p w14:paraId="7C063B8F" w14:textId="2984E1E9" w:rsidR="00F80C4C" w:rsidRPr="00F80C4C" w:rsidRDefault="00F80C4C" w:rsidP="00F80C4C">
            <w:pPr>
              <w:jc w:val="center"/>
            </w:pPr>
            <w:r w:rsidRPr="00F80C4C">
              <w:rPr>
                <w:sz w:val="24"/>
                <w:szCs w:val="24"/>
              </w:rPr>
              <w:t>3ª Sprint</w:t>
            </w:r>
          </w:p>
        </w:tc>
        <w:tc>
          <w:tcPr>
            <w:tcW w:w="5245" w:type="dxa"/>
          </w:tcPr>
          <w:p w14:paraId="1627E5C5" w14:textId="2C4B4724" w:rsidR="00F80C4C" w:rsidRPr="00F80C4C" w:rsidRDefault="00F80C4C" w:rsidP="00F80C4C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 xml:space="preserve">- Configuração do banco de dados </w:t>
            </w:r>
            <w:proofErr w:type="spellStart"/>
            <w:r w:rsidRPr="00F80C4C">
              <w:rPr>
                <w:sz w:val="22"/>
                <w:szCs w:val="22"/>
              </w:rPr>
              <w:t>MongoDB</w:t>
            </w:r>
            <w:proofErr w:type="spellEnd"/>
            <w:r w:rsidRPr="00F80C4C">
              <w:rPr>
                <w:sz w:val="22"/>
                <w:szCs w:val="22"/>
              </w:rPr>
              <w:t>.</w:t>
            </w:r>
          </w:p>
        </w:tc>
        <w:tc>
          <w:tcPr>
            <w:tcW w:w="2265" w:type="dxa"/>
            <w:vMerge w:val="restart"/>
          </w:tcPr>
          <w:p w14:paraId="4D25EAD9" w14:textId="77777777" w:rsidR="00F80C4C" w:rsidRDefault="00F80C4C" w:rsidP="00F80C4C">
            <w:pPr>
              <w:jc w:val="center"/>
              <w:rPr>
                <w:sz w:val="24"/>
                <w:szCs w:val="24"/>
              </w:rPr>
            </w:pPr>
          </w:p>
          <w:p w14:paraId="5B8CEA22" w14:textId="77777777" w:rsidR="00F80C4C" w:rsidRDefault="00F80C4C" w:rsidP="00F80C4C">
            <w:pPr>
              <w:jc w:val="center"/>
              <w:rPr>
                <w:sz w:val="24"/>
                <w:szCs w:val="24"/>
              </w:rPr>
            </w:pPr>
          </w:p>
          <w:p w14:paraId="1A74F2C7" w14:textId="77777777" w:rsidR="00F80C4C" w:rsidRDefault="00F80C4C" w:rsidP="00F80C4C">
            <w:pPr>
              <w:jc w:val="center"/>
              <w:rPr>
                <w:sz w:val="24"/>
                <w:szCs w:val="24"/>
              </w:rPr>
            </w:pPr>
          </w:p>
          <w:p w14:paraId="13A6841F" w14:textId="47FEF11E" w:rsidR="00F80C4C" w:rsidRPr="00F80C4C" w:rsidRDefault="00F80C4C" w:rsidP="00F80C4C">
            <w:pPr>
              <w:jc w:val="center"/>
            </w:pPr>
            <w:r w:rsidRPr="00F80C4C">
              <w:rPr>
                <w:sz w:val="24"/>
                <w:szCs w:val="24"/>
              </w:rPr>
              <w:t>26/04 - 16/05</w:t>
            </w:r>
          </w:p>
        </w:tc>
      </w:tr>
      <w:tr w:rsidR="00F80C4C" w14:paraId="7C0F9284" w14:textId="77777777" w:rsidTr="00F80C4C">
        <w:tc>
          <w:tcPr>
            <w:tcW w:w="2376" w:type="dxa"/>
            <w:vMerge/>
          </w:tcPr>
          <w:p w14:paraId="5CB4E076" w14:textId="77777777" w:rsidR="00F80C4C" w:rsidRDefault="00F80C4C" w:rsidP="00F80C4C"/>
        </w:tc>
        <w:tc>
          <w:tcPr>
            <w:tcW w:w="5245" w:type="dxa"/>
          </w:tcPr>
          <w:p w14:paraId="2213EC74" w14:textId="279C3B19" w:rsidR="00F80C4C" w:rsidRPr="00F80C4C" w:rsidRDefault="00F80C4C" w:rsidP="00F80C4C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 xml:space="preserve">- Construção do </w:t>
            </w:r>
            <w:proofErr w:type="spellStart"/>
            <w:r w:rsidRPr="00F80C4C">
              <w:rPr>
                <w:sz w:val="22"/>
                <w:szCs w:val="22"/>
              </w:rPr>
              <w:t>Backend</w:t>
            </w:r>
            <w:proofErr w:type="spellEnd"/>
            <w:r w:rsidRPr="00F80C4C">
              <w:rPr>
                <w:sz w:val="22"/>
                <w:szCs w:val="22"/>
              </w:rPr>
              <w:t xml:space="preserve"> em Python.</w:t>
            </w:r>
          </w:p>
        </w:tc>
        <w:tc>
          <w:tcPr>
            <w:tcW w:w="2265" w:type="dxa"/>
            <w:vMerge/>
          </w:tcPr>
          <w:p w14:paraId="7162F2F5" w14:textId="77777777" w:rsidR="00F80C4C" w:rsidRDefault="00F80C4C" w:rsidP="00F80C4C"/>
        </w:tc>
      </w:tr>
      <w:tr w:rsidR="00F80C4C" w14:paraId="4A83F39C" w14:textId="77777777" w:rsidTr="00F80C4C">
        <w:tc>
          <w:tcPr>
            <w:tcW w:w="2376" w:type="dxa"/>
            <w:vMerge/>
          </w:tcPr>
          <w:p w14:paraId="7C74D958" w14:textId="77777777" w:rsidR="00F80C4C" w:rsidRDefault="00F80C4C" w:rsidP="00F80C4C"/>
        </w:tc>
        <w:tc>
          <w:tcPr>
            <w:tcW w:w="5245" w:type="dxa"/>
          </w:tcPr>
          <w:p w14:paraId="29C30DDD" w14:textId="7870A549" w:rsidR="00F80C4C" w:rsidRPr="00F80C4C" w:rsidRDefault="00F80C4C" w:rsidP="00F80C4C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 xml:space="preserve">- Configuração da API Google Maps </w:t>
            </w:r>
            <w:proofErr w:type="spellStart"/>
            <w:r w:rsidRPr="00F80C4C">
              <w:rPr>
                <w:sz w:val="22"/>
                <w:szCs w:val="22"/>
              </w:rPr>
              <w:t>Places</w:t>
            </w:r>
            <w:proofErr w:type="spellEnd"/>
            <w:r w:rsidRPr="00F80C4C">
              <w:rPr>
                <w:sz w:val="22"/>
                <w:szCs w:val="22"/>
              </w:rPr>
              <w:t>.</w:t>
            </w:r>
          </w:p>
        </w:tc>
        <w:tc>
          <w:tcPr>
            <w:tcW w:w="2265" w:type="dxa"/>
            <w:vMerge/>
          </w:tcPr>
          <w:p w14:paraId="3AF7ABBB" w14:textId="77777777" w:rsidR="00F80C4C" w:rsidRDefault="00F80C4C" w:rsidP="00F80C4C"/>
        </w:tc>
      </w:tr>
      <w:tr w:rsidR="00F80C4C" w14:paraId="01BB9E5F" w14:textId="77777777" w:rsidTr="00F80C4C">
        <w:tc>
          <w:tcPr>
            <w:tcW w:w="2376" w:type="dxa"/>
            <w:vMerge/>
          </w:tcPr>
          <w:p w14:paraId="432576DF" w14:textId="77777777" w:rsidR="00F80C4C" w:rsidRDefault="00F80C4C" w:rsidP="00F80C4C"/>
        </w:tc>
        <w:tc>
          <w:tcPr>
            <w:tcW w:w="5245" w:type="dxa"/>
          </w:tcPr>
          <w:p w14:paraId="0F4E22A1" w14:textId="19CE5FC7" w:rsidR="00F80C4C" w:rsidRPr="00F80C4C" w:rsidRDefault="00F80C4C" w:rsidP="00F80C4C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>- Mapeamento de coordenadas, segmentação regional (IA).</w:t>
            </w:r>
          </w:p>
        </w:tc>
        <w:tc>
          <w:tcPr>
            <w:tcW w:w="2265" w:type="dxa"/>
            <w:vMerge/>
          </w:tcPr>
          <w:p w14:paraId="43933741" w14:textId="77777777" w:rsidR="00F80C4C" w:rsidRDefault="00F80C4C" w:rsidP="00F80C4C"/>
        </w:tc>
      </w:tr>
      <w:tr w:rsidR="00F80C4C" w14:paraId="0C3BC75F" w14:textId="77777777" w:rsidTr="00F80C4C">
        <w:tc>
          <w:tcPr>
            <w:tcW w:w="2376" w:type="dxa"/>
            <w:vMerge/>
          </w:tcPr>
          <w:p w14:paraId="15B74941" w14:textId="77777777" w:rsidR="00F80C4C" w:rsidRDefault="00F80C4C" w:rsidP="00F80C4C"/>
        </w:tc>
        <w:tc>
          <w:tcPr>
            <w:tcW w:w="5245" w:type="dxa"/>
          </w:tcPr>
          <w:p w14:paraId="3381F292" w14:textId="639D1565" w:rsidR="00F80C4C" w:rsidRPr="00F80C4C" w:rsidRDefault="00F80C4C" w:rsidP="00F80C4C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>- Segmentação do porte financeiro (IA).</w:t>
            </w:r>
          </w:p>
        </w:tc>
        <w:tc>
          <w:tcPr>
            <w:tcW w:w="2265" w:type="dxa"/>
            <w:vMerge/>
          </w:tcPr>
          <w:p w14:paraId="1B439F1C" w14:textId="77777777" w:rsidR="00F80C4C" w:rsidRDefault="00F80C4C" w:rsidP="00F80C4C"/>
        </w:tc>
      </w:tr>
      <w:tr w:rsidR="00F80C4C" w14:paraId="333F9562" w14:textId="77777777" w:rsidTr="00F80C4C">
        <w:tc>
          <w:tcPr>
            <w:tcW w:w="2376" w:type="dxa"/>
            <w:vMerge/>
          </w:tcPr>
          <w:p w14:paraId="6C5C44F3" w14:textId="77777777" w:rsidR="00F80C4C" w:rsidRDefault="00F80C4C" w:rsidP="00F80C4C"/>
        </w:tc>
        <w:tc>
          <w:tcPr>
            <w:tcW w:w="5245" w:type="dxa"/>
          </w:tcPr>
          <w:p w14:paraId="2ACE1C62" w14:textId="1FA12A96" w:rsidR="00F80C4C" w:rsidRPr="00F80C4C" w:rsidRDefault="00F80C4C" w:rsidP="00F80C4C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>- Mapeamento do tipo de pessoa física ou jurídica (IA).</w:t>
            </w:r>
          </w:p>
        </w:tc>
        <w:tc>
          <w:tcPr>
            <w:tcW w:w="2265" w:type="dxa"/>
            <w:vMerge/>
          </w:tcPr>
          <w:p w14:paraId="4023AA0D" w14:textId="77777777" w:rsidR="00F80C4C" w:rsidRDefault="00F80C4C" w:rsidP="00F80C4C"/>
        </w:tc>
      </w:tr>
    </w:tbl>
    <w:p w14:paraId="62B2FB1C" w14:textId="4AEFEBBC" w:rsidR="00642B7D" w:rsidRDefault="00642B7D" w:rsidP="00642B7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245"/>
        <w:gridCol w:w="2265"/>
      </w:tblGrid>
      <w:tr w:rsidR="00F80C4C" w14:paraId="1BDA1301" w14:textId="77777777" w:rsidTr="00F80C4C">
        <w:tc>
          <w:tcPr>
            <w:tcW w:w="2376" w:type="dxa"/>
          </w:tcPr>
          <w:p w14:paraId="13F99C37" w14:textId="03B15125" w:rsidR="00F80C4C" w:rsidRDefault="00F80C4C" w:rsidP="00F80C4C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5245" w:type="dxa"/>
          </w:tcPr>
          <w:p w14:paraId="69EA9A9C" w14:textId="4482B2E3" w:rsidR="00F80C4C" w:rsidRDefault="00F80C4C" w:rsidP="00F80C4C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265" w:type="dxa"/>
          </w:tcPr>
          <w:p w14:paraId="683A3397" w14:textId="65157C04" w:rsidR="00F80C4C" w:rsidRDefault="00F80C4C" w:rsidP="00F80C4C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F80C4C" w14:paraId="044960AC" w14:textId="77777777" w:rsidTr="00F80C4C">
        <w:tc>
          <w:tcPr>
            <w:tcW w:w="2376" w:type="dxa"/>
            <w:vMerge w:val="restart"/>
          </w:tcPr>
          <w:p w14:paraId="536F2A13" w14:textId="77777777" w:rsidR="00F80C4C" w:rsidRDefault="00F80C4C" w:rsidP="00F80C4C">
            <w:pPr>
              <w:jc w:val="center"/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31646E3C" w14:textId="77777777" w:rsidR="00F80C4C" w:rsidRDefault="00F80C4C" w:rsidP="00F80C4C">
            <w:pPr>
              <w:jc w:val="center"/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6CB09E2E" w14:textId="6AAE078C" w:rsidR="00F80C4C" w:rsidRPr="00F80C4C" w:rsidRDefault="00F80C4C" w:rsidP="00F80C4C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4ª Sprint</w:t>
            </w:r>
          </w:p>
        </w:tc>
        <w:tc>
          <w:tcPr>
            <w:tcW w:w="5245" w:type="dxa"/>
          </w:tcPr>
          <w:p w14:paraId="4EB1364F" w14:textId="1F43D06F" w:rsidR="00F80C4C" w:rsidRDefault="00F80C4C" w:rsidP="00F80C4C">
            <w:r>
              <w:rPr>
                <w:rFonts w:ascii="Segoe UI" w:hAnsi="Segoe UI" w:cs="Segoe UI"/>
                <w:color w:val="24292E"/>
                <w:shd w:val="clear" w:color="auto" w:fill="FFFFFF"/>
              </w:rPr>
              <w:t>- Segmentação do potencial financeiro da região (IA).</w:t>
            </w:r>
          </w:p>
        </w:tc>
        <w:tc>
          <w:tcPr>
            <w:tcW w:w="2265" w:type="dxa"/>
            <w:vMerge w:val="restart"/>
          </w:tcPr>
          <w:p w14:paraId="623C7BD6" w14:textId="77777777" w:rsidR="00F80C4C" w:rsidRDefault="00F80C4C" w:rsidP="00F80C4C">
            <w:pPr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33FB0848" w14:textId="77777777" w:rsidR="00F80C4C" w:rsidRDefault="00F80C4C" w:rsidP="00F80C4C">
            <w:pPr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7F7D483E" w14:textId="4567A393" w:rsidR="00F80C4C" w:rsidRPr="00F80C4C" w:rsidRDefault="00F80C4C" w:rsidP="00F80C4C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17/05 - 05/06</w:t>
            </w:r>
          </w:p>
        </w:tc>
      </w:tr>
      <w:tr w:rsidR="00F80C4C" w14:paraId="1AE1AF08" w14:textId="77777777" w:rsidTr="00F80C4C">
        <w:tc>
          <w:tcPr>
            <w:tcW w:w="2376" w:type="dxa"/>
            <w:vMerge/>
          </w:tcPr>
          <w:p w14:paraId="0E0E5A90" w14:textId="77777777" w:rsidR="00F80C4C" w:rsidRDefault="00F80C4C" w:rsidP="00F80C4C"/>
        </w:tc>
        <w:tc>
          <w:tcPr>
            <w:tcW w:w="5245" w:type="dxa"/>
          </w:tcPr>
          <w:p w14:paraId="57B50301" w14:textId="40AAA4FE" w:rsidR="00F80C4C" w:rsidRDefault="00F80C4C" w:rsidP="00F80C4C">
            <w:r>
              <w:rPr>
                <w:rFonts w:ascii="Segoe UI" w:hAnsi="Segoe UI" w:cs="Segoe UI"/>
                <w:color w:val="24292E"/>
                <w:shd w:val="clear" w:color="auto" w:fill="FFFFFF"/>
              </w:rPr>
              <w:t>- Rastrear do segmento de mercado de uma determinada região</w:t>
            </w:r>
            <w:r w:rsidR="00826D2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(IA).</w:t>
            </w:r>
          </w:p>
        </w:tc>
        <w:tc>
          <w:tcPr>
            <w:tcW w:w="2265" w:type="dxa"/>
            <w:vMerge/>
          </w:tcPr>
          <w:p w14:paraId="56411C26" w14:textId="77777777" w:rsidR="00F80C4C" w:rsidRDefault="00F80C4C" w:rsidP="00F80C4C"/>
        </w:tc>
      </w:tr>
      <w:tr w:rsidR="00F80C4C" w14:paraId="285DDFF9" w14:textId="77777777" w:rsidTr="00F80C4C">
        <w:tc>
          <w:tcPr>
            <w:tcW w:w="2376" w:type="dxa"/>
            <w:vMerge/>
          </w:tcPr>
          <w:p w14:paraId="5F04757C" w14:textId="77777777" w:rsidR="00F80C4C" w:rsidRDefault="00F80C4C" w:rsidP="00F80C4C"/>
        </w:tc>
        <w:tc>
          <w:tcPr>
            <w:tcW w:w="5245" w:type="dxa"/>
          </w:tcPr>
          <w:p w14:paraId="491BFD00" w14:textId="4B387EDE" w:rsidR="00F80C4C" w:rsidRDefault="00F80C4C" w:rsidP="00F80C4C">
            <w:r>
              <w:rPr>
                <w:rFonts w:ascii="Segoe UI" w:hAnsi="Segoe UI" w:cs="Segoe UI"/>
                <w:color w:val="24292E"/>
                <w:shd w:val="clear" w:color="auto" w:fill="FFFFFF"/>
              </w:rPr>
              <w:t>- Mapeamento dos verticais de mercado (IA).</w:t>
            </w:r>
          </w:p>
        </w:tc>
        <w:tc>
          <w:tcPr>
            <w:tcW w:w="2265" w:type="dxa"/>
            <w:vMerge/>
          </w:tcPr>
          <w:p w14:paraId="51C5B281" w14:textId="77777777" w:rsidR="00F80C4C" w:rsidRDefault="00F80C4C" w:rsidP="00F80C4C"/>
        </w:tc>
      </w:tr>
      <w:tr w:rsidR="00F80C4C" w14:paraId="31D7F2F2" w14:textId="77777777" w:rsidTr="00F80C4C">
        <w:tc>
          <w:tcPr>
            <w:tcW w:w="2376" w:type="dxa"/>
            <w:vMerge/>
          </w:tcPr>
          <w:p w14:paraId="34B97A50" w14:textId="77777777" w:rsidR="00F80C4C" w:rsidRDefault="00F80C4C" w:rsidP="00F80C4C"/>
        </w:tc>
        <w:tc>
          <w:tcPr>
            <w:tcW w:w="5245" w:type="dxa"/>
          </w:tcPr>
          <w:p w14:paraId="4A9620E2" w14:textId="19317F10" w:rsidR="00F80C4C" w:rsidRDefault="00F80C4C" w:rsidP="00F80C4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CheckList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das entregas.</w:t>
            </w:r>
          </w:p>
        </w:tc>
        <w:tc>
          <w:tcPr>
            <w:tcW w:w="2265" w:type="dxa"/>
            <w:vMerge/>
          </w:tcPr>
          <w:p w14:paraId="7C78656D" w14:textId="77777777" w:rsidR="00F80C4C" w:rsidRDefault="00F80C4C" w:rsidP="00F80C4C"/>
        </w:tc>
      </w:tr>
    </w:tbl>
    <w:p w14:paraId="71335DB7" w14:textId="77777777" w:rsidR="00F80C4C" w:rsidRDefault="00F80C4C" w:rsidP="00642B7D"/>
    <w:p w14:paraId="07583A31" w14:textId="77777777" w:rsidR="00642B7D" w:rsidRDefault="00642B7D" w:rsidP="00642B7D">
      <w:pPr>
        <w:pStyle w:val="Ttulo2"/>
      </w:pPr>
      <w:bookmarkStart w:id="22" w:name="_Toc353749547"/>
      <w:bookmarkStart w:id="23" w:name="_Toc404963727"/>
      <w:r>
        <w:t>Sequenciar as Atividades</w:t>
      </w:r>
      <w:bookmarkEnd w:id="22"/>
      <w:bookmarkEnd w:id="23"/>
    </w:p>
    <w:p w14:paraId="16E28C6F" w14:textId="77777777" w:rsidR="00642B7D" w:rsidRDefault="00642B7D" w:rsidP="00642B7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5"/>
        <w:gridCol w:w="3457"/>
        <w:gridCol w:w="3130"/>
      </w:tblGrid>
      <w:tr w:rsidR="002F6A08" w14:paraId="133D386D" w14:textId="77777777" w:rsidTr="003025A8">
        <w:tc>
          <w:tcPr>
            <w:tcW w:w="3375" w:type="dxa"/>
          </w:tcPr>
          <w:p w14:paraId="18683EB2" w14:textId="77777777" w:rsidR="002F6A08" w:rsidRDefault="002F6A08" w:rsidP="003025A8"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Kick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-off do projeto</w:t>
            </w:r>
          </w:p>
        </w:tc>
        <w:tc>
          <w:tcPr>
            <w:tcW w:w="3457" w:type="dxa"/>
          </w:tcPr>
          <w:p w14:paraId="7239EEE7" w14:textId="2ABD8A24" w:rsidR="002F6A08" w:rsidRPr="002F6A08" w:rsidRDefault="002F6A08" w:rsidP="002F6A08">
            <w:pPr>
              <w:pStyle w:val="PargrafodaLista"/>
              <w:numPr>
                <w:ilvl w:val="0"/>
                <w:numId w:val="8"/>
              </w:numPr>
            </w:pPr>
            <w:r w:rsidRPr="002F6A08">
              <w:rPr>
                <w:rFonts w:ascii="Segoe UI" w:hAnsi="Segoe UI" w:cs="Segoe UI"/>
                <w:color w:val="24292E"/>
                <w:shd w:val="clear" w:color="auto" w:fill="FFFFFF"/>
              </w:rPr>
              <w:t>Primeiro contato com o cliente, definição dos requisitos e casos de uso.</w:t>
            </w:r>
          </w:p>
        </w:tc>
        <w:tc>
          <w:tcPr>
            <w:tcW w:w="3130" w:type="dxa"/>
          </w:tcPr>
          <w:p w14:paraId="338F159F" w14:textId="77777777" w:rsidR="002F6A08" w:rsidRDefault="002F6A08" w:rsidP="003025A8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04/03/2021</w:t>
            </w:r>
          </w:p>
        </w:tc>
      </w:tr>
    </w:tbl>
    <w:p w14:paraId="2EAA61E6" w14:textId="77777777" w:rsidR="002F6A08" w:rsidRPr="00AC3FA8" w:rsidRDefault="002F6A08" w:rsidP="002F6A08"/>
    <w:p w14:paraId="597A8626" w14:textId="77777777" w:rsidR="002F6A08" w:rsidRDefault="002F6A08" w:rsidP="002F6A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3"/>
        <w:gridCol w:w="5181"/>
        <w:gridCol w:w="2388"/>
      </w:tblGrid>
      <w:tr w:rsidR="002F6A08" w14:paraId="1AB0A791" w14:textId="77777777" w:rsidTr="003025A8">
        <w:tc>
          <w:tcPr>
            <w:tcW w:w="2393" w:type="dxa"/>
          </w:tcPr>
          <w:p w14:paraId="4C795897" w14:textId="77777777" w:rsidR="002F6A08" w:rsidRPr="00B464CB" w:rsidRDefault="002F6A08" w:rsidP="003025A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5181" w:type="dxa"/>
          </w:tcPr>
          <w:p w14:paraId="66486B33" w14:textId="77777777" w:rsidR="002F6A08" w:rsidRPr="00B464CB" w:rsidRDefault="002F6A08" w:rsidP="003025A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388" w:type="dxa"/>
          </w:tcPr>
          <w:p w14:paraId="03457546" w14:textId="77777777" w:rsidR="002F6A08" w:rsidRPr="00B464CB" w:rsidRDefault="002F6A08" w:rsidP="003025A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2F6A08" w14:paraId="1216790C" w14:textId="77777777" w:rsidTr="003025A8">
        <w:tc>
          <w:tcPr>
            <w:tcW w:w="2393" w:type="dxa"/>
            <w:vMerge w:val="restart"/>
          </w:tcPr>
          <w:p w14:paraId="061934CE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0B8620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253173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E6C89E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AB25F3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DB98DE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846254" w14:textId="77777777" w:rsidR="002F6A08" w:rsidRPr="00B464CB" w:rsidRDefault="002F6A08" w:rsidP="003025A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4"/>
                <w:szCs w:val="24"/>
              </w:rPr>
              <w:t>1º Sprint</w:t>
            </w:r>
          </w:p>
        </w:tc>
        <w:tc>
          <w:tcPr>
            <w:tcW w:w="5181" w:type="dxa"/>
          </w:tcPr>
          <w:p w14:paraId="36BCF6A6" w14:textId="4A5448BB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Situação atual e justificativa do projeto.</w:t>
            </w:r>
          </w:p>
        </w:tc>
        <w:tc>
          <w:tcPr>
            <w:tcW w:w="2388" w:type="dxa"/>
            <w:vMerge w:val="restart"/>
          </w:tcPr>
          <w:p w14:paraId="0A4F18BF" w14:textId="77777777" w:rsidR="002F6A08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751415" w14:textId="77777777" w:rsidR="002F6A08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90220E" w14:textId="77777777" w:rsidR="002F6A08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771DF3" w14:textId="77777777" w:rsidR="002F6A08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C4A2DC" w14:textId="77777777" w:rsidR="002F6A08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A89E04" w14:textId="77777777" w:rsidR="002F6A08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C2B13E" w14:textId="77777777" w:rsidR="002F6A08" w:rsidRPr="00B464CB" w:rsidRDefault="002F6A08" w:rsidP="003025A8">
            <w:pPr>
              <w:jc w:val="center"/>
            </w:pPr>
            <w:r w:rsidRPr="00B464CB">
              <w:rPr>
                <w:sz w:val="24"/>
                <w:szCs w:val="24"/>
              </w:rPr>
              <w:t>08/03 - 28/03</w:t>
            </w:r>
          </w:p>
        </w:tc>
      </w:tr>
      <w:tr w:rsidR="002F6A08" w14:paraId="642370D8" w14:textId="77777777" w:rsidTr="003025A8">
        <w:tc>
          <w:tcPr>
            <w:tcW w:w="2393" w:type="dxa"/>
            <w:vMerge/>
          </w:tcPr>
          <w:p w14:paraId="032E712B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27B82DC1" w14:textId="6665D36B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Objetivos SMART e critérios de sucesso do projeto.</w:t>
            </w:r>
          </w:p>
        </w:tc>
        <w:tc>
          <w:tcPr>
            <w:tcW w:w="2388" w:type="dxa"/>
            <w:vMerge/>
          </w:tcPr>
          <w:p w14:paraId="5FC00241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38AFFA03" w14:textId="77777777" w:rsidTr="003025A8">
        <w:tc>
          <w:tcPr>
            <w:tcW w:w="2393" w:type="dxa"/>
            <w:vMerge/>
          </w:tcPr>
          <w:p w14:paraId="3EAD0AA0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0F7D7525" w14:textId="6996F6D0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Produtos e principais requisitos.</w:t>
            </w:r>
          </w:p>
        </w:tc>
        <w:tc>
          <w:tcPr>
            <w:tcW w:w="2388" w:type="dxa"/>
            <w:vMerge/>
          </w:tcPr>
          <w:p w14:paraId="5B03B7D3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725AFBAA" w14:textId="77777777" w:rsidTr="003025A8">
        <w:tc>
          <w:tcPr>
            <w:tcW w:w="2393" w:type="dxa"/>
            <w:vMerge/>
          </w:tcPr>
          <w:p w14:paraId="52170F31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59AEBD4A" w14:textId="7E08DC40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Definição dos Marcos do Projeto.</w:t>
            </w:r>
          </w:p>
        </w:tc>
        <w:tc>
          <w:tcPr>
            <w:tcW w:w="2388" w:type="dxa"/>
            <w:vMerge/>
          </w:tcPr>
          <w:p w14:paraId="1FA0AEB4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28CBB8F8" w14:textId="77777777" w:rsidTr="003025A8">
        <w:tc>
          <w:tcPr>
            <w:tcW w:w="2393" w:type="dxa"/>
            <w:vMerge/>
          </w:tcPr>
          <w:p w14:paraId="2775A584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675B7D10" w14:textId="3B342AEB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Partes interessadas do Projeto.</w:t>
            </w:r>
          </w:p>
        </w:tc>
        <w:tc>
          <w:tcPr>
            <w:tcW w:w="2388" w:type="dxa"/>
            <w:vMerge/>
          </w:tcPr>
          <w:p w14:paraId="3BD9ACEC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44FEA147" w14:textId="77777777" w:rsidTr="003025A8">
        <w:tc>
          <w:tcPr>
            <w:tcW w:w="2393" w:type="dxa"/>
            <w:vMerge/>
          </w:tcPr>
          <w:p w14:paraId="2A83D6C4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1ED2DA6C" w14:textId="440627DD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Definição das Restrições.</w:t>
            </w:r>
          </w:p>
        </w:tc>
        <w:tc>
          <w:tcPr>
            <w:tcW w:w="2388" w:type="dxa"/>
            <w:vMerge/>
          </w:tcPr>
          <w:p w14:paraId="1A122413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0AE93D31" w14:textId="77777777" w:rsidTr="003025A8">
        <w:tc>
          <w:tcPr>
            <w:tcW w:w="2393" w:type="dxa"/>
            <w:vMerge/>
          </w:tcPr>
          <w:p w14:paraId="777DF95B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36D40CB9" w14:textId="712DC5A0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Definição das Premissas</w:t>
            </w:r>
          </w:p>
        </w:tc>
        <w:tc>
          <w:tcPr>
            <w:tcW w:w="2388" w:type="dxa"/>
            <w:vMerge/>
          </w:tcPr>
          <w:p w14:paraId="7FF8E800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16F981E9" w14:textId="77777777" w:rsidTr="003025A8">
        <w:tc>
          <w:tcPr>
            <w:tcW w:w="2393" w:type="dxa"/>
            <w:vMerge/>
          </w:tcPr>
          <w:p w14:paraId="30DD3793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31A9D3C7" w14:textId="26C88251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Definir os poss</w:t>
            </w:r>
            <w:r w:rsidR="00826D2B">
              <w:rPr>
                <w:rFonts w:asciiTheme="minorHAnsi" w:hAnsiTheme="minorHAnsi" w:cstheme="minorHAnsi"/>
                <w:sz w:val="22"/>
                <w:szCs w:val="22"/>
              </w:rPr>
              <w:t>í</w:t>
            </w: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veis Riscos.</w:t>
            </w:r>
          </w:p>
        </w:tc>
        <w:tc>
          <w:tcPr>
            <w:tcW w:w="2388" w:type="dxa"/>
            <w:vMerge/>
          </w:tcPr>
          <w:p w14:paraId="5B2E36CF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086ED897" w14:textId="77777777" w:rsidTr="003025A8">
        <w:tc>
          <w:tcPr>
            <w:tcW w:w="2393" w:type="dxa"/>
            <w:vMerge/>
          </w:tcPr>
          <w:p w14:paraId="7CF991E5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0D5EFE9F" w14:textId="10828670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Orçamento do Projeto.</w:t>
            </w:r>
          </w:p>
        </w:tc>
        <w:tc>
          <w:tcPr>
            <w:tcW w:w="2388" w:type="dxa"/>
            <w:vMerge/>
          </w:tcPr>
          <w:p w14:paraId="105ADA21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514FB662" w14:textId="77777777" w:rsidTr="003025A8">
        <w:tc>
          <w:tcPr>
            <w:tcW w:w="2393" w:type="dxa"/>
            <w:vMerge/>
          </w:tcPr>
          <w:p w14:paraId="1F77DFF7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54D7C8AB" w14:textId="23553687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Mapa Estratégico.</w:t>
            </w:r>
          </w:p>
        </w:tc>
        <w:tc>
          <w:tcPr>
            <w:tcW w:w="2388" w:type="dxa"/>
            <w:vMerge/>
          </w:tcPr>
          <w:p w14:paraId="753A1BF7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06FB8562" w14:textId="77777777" w:rsidTr="003025A8">
        <w:tc>
          <w:tcPr>
            <w:tcW w:w="2393" w:type="dxa"/>
            <w:vMerge/>
          </w:tcPr>
          <w:p w14:paraId="7A14BDEA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08C6C4EE" w14:textId="4A3C1B78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Elaboração da tela inicial do sistema - Protótipo.</w:t>
            </w:r>
          </w:p>
        </w:tc>
        <w:tc>
          <w:tcPr>
            <w:tcW w:w="2388" w:type="dxa"/>
            <w:vMerge/>
          </w:tcPr>
          <w:p w14:paraId="4C7D88F2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6A08" w14:paraId="15F8F37F" w14:textId="77777777" w:rsidTr="003025A8">
        <w:tc>
          <w:tcPr>
            <w:tcW w:w="2393" w:type="dxa"/>
            <w:vMerge/>
          </w:tcPr>
          <w:p w14:paraId="7A38AF6E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81" w:type="dxa"/>
          </w:tcPr>
          <w:p w14:paraId="6BAEFCF4" w14:textId="5A452302" w:rsidR="002F6A08" w:rsidRPr="002F6A08" w:rsidRDefault="002F6A08" w:rsidP="002F6A08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sz w:val="22"/>
                <w:szCs w:val="22"/>
              </w:rPr>
              <w:t xml:space="preserve">Análise de dados do </w:t>
            </w:r>
            <w:proofErr w:type="spellStart"/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dataset</w:t>
            </w:r>
            <w:proofErr w:type="spellEnd"/>
            <w:r w:rsidRPr="002F6A08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proofErr w:type="spellStart"/>
            <w:r w:rsidRPr="002F6A08"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 w:rsidRPr="002F6A08">
              <w:rPr>
                <w:rFonts w:asciiTheme="minorHAnsi" w:hAnsiTheme="minorHAnsi" w:cstheme="minorHAnsi"/>
                <w:sz w:val="22"/>
                <w:szCs w:val="22"/>
              </w:rPr>
              <w:t xml:space="preserve"> Notebook.</w:t>
            </w:r>
          </w:p>
        </w:tc>
        <w:tc>
          <w:tcPr>
            <w:tcW w:w="2388" w:type="dxa"/>
            <w:vMerge/>
          </w:tcPr>
          <w:p w14:paraId="332B0F5B" w14:textId="77777777" w:rsidR="002F6A08" w:rsidRPr="00B464CB" w:rsidRDefault="002F6A08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AA21606" w14:textId="08A7B76F" w:rsidR="002F6A08" w:rsidRDefault="002F6A08" w:rsidP="002F6A08"/>
    <w:p w14:paraId="2534C078" w14:textId="73C87656" w:rsidR="002F6A08" w:rsidRDefault="002F6A08" w:rsidP="002F6A08"/>
    <w:p w14:paraId="6C70AAAA" w14:textId="39502B7A" w:rsidR="002F6A08" w:rsidRDefault="002F6A08" w:rsidP="002F6A08"/>
    <w:p w14:paraId="53A0BA91" w14:textId="77777777" w:rsidR="002F6A08" w:rsidRDefault="002F6A08" w:rsidP="002F6A08"/>
    <w:p w14:paraId="07339137" w14:textId="77777777" w:rsidR="002F6A08" w:rsidRDefault="002F6A08" w:rsidP="002F6A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245"/>
        <w:gridCol w:w="2341"/>
      </w:tblGrid>
      <w:tr w:rsidR="002F6A08" w14:paraId="126F5D46" w14:textId="77777777" w:rsidTr="003025A8">
        <w:tc>
          <w:tcPr>
            <w:tcW w:w="2376" w:type="dxa"/>
          </w:tcPr>
          <w:p w14:paraId="6056A4D3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Marco</w:t>
            </w:r>
          </w:p>
        </w:tc>
        <w:tc>
          <w:tcPr>
            <w:tcW w:w="5245" w:type="dxa"/>
          </w:tcPr>
          <w:p w14:paraId="76FE152E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341" w:type="dxa"/>
          </w:tcPr>
          <w:p w14:paraId="0C7F8072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2F6A08" w14:paraId="05ABBCA3" w14:textId="77777777" w:rsidTr="003025A8">
        <w:tc>
          <w:tcPr>
            <w:tcW w:w="2376" w:type="dxa"/>
            <w:vMerge w:val="restart"/>
          </w:tcPr>
          <w:p w14:paraId="555A0153" w14:textId="77777777" w:rsidR="002F6A08" w:rsidRDefault="002F6A08" w:rsidP="003025A8"/>
          <w:p w14:paraId="78F19E26" w14:textId="77777777" w:rsidR="002F6A08" w:rsidRDefault="002F6A08" w:rsidP="003025A8"/>
          <w:p w14:paraId="684CFF34" w14:textId="77777777" w:rsidR="002F6A08" w:rsidRDefault="002F6A08" w:rsidP="003025A8"/>
          <w:p w14:paraId="6CE76134" w14:textId="77777777" w:rsidR="002F6A08" w:rsidRDefault="002F6A08" w:rsidP="003025A8">
            <w:pPr>
              <w:jc w:val="center"/>
            </w:pPr>
            <w:r w:rsidRPr="00F80C4C">
              <w:rPr>
                <w:sz w:val="24"/>
                <w:szCs w:val="24"/>
              </w:rPr>
              <w:t>2º Sprint</w:t>
            </w:r>
          </w:p>
        </w:tc>
        <w:tc>
          <w:tcPr>
            <w:tcW w:w="5245" w:type="dxa"/>
          </w:tcPr>
          <w:p w14:paraId="0388F6A3" w14:textId="48E6EE6D" w:rsidR="002F6A08" w:rsidRPr="002F6A08" w:rsidRDefault="002F6A08" w:rsidP="002F6A08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Plano de Negócio - Parte 1.</w:t>
            </w:r>
          </w:p>
        </w:tc>
        <w:tc>
          <w:tcPr>
            <w:tcW w:w="2341" w:type="dxa"/>
            <w:vMerge w:val="restart"/>
          </w:tcPr>
          <w:p w14:paraId="386A90AD" w14:textId="77777777" w:rsidR="002F6A08" w:rsidRDefault="002F6A08" w:rsidP="003025A8"/>
          <w:p w14:paraId="6B3CFEEF" w14:textId="77777777" w:rsidR="002F6A08" w:rsidRDefault="002F6A08" w:rsidP="003025A8"/>
          <w:p w14:paraId="1E0CF89C" w14:textId="77777777" w:rsidR="002F6A08" w:rsidRDefault="002F6A08" w:rsidP="003025A8"/>
          <w:p w14:paraId="72AA2DCB" w14:textId="77777777" w:rsidR="002F6A08" w:rsidRPr="00F80C4C" w:rsidRDefault="002F6A08" w:rsidP="003025A8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29/03 - 18/04</w:t>
            </w:r>
          </w:p>
        </w:tc>
      </w:tr>
      <w:tr w:rsidR="002F6A08" w14:paraId="5DF07C33" w14:textId="77777777" w:rsidTr="003025A8">
        <w:tc>
          <w:tcPr>
            <w:tcW w:w="2376" w:type="dxa"/>
            <w:vMerge/>
          </w:tcPr>
          <w:p w14:paraId="28705E4E" w14:textId="77777777" w:rsidR="002F6A08" w:rsidRDefault="002F6A08" w:rsidP="003025A8"/>
        </w:tc>
        <w:tc>
          <w:tcPr>
            <w:tcW w:w="5245" w:type="dxa"/>
          </w:tcPr>
          <w:p w14:paraId="79DEACCD" w14:textId="26B3E48C" w:rsidR="002F6A08" w:rsidRPr="002F6A08" w:rsidRDefault="002F6A08" w:rsidP="002F6A08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BSC (</w:t>
            </w:r>
            <w:proofErr w:type="spellStart"/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Balanced</w:t>
            </w:r>
            <w:proofErr w:type="spellEnd"/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Scorecard).</w:t>
            </w:r>
          </w:p>
        </w:tc>
        <w:tc>
          <w:tcPr>
            <w:tcW w:w="2341" w:type="dxa"/>
            <w:vMerge/>
          </w:tcPr>
          <w:p w14:paraId="6E9825D6" w14:textId="77777777" w:rsidR="002F6A08" w:rsidRDefault="002F6A08" w:rsidP="003025A8"/>
        </w:tc>
      </w:tr>
      <w:tr w:rsidR="002F6A08" w14:paraId="4C5F2D43" w14:textId="77777777" w:rsidTr="003025A8">
        <w:tc>
          <w:tcPr>
            <w:tcW w:w="2376" w:type="dxa"/>
            <w:vMerge/>
          </w:tcPr>
          <w:p w14:paraId="6DD99B4C" w14:textId="77777777" w:rsidR="002F6A08" w:rsidRDefault="002F6A08" w:rsidP="003025A8"/>
        </w:tc>
        <w:tc>
          <w:tcPr>
            <w:tcW w:w="5245" w:type="dxa"/>
          </w:tcPr>
          <w:p w14:paraId="5027AC98" w14:textId="6C48020D" w:rsidR="002F6A08" w:rsidRPr="002F6A08" w:rsidRDefault="002F6A08" w:rsidP="002F6A08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Declaração do escopo do projeto.</w:t>
            </w:r>
          </w:p>
        </w:tc>
        <w:tc>
          <w:tcPr>
            <w:tcW w:w="2341" w:type="dxa"/>
            <w:vMerge/>
          </w:tcPr>
          <w:p w14:paraId="1D1511F9" w14:textId="77777777" w:rsidR="002F6A08" w:rsidRDefault="002F6A08" w:rsidP="003025A8"/>
        </w:tc>
      </w:tr>
      <w:tr w:rsidR="002F6A08" w14:paraId="7F5231BC" w14:textId="77777777" w:rsidTr="003025A8">
        <w:tc>
          <w:tcPr>
            <w:tcW w:w="2376" w:type="dxa"/>
            <w:vMerge/>
          </w:tcPr>
          <w:p w14:paraId="7A5838D4" w14:textId="77777777" w:rsidR="002F6A08" w:rsidRDefault="002F6A08" w:rsidP="003025A8"/>
        </w:tc>
        <w:tc>
          <w:tcPr>
            <w:tcW w:w="5245" w:type="dxa"/>
          </w:tcPr>
          <w:p w14:paraId="258926E3" w14:textId="4C4016F8" w:rsidR="002F6A08" w:rsidRPr="002F6A08" w:rsidRDefault="002F6A08" w:rsidP="002F6A08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Plano de gerenciamento dos custos.</w:t>
            </w:r>
          </w:p>
        </w:tc>
        <w:tc>
          <w:tcPr>
            <w:tcW w:w="2341" w:type="dxa"/>
            <w:vMerge/>
          </w:tcPr>
          <w:p w14:paraId="19A58E56" w14:textId="77777777" w:rsidR="002F6A08" w:rsidRDefault="002F6A08" w:rsidP="003025A8"/>
        </w:tc>
      </w:tr>
      <w:tr w:rsidR="002F6A08" w14:paraId="7FC7A087" w14:textId="77777777" w:rsidTr="003025A8">
        <w:tc>
          <w:tcPr>
            <w:tcW w:w="2376" w:type="dxa"/>
            <w:vMerge/>
          </w:tcPr>
          <w:p w14:paraId="0F4AF7DB" w14:textId="77777777" w:rsidR="002F6A08" w:rsidRDefault="002F6A08" w:rsidP="003025A8"/>
        </w:tc>
        <w:tc>
          <w:tcPr>
            <w:tcW w:w="5245" w:type="dxa"/>
          </w:tcPr>
          <w:p w14:paraId="4A133817" w14:textId="753C1219" w:rsidR="002F6A08" w:rsidRPr="002F6A08" w:rsidRDefault="002F6A08" w:rsidP="002F6A08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Plano de gerenciamento dos cronograma</w:t>
            </w:r>
            <w:r w:rsidR="00826D2B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s</w:t>
            </w:r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2341" w:type="dxa"/>
            <w:vMerge/>
          </w:tcPr>
          <w:p w14:paraId="5E5BB8A6" w14:textId="77777777" w:rsidR="002F6A08" w:rsidRDefault="002F6A08" w:rsidP="003025A8"/>
        </w:tc>
      </w:tr>
      <w:tr w:rsidR="002F6A08" w14:paraId="625DDCAE" w14:textId="77777777" w:rsidTr="003025A8">
        <w:tc>
          <w:tcPr>
            <w:tcW w:w="2376" w:type="dxa"/>
            <w:vMerge/>
          </w:tcPr>
          <w:p w14:paraId="28664E49" w14:textId="77777777" w:rsidR="002F6A08" w:rsidRDefault="002F6A08" w:rsidP="003025A8"/>
        </w:tc>
        <w:tc>
          <w:tcPr>
            <w:tcW w:w="5245" w:type="dxa"/>
          </w:tcPr>
          <w:p w14:paraId="77D60814" w14:textId="7713B191" w:rsidR="002F6A08" w:rsidRPr="002F6A08" w:rsidRDefault="002F6A08" w:rsidP="002F6A08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</w:pPr>
            <w:r w:rsidRPr="002F6A08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Planejamento Estratégico de Tecnologia da Informação PETI - Parte 1.</w:t>
            </w:r>
          </w:p>
        </w:tc>
        <w:tc>
          <w:tcPr>
            <w:tcW w:w="2341" w:type="dxa"/>
            <w:vMerge/>
          </w:tcPr>
          <w:p w14:paraId="6900E4FE" w14:textId="77777777" w:rsidR="002F6A08" w:rsidRDefault="002F6A08" w:rsidP="003025A8"/>
        </w:tc>
      </w:tr>
    </w:tbl>
    <w:p w14:paraId="07DFDF53" w14:textId="77777777" w:rsidR="002F6A08" w:rsidRDefault="002F6A08" w:rsidP="002F6A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245"/>
        <w:gridCol w:w="2265"/>
      </w:tblGrid>
      <w:tr w:rsidR="002F6A08" w14:paraId="789DB7C4" w14:textId="77777777" w:rsidTr="003025A8">
        <w:tc>
          <w:tcPr>
            <w:tcW w:w="2376" w:type="dxa"/>
          </w:tcPr>
          <w:p w14:paraId="328721D5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5245" w:type="dxa"/>
          </w:tcPr>
          <w:p w14:paraId="0529C871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265" w:type="dxa"/>
          </w:tcPr>
          <w:p w14:paraId="2EFB4548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2F6A08" w14:paraId="7B00D547" w14:textId="77777777" w:rsidTr="003025A8">
        <w:tc>
          <w:tcPr>
            <w:tcW w:w="2376" w:type="dxa"/>
            <w:vMerge w:val="restart"/>
          </w:tcPr>
          <w:p w14:paraId="559FC786" w14:textId="77777777" w:rsidR="002F6A08" w:rsidRDefault="002F6A08" w:rsidP="003025A8"/>
          <w:p w14:paraId="6DB63A1E" w14:textId="77777777" w:rsidR="002F6A08" w:rsidRDefault="002F6A08" w:rsidP="003025A8"/>
          <w:p w14:paraId="02E073F5" w14:textId="77777777" w:rsidR="002F6A08" w:rsidRDefault="002F6A08" w:rsidP="003025A8"/>
          <w:p w14:paraId="77CD3692" w14:textId="77777777" w:rsidR="002F6A08" w:rsidRPr="00F80C4C" w:rsidRDefault="002F6A08" w:rsidP="003025A8">
            <w:pPr>
              <w:jc w:val="center"/>
            </w:pPr>
            <w:r w:rsidRPr="00F80C4C">
              <w:rPr>
                <w:sz w:val="24"/>
                <w:szCs w:val="24"/>
              </w:rPr>
              <w:t>3ª Sprint</w:t>
            </w:r>
          </w:p>
        </w:tc>
        <w:tc>
          <w:tcPr>
            <w:tcW w:w="5245" w:type="dxa"/>
          </w:tcPr>
          <w:p w14:paraId="16B38491" w14:textId="15D81757" w:rsidR="002F6A08" w:rsidRPr="002F6A08" w:rsidRDefault="002F6A08" w:rsidP="002F6A08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2F6A08">
              <w:rPr>
                <w:sz w:val="22"/>
                <w:szCs w:val="22"/>
              </w:rPr>
              <w:t xml:space="preserve">Configuração do banco de dados </w:t>
            </w:r>
            <w:proofErr w:type="spellStart"/>
            <w:r w:rsidRPr="002F6A08">
              <w:rPr>
                <w:sz w:val="22"/>
                <w:szCs w:val="22"/>
              </w:rPr>
              <w:t>MongoDB</w:t>
            </w:r>
            <w:proofErr w:type="spellEnd"/>
            <w:r w:rsidRPr="002F6A08">
              <w:rPr>
                <w:sz w:val="22"/>
                <w:szCs w:val="22"/>
              </w:rPr>
              <w:t>.</w:t>
            </w:r>
          </w:p>
        </w:tc>
        <w:tc>
          <w:tcPr>
            <w:tcW w:w="2265" w:type="dxa"/>
            <w:vMerge w:val="restart"/>
          </w:tcPr>
          <w:p w14:paraId="7FF16D16" w14:textId="77777777" w:rsidR="002F6A08" w:rsidRDefault="002F6A08" w:rsidP="003025A8">
            <w:pPr>
              <w:jc w:val="center"/>
              <w:rPr>
                <w:sz w:val="24"/>
                <w:szCs w:val="24"/>
              </w:rPr>
            </w:pPr>
          </w:p>
          <w:p w14:paraId="6BF2F0F5" w14:textId="77777777" w:rsidR="002F6A08" w:rsidRDefault="002F6A08" w:rsidP="003025A8">
            <w:pPr>
              <w:jc w:val="center"/>
              <w:rPr>
                <w:sz w:val="24"/>
                <w:szCs w:val="24"/>
              </w:rPr>
            </w:pPr>
          </w:p>
          <w:p w14:paraId="6212CC88" w14:textId="77777777" w:rsidR="002F6A08" w:rsidRDefault="002F6A08" w:rsidP="003025A8">
            <w:pPr>
              <w:jc w:val="center"/>
              <w:rPr>
                <w:sz w:val="24"/>
                <w:szCs w:val="24"/>
              </w:rPr>
            </w:pPr>
          </w:p>
          <w:p w14:paraId="063D5C0B" w14:textId="77777777" w:rsidR="002F6A08" w:rsidRPr="00F80C4C" w:rsidRDefault="002F6A08" w:rsidP="003025A8">
            <w:pPr>
              <w:jc w:val="center"/>
            </w:pPr>
            <w:r w:rsidRPr="00F80C4C">
              <w:rPr>
                <w:sz w:val="24"/>
                <w:szCs w:val="24"/>
              </w:rPr>
              <w:t>26/04 - 16/05</w:t>
            </w:r>
          </w:p>
        </w:tc>
      </w:tr>
      <w:tr w:rsidR="002F6A08" w14:paraId="03E1223C" w14:textId="77777777" w:rsidTr="003025A8">
        <w:tc>
          <w:tcPr>
            <w:tcW w:w="2376" w:type="dxa"/>
            <w:vMerge/>
          </w:tcPr>
          <w:p w14:paraId="6A030957" w14:textId="77777777" w:rsidR="002F6A08" w:rsidRDefault="002F6A08" w:rsidP="003025A8"/>
        </w:tc>
        <w:tc>
          <w:tcPr>
            <w:tcW w:w="5245" w:type="dxa"/>
          </w:tcPr>
          <w:p w14:paraId="118A34E3" w14:textId="1E506CFA" w:rsidR="002F6A08" w:rsidRPr="002F6A08" w:rsidRDefault="002F6A08" w:rsidP="002F6A08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2F6A08">
              <w:rPr>
                <w:sz w:val="22"/>
                <w:szCs w:val="22"/>
              </w:rPr>
              <w:t xml:space="preserve">Construção do </w:t>
            </w:r>
            <w:proofErr w:type="spellStart"/>
            <w:r w:rsidRPr="002F6A08">
              <w:rPr>
                <w:sz w:val="22"/>
                <w:szCs w:val="22"/>
              </w:rPr>
              <w:t>Backend</w:t>
            </w:r>
            <w:proofErr w:type="spellEnd"/>
            <w:r w:rsidRPr="002F6A08">
              <w:rPr>
                <w:sz w:val="22"/>
                <w:szCs w:val="22"/>
              </w:rPr>
              <w:t xml:space="preserve"> em Python.</w:t>
            </w:r>
          </w:p>
        </w:tc>
        <w:tc>
          <w:tcPr>
            <w:tcW w:w="2265" w:type="dxa"/>
            <w:vMerge/>
          </w:tcPr>
          <w:p w14:paraId="7E1B999D" w14:textId="77777777" w:rsidR="002F6A08" w:rsidRDefault="002F6A08" w:rsidP="003025A8"/>
        </w:tc>
      </w:tr>
      <w:tr w:rsidR="002F6A08" w14:paraId="512E44F6" w14:textId="77777777" w:rsidTr="003025A8">
        <w:tc>
          <w:tcPr>
            <w:tcW w:w="2376" w:type="dxa"/>
            <w:vMerge/>
          </w:tcPr>
          <w:p w14:paraId="6EEB178F" w14:textId="77777777" w:rsidR="002F6A08" w:rsidRDefault="002F6A08" w:rsidP="003025A8"/>
        </w:tc>
        <w:tc>
          <w:tcPr>
            <w:tcW w:w="5245" w:type="dxa"/>
          </w:tcPr>
          <w:p w14:paraId="4BF3B8E4" w14:textId="2FBEBFA9" w:rsidR="002F6A08" w:rsidRPr="002F6A08" w:rsidRDefault="002F6A08" w:rsidP="002F6A08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2F6A08">
              <w:rPr>
                <w:sz w:val="22"/>
                <w:szCs w:val="22"/>
              </w:rPr>
              <w:t xml:space="preserve">Configuração da API Google Maps </w:t>
            </w:r>
            <w:proofErr w:type="spellStart"/>
            <w:r w:rsidRPr="002F6A08">
              <w:rPr>
                <w:sz w:val="22"/>
                <w:szCs w:val="22"/>
              </w:rPr>
              <w:t>Places</w:t>
            </w:r>
            <w:proofErr w:type="spellEnd"/>
            <w:r w:rsidRPr="002F6A08">
              <w:rPr>
                <w:sz w:val="22"/>
                <w:szCs w:val="22"/>
              </w:rPr>
              <w:t>.</w:t>
            </w:r>
          </w:p>
        </w:tc>
        <w:tc>
          <w:tcPr>
            <w:tcW w:w="2265" w:type="dxa"/>
            <w:vMerge/>
          </w:tcPr>
          <w:p w14:paraId="6008EB0D" w14:textId="77777777" w:rsidR="002F6A08" w:rsidRDefault="002F6A08" w:rsidP="003025A8"/>
        </w:tc>
      </w:tr>
      <w:tr w:rsidR="002F6A08" w14:paraId="7B8A0159" w14:textId="77777777" w:rsidTr="003025A8">
        <w:tc>
          <w:tcPr>
            <w:tcW w:w="2376" w:type="dxa"/>
            <w:vMerge/>
          </w:tcPr>
          <w:p w14:paraId="77187924" w14:textId="77777777" w:rsidR="002F6A08" w:rsidRDefault="002F6A08" w:rsidP="003025A8"/>
        </w:tc>
        <w:tc>
          <w:tcPr>
            <w:tcW w:w="5245" w:type="dxa"/>
          </w:tcPr>
          <w:p w14:paraId="00EC49E0" w14:textId="734C60C2" w:rsidR="002F6A08" w:rsidRPr="002F6A08" w:rsidRDefault="002F6A08" w:rsidP="002F6A08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2F6A08">
              <w:rPr>
                <w:sz w:val="22"/>
                <w:szCs w:val="22"/>
              </w:rPr>
              <w:t>Mapeamento de coordenadas, segmentação regional (IA).</w:t>
            </w:r>
          </w:p>
        </w:tc>
        <w:tc>
          <w:tcPr>
            <w:tcW w:w="2265" w:type="dxa"/>
            <w:vMerge/>
          </w:tcPr>
          <w:p w14:paraId="03DACA28" w14:textId="77777777" w:rsidR="002F6A08" w:rsidRDefault="002F6A08" w:rsidP="003025A8"/>
        </w:tc>
      </w:tr>
      <w:tr w:rsidR="002F6A08" w14:paraId="2BB6947E" w14:textId="77777777" w:rsidTr="003025A8">
        <w:tc>
          <w:tcPr>
            <w:tcW w:w="2376" w:type="dxa"/>
            <w:vMerge/>
          </w:tcPr>
          <w:p w14:paraId="7862AE18" w14:textId="77777777" w:rsidR="002F6A08" w:rsidRDefault="002F6A08" w:rsidP="003025A8"/>
        </w:tc>
        <w:tc>
          <w:tcPr>
            <w:tcW w:w="5245" w:type="dxa"/>
          </w:tcPr>
          <w:p w14:paraId="7CBDCBEC" w14:textId="424ECAD2" w:rsidR="002F6A08" w:rsidRPr="002F6A08" w:rsidRDefault="002F6A08" w:rsidP="002F6A08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2F6A08">
              <w:rPr>
                <w:sz w:val="22"/>
                <w:szCs w:val="22"/>
              </w:rPr>
              <w:t>Segmentação do porte financeiro (IA).</w:t>
            </w:r>
          </w:p>
        </w:tc>
        <w:tc>
          <w:tcPr>
            <w:tcW w:w="2265" w:type="dxa"/>
            <w:vMerge/>
          </w:tcPr>
          <w:p w14:paraId="18450AA8" w14:textId="77777777" w:rsidR="002F6A08" w:rsidRDefault="002F6A08" w:rsidP="003025A8"/>
        </w:tc>
      </w:tr>
      <w:tr w:rsidR="002F6A08" w14:paraId="36E11164" w14:textId="77777777" w:rsidTr="003025A8">
        <w:tc>
          <w:tcPr>
            <w:tcW w:w="2376" w:type="dxa"/>
            <w:vMerge/>
          </w:tcPr>
          <w:p w14:paraId="166B67DD" w14:textId="77777777" w:rsidR="002F6A08" w:rsidRDefault="002F6A08" w:rsidP="003025A8"/>
        </w:tc>
        <w:tc>
          <w:tcPr>
            <w:tcW w:w="5245" w:type="dxa"/>
          </w:tcPr>
          <w:p w14:paraId="317C44B4" w14:textId="7DCC5960" w:rsidR="002F6A08" w:rsidRPr="002F6A08" w:rsidRDefault="002F6A08" w:rsidP="002F6A08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2F6A08">
              <w:rPr>
                <w:sz w:val="22"/>
                <w:szCs w:val="22"/>
              </w:rPr>
              <w:t>Mapeamento do tipo de pessoa física ou jurídica (IA).</w:t>
            </w:r>
          </w:p>
        </w:tc>
        <w:tc>
          <w:tcPr>
            <w:tcW w:w="2265" w:type="dxa"/>
            <w:vMerge/>
          </w:tcPr>
          <w:p w14:paraId="076488CF" w14:textId="77777777" w:rsidR="002F6A08" w:rsidRDefault="002F6A08" w:rsidP="003025A8"/>
        </w:tc>
      </w:tr>
    </w:tbl>
    <w:p w14:paraId="7364F8E6" w14:textId="77777777" w:rsidR="002F6A08" w:rsidRDefault="002F6A08" w:rsidP="002F6A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245"/>
        <w:gridCol w:w="2265"/>
      </w:tblGrid>
      <w:tr w:rsidR="002F6A08" w14:paraId="5F255A24" w14:textId="77777777" w:rsidTr="003025A8">
        <w:tc>
          <w:tcPr>
            <w:tcW w:w="2376" w:type="dxa"/>
          </w:tcPr>
          <w:p w14:paraId="03AD8C04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5245" w:type="dxa"/>
          </w:tcPr>
          <w:p w14:paraId="33E11DB1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265" w:type="dxa"/>
          </w:tcPr>
          <w:p w14:paraId="5E3CD788" w14:textId="77777777" w:rsidR="002F6A08" w:rsidRDefault="002F6A08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2F6A08" w14:paraId="319DAB51" w14:textId="77777777" w:rsidTr="003025A8">
        <w:tc>
          <w:tcPr>
            <w:tcW w:w="2376" w:type="dxa"/>
            <w:vMerge w:val="restart"/>
          </w:tcPr>
          <w:p w14:paraId="36FFF9D6" w14:textId="77777777" w:rsidR="002F6A08" w:rsidRDefault="002F6A08" w:rsidP="003025A8">
            <w:pPr>
              <w:jc w:val="center"/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152049A8" w14:textId="77777777" w:rsidR="002F6A08" w:rsidRDefault="002F6A08" w:rsidP="003025A8">
            <w:pPr>
              <w:jc w:val="center"/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12B66D61" w14:textId="77777777" w:rsidR="002F6A08" w:rsidRPr="00F80C4C" w:rsidRDefault="002F6A08" w:rsidP="003025A8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4ª Sprint</w:t>
            </w:r>
          </w:p>
        </w:tc>
        <w:tc>
          <w:tcPr>
            <w:tcW w:w="5245" w:type="dxa"/>
          </w:tcPr>
          <w:p w14:paraId="7B8ED051" w14:textId="0D299C78" w:rsidR="002F6A08" w:rsidRPr="002F6A08" w:rsidRDefault="002F6A08" w:rsidP="002F6A08">
            <w:pPr>
              <w:pStyle w:val="Pargrafoda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F6A08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Segmentação do potencial financeiro da região (IA).</w:t>
            </w:r>
          </w:p>
        </w:tc>
        <w:tc>
          <w:tcPr>
            <w:tcW w:w="2265" w:type="dxa"/>
            <w:vMerge w:val="restart"/>
          </w:tcPr>
          <w:p w14:paraId="30DAA877" w14:textId="77777777" w:rsidR="002F6A08" w:rsidRDefault="002F6A08" w:rsidP="003025A8">
            <w:pPr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4F7DAC94" w14:textId="77777777" w:rsidR="002F6A08" w:rsidRDefault="002F6A08" w:rsidP="003025A8">
            <w:pPr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23529152" w14:textId="77777777" w:rsidR="002F6A08" w:rsidRPr="00F80C4C" w:rsidRDefault="002F6A08" w:rsidP="003025A8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17/05 - 05/06</w:t>
            </w:r>
          </w:p>
        </w:tc>
      </w:tr>
      <w:tr w:rsidR="002F6A08" w14:paraId="38D97361" w14:textId="77777777" w:rsidTr="003025A8">
        <w:tc>
          <w:tcPr>
            <w:tcW w:w="2376" w:type="dxa"/>
            <w:vMerge/>
          </w:tcPr>
          <w:p w14:paraId="08C20291" w14:textId="77777777" w:rsidR="002F6A08" w:rsidRDefault="002F6A08" w:rsidP="003025A8"/>
        </w:tc>
        <w:tc>
          <w:tcPr>
            <w:tcW w:w="5245" w:type="dxa"/>
          </w:tcPr>
          <w:p w14:paraId="15E93ABD" w14:textId="1C8F3D86" w:rsidR="002F6A08" w:rsidRPr="002F6A08" w:rsidRDefault="002F6A08" w:rsidP="002F6A08">
            <w:pPr>
              <w:pStyle w:val="Pargrafoda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F6A08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Rastrear do segmento de mercado de uma determinada região</w:t>
            </w:r>
            <w:r w:rsidR="00826D2B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2F6A08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(IA).</w:t>
            </w:r>
          </w:p>
        </w:tc>
        <w:tc>
          <w:tcPr>
            <w:tcW w:w="2265" w:type="dxa"/>
            <w:vMerge/>
          </w:tcPr>
          <w:p w14:paraId="2F7F11C5" w14:textId="77777777" w:rsidR="002F6A08" w:rsidRDefault="002F6A08" w:rsidP="003025A8"/>
        </w:tc>
      </w:tr>
      <w:tr w:rsidR="002F6A08" w14:paraId="6C94CA82" w14:textId="77777777" w:rsidTr="003025A8">
        <w:tc>
          <w:tcPr>
            <w:tcW w:w="2376" w:type="dxa"/>
            <w:vMerge/>
          </w:tcPr>
          <w:p w14:paraId="092C2EA7" w14:textId="77777777" w:rsidR="002F6A08" w:rsidRDefault="002F6A08" w:rsidP="003025A8"/>
        </w:tc>
        <w:tc>
          <w:tcPr>
            <w:tcW w:w="5245" w:type="dxa"/>
          </w:tcPr>
          <w:p w14:paraId="7F066B0C" w14:textId="580498A6" w:rsidR="002F6A08" w:rsidRPr="002F6A08" w:rsidRDefault="002F6A08" w:rsidP="002F6A08">
            <w:pPr>
              <w:pStyle w:val="Pargrafoda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F6A08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Mapeamento dos verticais de mercado (IA).</w:t>
            </w:r>
          </w:p>
        </w:tc>
        <w:tc>
          <w:tcPr>
            <w:tcW w:w="2265" w:type="dxa"/>
            <w:vMerge/>
          </w:tcPr>
          <w:p w14:paraId="344595E9" w14:textId="77777777" w:rsidR="002F6A08" w:rsidRDefault="002F6A08" w:rsidP="003025A8"/>
        </w:tc>
      </w:tr>
      <w:tr w:rsidR="002F6A08" w14:paraId="461683E0" w14:textId="77777777" w:rsidTr="002F6A08">
        <w:trPr>
          <w:trHeight w:val="70"/>
        </w:trPr>
        <w:tc>
          <w:tcPr>
            <w:tcW w:w="2376" w:type="dxa"/>
            <w:vMerge/>
          </w:tcPr>
          <w:p w14:paraId="2329C647" w14:textId="77777777" w:rsidR="002F6A08" w:rsidRDefault="002F6A08" w:rsidP="003025A8"/>
        </w:tc>
        <w:tc>
          <w:tcPr>
            <w:tcW w:w="5245" w:type="dxa"/>
          </w:tcPr>
          <w:p w14:paraId="14A85EBF" w14:textId="781F73A8" w:rsidR="002F6A08" w:rsidRPr="002F6A08" w:rsidRDefault="002F6A08" w:rsidP="002F6A08">
            <w:pPr>
              <w:pStyle w:val="PargrafodaLista"/>
              <w:numPr>
                <w:ilvl w:val="0"/>
                <w:numId w:val="5"/>
              </w:numPr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</w:pPr>
            <w:proofErr w:type="spellStart"/>
            <w:r w:rsidRPr="002F6A08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CheckList</w:t>
            </w:r>
            <w:proofErr w:type="spellEnd"/>
            <w:r w:rsidRPr="002F6A08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das entregas.</w:t>
            </w:r>
          </w:p>
        </w:tc>
        <w:tc>
          <w:tcPr>
            <w:tcW w:w="2265" w:type="dxa"/>
            <w:vMerge/>
          </w:tcPr>
          <w:p w14:paraId="1A478DC5" w14:textId="77777777" w:rsidR="002F6A08" w:rsidRDefault="002F6A08" w:rsidP="003025A8"/>
        </w:tc>
      </w:tr>
    </w:tbl>
    <w:p w14:paraId="0C32486F" w14:textId="77777777" w:rsidR="00385546" w:rsidRDefault="00385546" w:rsidP="00642B7D"/>
    <w:p w14:paraId="00117018" w14:textId="77777777" w:rsidR="00642B7D" w:rsidRDefault="00642B7D" w:rsidP="00642B7D">
      <w:pPr>
        <w:pStyle w:val="Ttulo2"/>
      </w:pPr>
      <w:bookmarkStart w:id="24" w:name="_Toc353749548"/>
      <w:bookmarkStart w:id="25" w:name="_Toc404963728"/>
      <w:r>
        <w:t>Estimar os Recursos da Atividade</w:t>
      </w:r>
      <w:bookmarkEnd w:id="24"/>
      <w:bookmarkEnd w:id="25"/>
    </w:p>
    <w:p w14:paraId="560DF9D7" w14:textId="7BF888D8" w:rsidR="00642B7D" w:rsidRDefault="00826D2B" w:rsidP="00642B7D">
      <w:r>
        <w:t>Os recursos que serão utilizados são:</w:t>
      </w:r>
    </w:p>
    <w:p w14:paraId="08A6D031" w14:textId="0E06B0CC" w:rsidR="00826D2B" w:rsidRDefault="00826D2B" w:rsidP="00826D2B">
      <w:pPr>
        <w:pStyle w:val="PargrafodaLista"/>
        <w:numPr>
          <w:ilvl w:val="0"/>
          <w:numId w:val="9"/>
        </w:numPr>
      </w:pPr>
      <w:r>
        <w:t>Scrum Master</w:t>
      </w:r>
    </w:p>
    <w:p w14:paraId="31B933F0" w14:textId="21DDEB4C" w:rsidR="00826D2B" w:rsidRDefault="00826D2B" w:rsidP="00826D2B">
      <w:pPr>
        <w:pStyle w:val="PargrafodaLista"/>
        <w:numPr>
          <w:ilvl w:val="0"/>
          <w:numId w:val="9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59989674" w14:textId="54D8B63F" w:rsidR="00826D2B" w:rsidRDefault="00826D2B" w:rsidP="00826D2B">
      <w:pPr>
        <w:pStyle w:val="PargrafodaLista"/>
        <w:numPr>
          <w:ilvl w:val="0"/>
          <w:numId w:val="9"/>
        </w:numPr>
      </w:pPr>
      <w:r>
        <w:t>Analista de Dados</w:t>
      </w:r>
    </w:p>
    <w:p w14:paraId="18D4831A" w14:textId="557A79F1" w:rsidR="00826D2B" w:rsidRDefault="00826D2B" w:rsidP="00826D2B">
      <w:pPr>
        <w:pStyle w:val="PargrafodaLista"/>
        <w:numPr>
          <w:ilvl w:val="0"/>
          <w:numId w:val="9"/>
        </w:numPr>
      </w:pPr>
      <w:r>
        <w:t>Desenvolvedor Back-</w:t>
      </w:r>
      <w:proofErr w:type="spellStart"/>
      <w:r>
        <w:t>end</w:t>
      </w:r>
      <w:proofErr w:type="spellEnd"/>
    </w:p>
    <w:p w14:paraId="56A50364" w14:textId="60E6CFD6" w:rsidR="00826D2B" w:rsidRDefault="00826D2B" w:rsidP="00826D2B">
      <w:pPr>
        <w:pStyle w:val="PargrafodaLista"/>
        <w:numPr>
          <w:ilvl w:val="0"/>
          <w:numId w:val="9"/>
        </w:numPr>
      </w:pPr>
      <w:r>
        <w:t>Desenvolvedor Front-</w:t>
      </w:r>
      <w:proofErr w:type="spellStart"/>
      <w:r>
        <w:t>end</w:t>
      </w:r>
      <w:proofErr w:type="spellEnd"/>
    </w:p>
    <w:p w14:paraId="113D5A24" w14:textId="4F4D3D8F" w:rsidR="00826D2B" w:rsidRDefault="00826D2B" w:rsidP="00826D2B">
      <w:pPr>
        <w:pStyle w:val="PargrafodaLista"/>
        <w:numPr>
          <w:ilvl w:val="0"/>
          <w:numId w:val="9"/>
        </w:numPr>
      </w:pPr>
      <w:r>
        <w:t>Notebook</w:t>
      </w:r>
    </w:p>
    <w:p w14:paraId="613F74FC" w14:textId="631445BA" w:rsidR="00826D2B" w:rsidRDefault="00826D2B" w:rsidP="00826D2B">
      <w:pPr>
        <w:pStyle w:val="PargrafodaLista"/>
        <w:numPr>
          <w:ilvl w:val="0"/>
          <w:numId w:val="9"/>
        </w:numPr>
      </w:pPr>
      <w:r>
        <w:t>Infraestrutura</w:t>
      </w:r>
    </w:p>
    <w:p w14:paraId="71369122" w14:textId="77777777" w:rsidR="00385546" w:rsidRDefault="00385546" w:rsidP="00642B7D"/>
    <w:p w14:paraId="556AB1FF" w14:textId="77777777" w:rsidR="00642B7D" w:rsidRDefault="00642B7D" w:rsidP="00642B7D">
      <w:pPr>
        <w:pStyle w:val="Ttulo2"/>
      </w:pPr>
      <w:bookmarkStart w:id="26" w:name="_Toc353749549"/>
      <w:bookmarkStart w:id="27" w:name="_Toc404963729"/>
      <w:r>
        <w:t>Estimar a Duração da Atividade</w:t>
      </w:r>
      <w:bookmarkEnd w:id="26"/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75"/>
        <w:gridCol w:w="3457"/>
        <w:gridCol w:w="3130"/>
      </w:tblGrid>
      <w:tr w:rsidR="002F6A08" w14:paraId="63C88C8E" w14:textId="77777777" w:rsidTr="003025A8">
        <w:tc>
          <w:tcPr>
            <w:tcW w:w="3375" w:type="dxa"/>
          </w:tcPr>
          <w:p w14:paraId="55D9CC8A" w14:textId="77777777" w:rsidR="002F6A08" w:rsidRDefault="002F6A08" w:rsidP="003025A8"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Kick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-off do projeto</w:t>
            </w:r>
          </w:p>
        </w:tc>
        <w:tc>
          <w:tcPr>
            <w:tcW w:w="3457" w:type="dxa"/>
          </w:tcPr>
          <w:p w14:paraId="1F88B030" w14:textId="77777777" w:rsidR="002F6A08" w:rsidRDefault="002F6A08" w:rsidP="003025A8">
            <w:r>
              <w:rPr>
                <w:rFonts w:ascii="Segoe UI" w:hAnsi="Segoe UI" w:cs="Segoe UI"/>
                <w:color w:val="24292E"/>
                <w:shd w:val="clear" w:color="auto" w:fill="FFFFFF"/>
              </w:rPr>
              <w:t>- Primeiro contato com o cliente, definição dos requisitos e casos de uso.</w:t>
            </w:r>
          </w:p>
        </w:tc>
        <w:tc>
          <w:tcPr>
            <w:tcW w:w="3130" w:type="dxa"/>
          </w:tcPr>
          <w:p w14:paraId="59DBE40C" w14:textId="77777777" w:rsidR="002F6A08" w:rsidRDefault="002F6A08" w:rsidP="003025A8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04/03/2021</w:t>
            </w:r>
          </w:p>
        </w:tc>
      </w:tr>
    </w:tbl>
    <w:p w14:paraId="1FC50884" w14:textId="51104255" w:rsidR="002F6A08" w:rsidRDefault="002F6A08" w:rsidP="002F6A08"/>
    <w:p w14:paraId="77CD8507" w14:textId="227548B1" w:rsidR="002F6A08" w:rsidRDefault="002F6A08" w:rsidP="002F6A08"/>
    <w:p w14:paraId="08727E8D" w14:textId="2B6DAF4E" w:rsidR="002F6A08" w:rsidRDefault="002F6A08" w:rsidP="002F6A08"/>
    <w:p w14:paraId="29EB1323" w14:textId="3A49EA5A" w:rsidR="002F6A08" w:rsidRDefault="002F6A08" w:rsidP="002F6A08"/>
    <w:p w14:paraId="40B040DB" w14:textId="44B4FA4F" w:rsidR="002F6A08" w:rsidRDefault="002F6A08" w:rsidP="002F6A08"/>
    <w:p w14:paraId="6DF37FFD" w14:textId="3181FE34" w:rsidR="002F6A08" w:rsidRDefault="002F6A08" w:rsidP="002F6A08"/>
    <w:p w14:paraId="6301DCF1" w14:textId="77777777" w:rsidR="002F6A08" w:rsidRPr="00AC3FA8" w:rsidRDefault="002F6A08" w:rsidP="002F6A08"/>
    <w:p w14:paraId="64E47D21" w14:textId="77777777" w:rsidR="002F6A08" w:rsidRDefault="002F6A08" w:rsidP="002F6A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145"/>
        <w:gridCol w:w="1805"/>
        <w:gridCol w:w="2032"/>
      </w:tblGrid>
      <w:tr w:rsidR="00CF5C82" w14:paraId="390B4D12" w14:textId="77777777" w:rsidTr="00CF5C82">
        <w:tc>
          <w:tcPr>
            <w:tcW w:w="1980" w:type="dxa"/>
          </w:tcPr>
          <w:p w14:paraId="2CA13847" w14:textId="77777777" w:rsidR="00CF5C82" w:rsidRPr="00B464CB" w:rsidRDefault="00CF5C82" w:rsidP="003025A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145" w:type="dxa"/>
          </w:tcPr>
          <w:p w14:paraId="3FF8B4BD" w14:textId="77777777" w:rsidR="00CF5C82" w:rsidRPr="00B464CB" w:rsidRDefault="00CF5C82" w:rsidP="003025A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1805" w:type="dxa"/>
          </w:tcPr>
          <w:p w14:paraId="3BB5F56E" w14:textId="4B210B84" w:rsidR="00CF5C82" w:rsidRPr="00B464CB" w:rsidRDefault="009D2472" w:rsidP="003025A8">
            <w:pPr>
              <w:jc w:val="center"/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Duração</w:t>
            </w:r>
          </w:p>
        </w:tc>
        <w:tc>
          <w:tcPr>
            <w:tcW w:w="2032" w:type="dxa"/>
          </w:tcPr>
          <w:p w14:paraId="433A924C" w14:textId="15460EE4" w:rsidR="00CF5C82" w:rsidRPr="00B464CB" w:rsidRDefault="00CF5C82" w:rsidP="003025A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CF5C82" w14:paraId="17ED67B4" w14:textId="77777777" w:rsidTr="00CF5C82">
        <w:tc>
          <w:tcPr>
            <w:tcW w:w="1980" w:type="dxa"/>
            <w:vMerge w:val="restart"/>
          </w:tcPr>
          <w:p w14:paraId="01986EC1" w14:textId="77777777" w:rsidR="00CF5C82" w:rsidRPr="00B464CB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DD92F7" w14:textId="77777777" w:rsidR="00CF5C82" w:rsidRPr="00B464CB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5BF80F" w14:textId="77777777" w:rsidR="00CF5C82" w:rsidRPr="00B464CB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480CBA" w14:textId="77777777" w:rsidR="00CF5C82" w:rsidRPr="00B464CB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1CF4AA" w14:textId="77777777" w:rsidR="00CF5C82" w:rsidRPr="00B464CB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E31E56" w14:textId="77777777" w:rsidR="00CF5C82" w:rsidRPr="00B464CB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0F9765" w14:textId="77777777" w:rsidR="00CF5C82" w:rsidRPr="00B464CB" w:rsidRDefault="00CF5C82" w:rsidP="003025A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4"/>
                <w:szCs w:val="24"/>
              </w:rPr>
              <w:t>1º Sprint</w:t>
            </w:r>
          </w:p>
        </w:tc>
        <w:tc>
          <w:tcPr>
            <w:tcW w:w="4145" w:type="dxa"/>
          </w:tcPr>
          <w:p w14:paraId="6E2FC279" w14:textId="77777777" w:rsidR="00CF5C82" w:rsidRPr="00B464CB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Situação atual e justificativa do projeto.</w:t>
            </w:r>
          </w:p>
        </w:tc>
        <w:tc>
          <w:tcPr>
            <w:tcW w:w="1805" w:type="dxa"/>
          </w:tcPr>
          <w:p w14:paraId="4F61287A" w14:textId="5460D22A" w:rsidR="00CF5C82" w:rsidRPr="009D2472" w:rsidRDefault="004A2A19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Dias</w:t>
            </w:r>
          </w:p>
        </w:tc>
        <w:tc>
          <w:tcPr>
            <w:tcW w:w="2032" w:type="dxa"/>
            <w:vMerge w:val="restart"/>
          </w:tcPr>
          <w:p w14:paraId="3944926B" w14:textId="4E954411" w:rsidR="00CF5C82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B1F375" w14:textId="77777777" w:rsidR="00CF5C82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D58826" w14:textId="77777777" w:rsidR="00CF5C82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D4FFEE" w14:textId="77777777" w:rsidR="00CF5C82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6B3D68" w14:textId="77777777" w:rsidR="00CF5C82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1F80A5" w14:textId="77777777" w:rsidR="00CF5C82" w:rsidRDefault="00CF5C82" w:rsidP="003025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9706D2" w14:textId="77777777" w:rsidR="00CF5C82" w:rsidRPr="00B464CB" w:rsidRDefault="00CF5C82" w:rsidP="003025A8">
            <w:pPr>
              <w:jc w:val="center"/>
            </w:pPr>
            <w:r w:rsidRPr="00B464CB">
              <w:rPr>
                <w:sz w:val="24"/>
                <w:szCs w:val="24"/>
              </w:rPr>
              <w:t>08/03 - 28/03</w:t>
            </w:r>
          </w:p>
        </w:tc>
      </w:tr>
      <w:tr w:rsidR="009D2472" w14:paraId="7394EE58" w14:textId="77777777" w:rsidTr="00CF5C82">
        <w:tc>
          <w:tcPr>
            <w:tcW w:w="1980" w:type="dxa"/>
            <w:vMerge/>
          </w:tcPr>
          <w:p w14:paraId="09B02DD3" w14:textId="77777777" w:rsidR="009D2472" w:rsidRPr="00B464CB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46DAAB6D" w14:textId="77777777" w:rsidR="009D2472" w:rsidRPr="00B464CB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Objetivos SMART e critérios de sucesso do projeto.</w:t>
            </w:r>
          </w:p>
        </w:tc>
        <w:tc>
          <w:tcPr>
            <w:tcW w:w="1805" w:type="dxa"/>
          </w:tcPr>
          <w:p w14:paraId="7958C2E9" w14:textId="6C79882B" w:rsidR="009D2472" w:rsidRPr="009D2472" w:rsidRDefault="004A2A19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Dias</w:t>
            </w:r>
          </w:p>
        </w:tc>
        <w:tc>
          <w:tcPr>
            <w:tcW w:w="2032" w:type="dxa"/>
            <w:vMerge/>
          </w:tcPr>
          <w:p w14:paraId="4DEF6224" w14:textId="5D5AA42A" w:rsidR="009D2472" w:rsidRPr="00B464CB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472" w14:paraId="62B08F16" w14:textId="77777777" w:rsidTr="00CF5C82">
        <w:tc>
          <w:tcPr>
            <w:tcW w:w="1980" w:type="dxa"/>
            <w:vMerge/>
          </w:tcPr>
          <w:p w14:paraId="33889C0F" w14:textId="77777777" w:rsidR="009D2472" w:rsidRPr="00B464CB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1AD7A91E" w14:textId="77777777" w:rsidR="009D2472" w:rsidRPr="00B464CB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Produtos e principais requisitos.</w:t>
            </w:r>
          </w:p>
        </w:tc>
        <w:tc>
          <w:tcPr>
            <w:tcW w:w="1805" w:type="dxa"/>
          </w:tcPr>
          <w:p w14:paraId="21D48642" w14:textId="3970D75D" w:rsidR="009D2472" w:rsidRPr="009D2472" w:rsidRDefault="004A2A19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2032" w:type="dxa"/>
            <w:vMerge/>
          </w:tcPr>
          <w:p w14:paraId="5E7FAA2E" w14:textId="5D3A54D0" w:rsidR="009D2472" w:rsidRPr="00B464CB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4C293265" w14:textId="77777777" w:rsidTr="00CF5C82">
        <w:tc>
          <w:tcPr>
            <w:tcW w:w="1980" w:type="dxa"/>
            <w:vMerge/>
          </w:tcPr>
          <w:p w14:paraId="2A6E19CF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5CE0D35E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Definição dos Marcos do Projeto.</w:t>
            </w:r>
          </w:p>
        </w:tc>
        <w:tc>
          <w:tcPr>
            <w:tcW w:w="1805" w:type="dxa"/>
          </w:tcPr>
          <w:p w14:paraId="3E711A56" w14:textId="45176AD5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2032" w:type="dxa"/>
            <w:vMerge/>
          </w:tcPr>
          <w:p w14:paraId="3819ADB1" w14:textId="712F4B85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25EDB9E1" w14:textId="77777777" w:rsidTr="00CF5C82">
        <w:tc>
          <w:tcPr>
            <w:tcW w:w="1980" w:type="dxa"/>
            <w:vMerge/>
          </w:tcPr>
          <w:p w14:paraId="637F3763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227CC3FB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Partes interessadas do Projeto.</w:t>
            </w:r>
          </w:p>
        </w:tc>
        <w:tc>
          <w:tcPr>
            <w:tcW w:w="1805" w:type="dxa"/>
          </w:tcPr>
          <w:p w14:paraId="34207729" w14:textId="4DD74719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Dia</w:t>
            </w:r>
          </w:p>
        </w:tc>
        <w:tc>
          <w:tcPr>
            <w:tcW w:w="2032" w:type="dxa"/>
            <w:vMerge/>
          </w:tcPr>
          <w:p w14:paraId="2777470E" w14:textId="140C3A2C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45094A43" w14:textId="77777777" w:rsidTr="00CF5C82">
        <w:tc>
          <w:tcPr>
            <w:tcW w:w="1980" w:type="dxa"/>
            <w:vMerge/>
          </w:tcPr>
          <w:p w14:paraId="2C00C5C1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34AF4EDC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Definição das Restrições.</w:t>
            </w:r>
          </w:p>
        </w:tc>
        <w:tc>
          <w:tcPr>
            <w:tcW w:w="1805" w:type="dxa"/>
          </w:tcPr>
          <w:p w14:paraId="719FED04" w14:textId="55B64DE6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Dia</w:t>
            </w:r>
          </w:p>
        </w:tc>
        <w:tc>
          <w:tcPr>
            <w:tcW w:w="2032" w:type="dxa"/>
            <w:vMerge/>
          </w:tcPr>
          <w:p w14:paraId="44712E48" w14:textId="5C883D2E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779BB564" w14:textId="77777777" w:rsidTr="00CF5C82">
        <w:tc>
          <w:tcPr>
            <w:tcW w:w="1980" w:type="dxa"/>
            <w:vMerge/>
          </w:tcPr>
          <w:p w14:paraId="1072B878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1C1B9C0D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Definição das Premissas</w:t>
            </w:r>
          </w:p>
        </w:tc>
        <w:tc>
          <w:tcPr>
            <w:tcW w:w="1805" w:type="dxa"/>
          </w:tcPr>
          <w:p w14:paraId="0F9BA5AD" w14:textId="4C6080A0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Dia</w:t>
            </w:r>
          </w:p>
        </w:tc>
        <w:tc>
          <w:tcPr>
            <w:tcW w:w="2032" w:type="dxa"/>
            <w:vMerge/>
          </w:tcPr>
          <w:p w14:paraId="6A3E6AFF" w14:textId="1F54B475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6B4E0440" w14:textId="77777777" w:rsidTr="009D2472">
        <w:trPr>
          <w:trHeight w:val="70"/>
        </w:trPr>
        <w:tc>
          <w:tcPr>
            <w:tcW w:w="1980" w:type="dxa"/>
            <w:vMerge/>
          </w:tcPr>
          <w:p w14:paraId="2B8AA7BA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015161B7" w14:textId="6C0B53FC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Definir os poss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í</w:t>
            </w: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veis Riscos.</w:t>
            </w:r>
          </w:p>
        </w:tc>
        <w:tc>
          <w:tcPr>
            <w:tcW w:w="1805" w:type="dxa"/>
          </w:tcPr>
          <w:p w14:paraId="7C4DE7A3" w14:textId="715B46D6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Dia</w:t>
            </w:r>
          </w:p>
        </w:tc>
        <w:tc>
          <w:tcPr>
            <w:tcW w:w="2032" w:type="dxa"/>
            <w:vMerge/>
          </w:tcPr>
          <w:p w14:paraId="2A1E6679" w14:textId="612FA806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67626D02" w14:textId="77777777" w:rsidTr="00CF5C82">
        <w:tc>
          <w:tcPr>
            <w:tcW w:w="1980" w:type="dxa"/>
            <w:vMerge/>
          </w:tcPr>
          <w:p w14:paraId="2B05FDDB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1FE87A53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Orçamento do Projeto.</w:t>
            </w:r>
          </w:p>
        </w:tc>
        <w:tc>
          <w:tcPr>
            <w:tcW w:w="1805" w:type="dxa"/>
          </w:tcPr>
          <w:p w14:paraId="785FD7A8" w14:textId="47A288BB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Dia</w:t>
            </w:r>
          </w:p>
        </w:tc>
        <w:tc>
          <w:tcPr>
            <w:tcW w:w="2032" w:type="dxa"/>
            <w:vMerge/>
          </w:tcPr>
          <w:p w14:paraId="34A98BBC" w14:textId="53BC42E9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52E53074" w14:textId="77777777" w:rsidTr="00CF5C82">
        <w:tc>
          <w:tcPr>
            <w:tcW w:w="1980" w:type="dxa"/>
            <w:vMerge/>
          </w:tcPr>
          <w:p w14:paraId="45FCCB08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0E05BB90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Mapa Estratégico.</w:t>
            </w:r>
          </w:p>
        </w:tc>
        <w:tc>
          <w:tcPr>
            <w:tcW w:w="1805" w:type="dxa"/>
          </w:tcPr>
          <w:p w14:paraId="4F91A3A5" w14:textId="1D64D571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2032" w:type="dxa"/>
            <w:vMerge/>
          </w:tcPr>
          <w:p w14:paraId="0CF94BFF" w14:textId="0FE14145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74A7FC88" w14:textId="77777777" w:rsidTr="00CF5C82">
        <w:tc>
          <w:tcPr>
            <w:tcW w:w="1980" w:type="dxa"/>
            <w:vMerge/>
          </w:tcPr>
          <w:p w14:paraId="3D80C289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0FB3C6EE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- Elaboração da tela inicial do sistema - Protótipo.</w:t>
            </w:r>
          </w:p>
        </w:tc>
        <w:tc>
          <w:tcPr>
            <w:tcW w:w="1805" w:type="dxa"/>
          </w:tcPr>
          <w:p w14:paraId="294A35B3" w14:textId="0B09DF05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2032" w:type="dxa"/>
            <w:vMerge/>
          </w:tcPr>
          <w:p w14:paraId="7EE36509" w14:textId="213FD7E5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2A19" w14:paraId="7E14A9CF" w14:textId="77777777" w:rsidTr="00CF5C82">
        <w:tc>
          <w:tcPr>
            <w:tcW w:w="1980" w:type="dxa"/>
            <w:vMerge/>
          </w:tcPr>
          <w:p w14:paraId="6B8FEDC2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5" w:type="dxa"/>
          </w:tcPr>
          <w:p w14:paraId="0BA10B2A" w14:textId="77777777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64CB">
              <w:rPr>
                <w:rFonts w:asciiTheme="minorHAnsi" w:hAnsiTheme="minorHAnsi" w:cstheme="minorHAnsi"/>
                <w:sz w:val="22"/>
                <w:szCs w:val="22"/>
              </w:rPr>
              <w:t xml:space="preserve">- Análise de dados do </w:t>
            </w:r>
            <w:proofErr w:type="spellStart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dataset</w:t>
            </w:r>
            <w:proofErr w:type="spellEnd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proofErr w:type="spellStart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 w:rsidRPr="00B464CB">
              <w:rPr>
                <w:rFonts w:asciiTheme="minorHAnsi" w:hAnsiTheme="minorHAnsi" w:cstheme="minorHAnsi"/>
                <w:sz w:val="22"/>
                <w:szCs w:val="22"/>
              </w:rPr>
              <w:t xml:space="preserve"> Notebook.</w:t>
            </w:r>
          </w:p>
        </w:tc>
        <w:tc>
          <w:tcPr>
            <w:tcW w:w="1805" w:type="dxa"/>
          </w:tcPr>
          <w:p w14:paraId="16DB44FE" w14:textId="0705F80E" w:rsidR="004A2A19" w:rsidRPr="009D2472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2032" w:type="dxa"/>
            <w:vMerge/>
          </w:tcPr>
          <w:p w14:paraId="3C35FC16" w14:textId="1EFACEC6" w:rsidR="004A2A19" w:rsidRPr="00B464CB" w:rsidRDefault="004A2A19" w:rsidP="004A2A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9C377E3" w14:textId="77777777" w:rsidR="002F6A08" w:rsidRDefault="002F6A08" w:rsidP="002F6A08"/>
    <w:p w14:paraId="5ADB2BE3" w14:textId="77777777" w:rsidR="002F6A08" w:rsidRDefault="002F6A08" w:rsidP="002F6A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4243"/>
        <w:gridCol w:w="1763"/>
        <w:gridCol w:w="1993"/>
      </w:tblGrid>
      <w:tr w:rsidR="009D2472" w14:paraId="043F4D18" w14:textId="77777777" w:rsidTr="009D2472">
        <w:tc>
          <w:tcPr>
            <w:tcW w:w="1963" w:type="dxa"/>
          </w:tcPr>
          <w:p w14:paraId="252F7703" w14:textId="77777777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243" w:type="dxa"/>
          </w:tcPr>
          <w:p w14:paraId="28F575DF" w14:textId="77777777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1763" w:type="dxa"/>
          </w:tcPr>
          <w:p w14:paraId="1CC3A312" w14:textId="440D03A1" w:rsidR="009D2472" w:rsidRPr="00B464CB" w:rsidRDefault="009D2472" w:rsidP="003025A8">
            <w:pPr>
              <w:jc w:val="center"/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Duração</w:t>
            </w:r>
          </w:p>
        </w:tc>
        <w:tc>
          <w:tcPr>
            <w:tcW w:w="1993" w:type="dxa"/>
          </w:tcPr>
          <w:p w14:paraId="6BB7C64C" w14:textId="2E6967E6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9D2472" w14:paraId="416AAB86" w14:textId="77777777" w:rsidTr="009D2472">
        <w:tc>
          <w:tcPr>
            <w:tcW w:w="1963" w:type="dxa"/>
            <w:vMerge w:val="restart"/>
          </w:tcPr>
          <w:p w14:paraId="0B7D5263" w14:textId="77777777" w:rsidR="009D2472" w:rsidRDefault="009D2472" w:rsidP="009D2472"/>
          <w:p w14:paraId="61CE4A13" w14:textId="77777777" w:rsidR="009D2472" w:rsidRDefault="009D2472" w:rsidP="009D2472"/>
          <w:p w14:paraId="41FC97E3" w14:textId="77777777" w:rsidR="009D2472" w:rsidRDefault="009D2472" w:rsidP="009D2472"/>
          <w:p w14:paraId="125BC944" w14:textId="77777777" w:rsidR="009D2472" w:rsidRDefault="009D2472" w:rsidP="009D2472">
            <w:pPr>
              <w:jc w:val="center"/>
            </w:pPr>
            <w:r w:rsidRPr="00F80C4C">
              <w:rPr>
                <w:sz w:val="24"/>
                <w:szCs w:val="24"/>
              </w:rPr>
              <w:t>2º Sprint</w:t>
            </w:r>
          </w:p>
        </w:tc>
        <w:tc>
          <w:tcPr>
            <w:tcW w:w="4243" w:type="dxa"/>
          </w:tcPr>
          <w:p w14:paraId="6644FB76" w14:textId="77777777" w:rsidR="009D2472" w:rsidRPr="00F80C4C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Plano de Negócio - Parte 1.</w:t>
            </w:r>
          </w:p>
        </w:tc>
        <w:tc>
          <w:tcPr>
            <w:tcW w:w="1763" w:type="dxa"/>
          </w:tcPr>
          <w:p w14:paraId="5CFD3A21" w14:textId="0DDF96F5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1993" w:type="dxa"/>
            <w:vMerge w:val="restart"/>
          </w:tcPr>
          <w:p w14:paraId="7F6FBBD3" w14:textId="1853AC14" w:rsidR="009D2472" w:rsidRDefault="009D2472" w:rsidP="009D2472"/>
          <w:p w14:paraId="7C85854F" w14:textId="77777777" w:rsidR="009D2472" w:rsidRDefault="009D2472" w:rsidP="009D2472"/>
          <w:p w14:paraId="29582B0D" w14:textId="77777777" w:rsidR="009D2472" w:rsidRDefault="009D2472" w:rsidP="009D2472"/>
          <w:p w14:paraId="3678553C" w14:textId="77777777" w:rsidR="009D2472" w:rsidRPr="00F80C4C" w:rsidRDefault="009D2472" w:rsidP="009D2472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29/03 - 18/04</w:t>
            </w:r>
          </w:p>
        </w:tc>
      </w:tr>
      <w:tr w:rsidR="009D2472" w14:paraId="1EAB6733" w14:textId="77777777" w:rsidTr="009D2472">
        <w:tc>
          <w:tcPr>
            <w:tcW w:w="1963" w:type="dxa"/>
            <w:vMerge/>
          </w:tcPr>
          <w:p w14:paraId="34430D85" w14:textId="77777777" w:rsidR="009D2472" w:rsidRDefault="009D2472" w:rsidP="009D2472"/>
        </w:tc>
        <w:tc>
          <w:tcPr>
            <w:tcW w:w="4243" w:type="dxa"/>
          </w:tcPr>
          <w:p w14:paraId="0B6A78FE" w14:textId="77777777" w:rsidR="009D2472" w:rsidRPr="00F80C4C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BSC (</w:t>
            </w:r>
            <w:proofErr w:type="spellStart"/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Balanced</w:t>
            </w:r>
            <w:proofErr w:type="spellEnd"/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 xml:space="preserve"> Scorecard).</w:t>
            </w:r>
          </w:p>
        </w:tc>
        <w:tc>
          <w:tcPr>
            <w:tcW w:w="1763" w:type="dxa"/>
          </w:tcPr>
          <w:p w14:paraId="53B1656F" w14:textId="696042F2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1993" w:type="dxa"/>
            <w:vMerge/>
          </w:tcPr>
          <w:p w14:paraId="0EB05B4E" w14:textId="79ABED09" w:rsidR="009D2472" w:rsidRDefault="009D2472" w:rsidP="009D2472"/>
        </w:tc>
      </w:tr>
      <w:tr w:rsidR="009D2472" w14:paraId="641C5464" w14:textId="77777777" w:rsidTr="009D2472">
        <w:tc>
          <w:tcPr>
            <w:tcW w:w="1963" w:type="dxa"/>
            <w:vMerge/>
          </w:tcPr>
          <w:p w14:paraId="30A2DB48" w14:textId="77777777" w:rsidR="009D2472" w:rsidRDefault="009D2472" w:rsidP="009D2472"/>
        </w:tc>
        <w:tc>
          <w:tcPr>
            <w:tcW w:w="4243" w:type="dxa"/>
          </w:tcPr>
          <w:p w14:paraId="72C32521" w14:textId="77777777" w:rsidR="009D2472" w:rsidRPr="00F80C4C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Declaração do escopo do projeto.</w:t>
            </w:r>
          </w:p>
        </w:tc>
        <w:tc>
          <w:tcPr>
            <w:tcW w:w="1763" w:type="dxa"/>
          </w:tcPr>
          <w:p w14:paraId="5F18A9C5" w14:textId="571806DD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1993" w:type="dxa"/>
            <w:vMerge/>
          </w:tcPr>
          <w:p w14:paraId="43746A3C" w14:textId="578D3435" w:rsidR="009D2472" w:rsidRDefault="009D2472" w:rsidP="009D2472"/>
        </w:tc>
      </w:tr>
      <w:tr w:rsidR="009D2472" w14:paraId="416F2DF1" w14:textId="77777777" w:rsidTr="009D2472">
        <w:tc>
          <w:tcPr>
            <w:tcW w:w="1963" w:type="dxa"/>
            <w:vMerge/>
          </w:tcPr>
          <w:p w14:paraId="2DDE5CF1" w14:textId="77777777" w:rsidR="009D2472" w:rsidRDefault="009D2472" w:rsidP="009D2472"/>
        </w:tc>
        <w:tc>
          <w:tcPr>
            <w:tcW w:w="4243" w:type="dxa"/>
          </w:tcPr>
          <w:p w14:paraId="46A05082" w14:textId="77777777" w:rsidR="009D2472" w:rsidRPr="00F80C4C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Plano de gerenciamento dos custos.</w:t>
            </w:r>
          </w:p>
        </w:tc>
        <w:tc>
          <w:tcPr>
            <w:tcW w:w="1763" w:type="dxa"/>
          </w:tcPr>
          <w:p w14:paraId="3EDB607B" w14:textId="59A6F345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Dias</w:t>
            </w:r>
          </w:p>
        </w:tc>
        <w:tc>
          <w:tcPr>
            <w:tcW w:w="1993" w:type="dxa"/>
            <w:vMerge/>
          </w:tcPr>
          <w:p w14:paraId="0F3D6598" w14:textId="5035E692" w:rsidR="009D2472" w:rsidRDefault="009D2472" w:rsidP="009D2472"/>
        </w:tc>
      </w:tr>
      <w:tr w:rsidR="009D2472" w14:paraId="0CC4D617" w14:textId="77777777" w:rsidTr="009D2472">
        <w:tc>
          <w:tcPr>
            <w:tcW w:w="1963" w:type="dxa"/>
            <w:vMerge/>
          </w:tcPr>
          <w:p w14:paraId="61425974" w14:textId="77777777" w:rsidR="009D2472" w:rsidRDefault="009D2472" w:rsidP="009D2472"/>
        </w:tc>
        <w:tc>
          <w:tcPr>
            <w:tcW w:w="4243" w:type="dxa"/>
          </w:tcPr>
          <w:p w14:paraId="496EAE5A" w14:textId="3E37FBA5" w:rsidR="009D2472" w:rsidRPr="00F80C4C" w:rsidRDefault="009D2472" w:rsidP="009D24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Plano de gerenciamento dos cronograma</w:t>
            </w:r>
            <w:r w:rsidR="00826D2B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s</w:t>
            </w: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1763" w:type="dxa"/>
          </w:tcPr>
          <w:p w14:paraId="0A522E19" w14:textId="169EE627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1993" w:type="dxa"/>
            <w:vMerge/>
          </w:tcPr>
          <w:p w14:paraId="36238C29" w14:textId="011128AD" w:rsidR="009D2472" w:rsidRDefault="009D2472" w:rsidP="009D2472"/>
        </w:tc>
      </w:tr>
      <w:tr w:rsidR="009D2472" w14:paraId="7B9B3D2C" w14:textId="77777777" w:rsidTr="009D2472">
        <w:tc>
          <w:tcPr>
            <w:tcW w:w="1963" w:type="dxa"/>
            <w:vMerge/>
          </w:tcPr>
          <w:p w14:paraId="7655F7FC" w14:textId="77777777" w:rsidR="009D2472" w:rsidRDefault="009D2472" w:rsidP="009D2472"/>
        </w:tc>
        <w:tc>
          <w:tcPr>
            <w:tcW w:w="4243" w:type="dxa"/>
          </w:tcPr>
          <w:p w14:paraId="5B177143" w14:textId="77777777" w:rsidR="009D2472" w:rsidRPr="00F80C4C" w:rsidRDefault="009D2472" w:rsidP="009D2472">
            <w:pPr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  <w:t>- Planejamento Estratégico de Tecnologia da Informação PETI - Parte 1.</w:t>
            </w:r>
          </w:p>
        </w:tc>
        <w:tc>
          <w:tcPr>
            <w:tcW w:w="1763" w:type="dxa"/>
          </w:tcPr>
          <w:p w14:paraId="7836621F" w14:textId="3452AEC0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1993" w:type="dxa"/>
            <w:vMerge/>
          </w:tcPr>
          <w:p w14:paraId="2D60F4C7" w14:textId="0DBF1FDF" w:rsidR="009D2472" w:rsidRDefault="009D2472" w:rsidP="009D2472"/>
        </w:tc>
      </w:tr>
    </w:tbl>
    <w:p w14:paraId="4D0E40D7" w14:textId="77777777" w:rsidR="002F6A08" w:rsidRDefault="002F6A08" w:rsidP="002F6A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9"/>
        <w:gridCol w:w="4271"/>
        <w:gridCol w:w="1743"/>
        <w:gridCol w:w="1959"/>
      </w:tblGrid>
      <w:tr w:rsidR="009D2472" w14:paraId="76BA0F80" w14:textId="77777777" w:rsidTr="009D2472">
        <w:tc>
          <w:tcPr>
            <w:tcW w:w="1989" w:type="dxa"/>
          </w:tcPr>
          <w:p w14:paraId="36DA49DA" w14:textId="77777777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271" w:type="dxa"/>
          </w:tcPr>
          <w:p w14:paraId="6F50108D" w14:textId="77777777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1743" w:type="dxa"/>
          </w:tcPr>
          <w:p w14:paraId="7A6AC1D1" w14:textId="54469E29" w:rsidR="009D2472" w:rsidRPr="00B464CB" w:rsidRDefault="009D2472" w:rsidP="003025A8">
            <w:pPr>
              <w:jc w:val="center"/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Duração</w:t>
            </w:r>
          </w:p>
        </w:tc>
        <w:tc>
          <w:tcPr>
            <w:tcW w:w="1959" w:type="dxa"/>
          </w:tcPr>
          <w:p w14:paraId="6D97E1B0" w14:textId="4399B2BC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9D2472" w14:paraId="6B7072D9" w14:textId="77777777" w:rsidTr="009D2472">
        <w:tc>
          <w:tcPr>
            <w:tcW w:w="1989" w:type="dxa"/>
            <w:vMerge w:val="restart"/>
          </w:tcPr>
          <w:p w14:paraId="5AF1975C" w14:textId="77777777" w:rsidR="009D2472" w:rsidRDefault="009D2472" w:rsidP="009D2472"/>
          <w:p w14:paraId="014899FD" w14:textId="77777777" w:rsidR="009D2472" w:rsidRDefault="009D2472" w:rsidP="009D2472"/>
          <w:p w14:paraId="59483229" w14:textId="77777777" w:rsidR="009D2472" w:rsidRDefault="009D2472" w:rsidP="009D2472"/>
          <w:p w14:paraId="41B93207" w14:textId="77777777" w:rsidR="009D2472" w:rsidRPr="00F80C4C" w:rsidRDefault="009D2472" w:rsidP="009D2472">
            <w:pPr>
              <w:jc w:val="center"/>
            </w:pPr>
            <w:r w:rsidRPr="00F80C4C">
              <w:rPr>
                <w:sz w:val="24"/>
                <w:szCs w:val="24"/>
              </w:rPr>
              <w:t>3ª Sprint</w:t>
            </w:r>
          </w:p>
        </w:tc>
        <w:tc>
          <w:tcPr>
            <w:tcW w:w="4271" w:type="dxa"/>
          </w:tcPr>
          <w:p w14:paraId="78C10165" w14:textId="77777777" w:rsidR="009D2472" w:rsidRPr="00F80C4C" w:rsidRDefault="009D2472" w:rsidP="009D2472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 xml:space="preserve">- Configuração do banco de dados </w:t>
            </w:r>
            <w:proofErr w:type="spellStart"/>
            <w:r w:rsidRPr="00F80C4C">
              <w:rPr>
                <w:sz w:val="22"/>
                <w:szCs w:val="22"/>
              </w:rPr>
              <w:t>MongoDB</w:t>
            </w:r>
            <w:proofErr w:type="spellEnd"/>
            <w:r w:rsidRPr="00F80C4C">
              <w:rPr>
                <w:sz w:val="22"/>
                <w:szCs w:val="22"/>
              </w:rPr>
              <w:t>.</w:t>
            </w:r>
          </w:p>
        </w:tc>
        <w:tc>
          <w:tcPr>
            <w:tcW w:w="1743" w:type="dxa"/>
          </w:tcPr>
          <w:p w14:paraId="79A94DB3" w14:textId="53EF47FC" w:rsidR="009D2472" w:rsidRPr="009D2472" w:rsidRDefault="004A2A19" w:rsidP="009D2472">
            <w:pPr>
              <w:jc w:val="left"/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D2472"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959" w:type="dxa"/>
            <w:vMerge w:val="restart"/>
          </w:tcPr>
          <w:p w14:paraId="1F5F6B24" w14:textId="6C9A61DD" w:rsidR="009D2472" w:rsidRDefault="009D2472" w:rsidP="009D2472">
            <w:pPr>
              <w:jc w:val="center"/>
              <w:rPr>
                <w:sz w:val="24"/>
                <w:szCs w:val="24"/>
              </w:rPr>
            </w:pPr>
          </w:p>
          <w:p w14:paraId="2A9E09D7" w14:textId="77777777" w:rsidR="009D2472" w:rsidRDefault="009D2472" w:rsidP="009D2472">
            <w:pPr>
              <w:jc w:val="center"/>
              <w:rPr>
                <w:sz w:val="24"/>
                <w:szCs w:val="24"/>
              </w:rPr>
            </w:pPr>
          </w:p>
          <w:p w14:paraId="0BEC34B5" w14:textId="77777777" w:rsidR="009D2472" w:rsidRDefault="009D2472" w:rsidP="009D2472">
            <w:pPr>
              <w:jc w:val="center"/>
              <w:rPr>
                <w:sz w:val="24"/>
                <w:szCs w:val="24"/>
              </w:rPr>
            </w:pPr>
          </w:p>
          <w:p w14:paraId="7FAEAEAF" w14:textId="77777777" w:rsidR="009D2472" w:rsidRPr="00F80C4C" w:rsidRDefault="009D2472" w:rsidP="009D2472">
            <w:pPr>
              <w:jc w:val="center"/>
            </w:pPr>
            <w:r w:rsidRPr="00F80C4C">
              <w:rPr>
                <w:sz w:val="24"/>
                <w:szCs w:val="24"/>
              </w:rPr>
              <w:t>26/04 - 16/05</w:t>
            </w:r>
          </w:p>
        </w:tc>
      </w:tr>
      <w:tr w:rsidR="009D2472" w14:paraId="1681892F" w14:textId="77777777" w:rsidTr="009D2472">
        <w:tc>
          <w:tcPr>
            <w:tcW w:w="1989" w:type="dxa"/>
            <w:vMerge/>
          </w:tcPr>
          <w:p w14:paraId="53F2D1A9" w14:textId="77777777" w:rsidR="009D2472" w:rsidRDefault="009D2472" w:rsidP="009D2472"/>
        </w:tc>
        <w:tc>
          <w:tcPr>
            <w:tcW w:w="4271" w:type="dxa"/>
          </w:tcPr>
          <w:p w14:paraId="256230B7" w14:textId="77777777" w:rsidR="009D2472" w:rsidRPr="00F80C4C" w:rsidRDefault="009D2472" w:rsidP="009D2472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 xml:space="preserve">- Construção do </w:t>
            </w:r>
            <w:proofErr w:type="spellStart"/>
            <w:r w:rsidRPr="00F80C4C">
              <w:rPr>
                <w:sz w:val="22"/>
                <w:szCs w:val="22"/>
              </w:rPr>
              <w:t>Backend</w:t>
            </w:r>
            <w:proofErr w:type="spellEnd"/>
            <w:r w:rsidRPr="00F80C4C">
              <w:rPr>
                <w:sz w:val="22"/>
                <w:szCs w:val="22"/>
              </w:rPr>
              <w:t xml:space="preserve"> em Python.</w:t>
            </w:r>
          </w:p>
        </w:tc>
        <w:tc>
          <w:tcPr>
            <w:tcW w:w="1743" w:type="dxa"/>
          </w:tcPr>
          <w:p w14:paraId="55026F15" w14:textId="1DA96F22" w:rsidR="009D2472" w:rsidRPr="009D2472" w:rsidRDefault="004A2A19" w:rsidP="009D2472">
            <w:pPr>
              <w:jc w:val="left"/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D2472"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959" w:type="dxa"/>
            <w:vMerge/>
          </w:tcPr>
          <w:p w14:paraId="42F39AAC" w14:textId="6F16B3F3" w:rsidR="009D2472" w:rsidRDefault="009D2472" w:rsidP="009D2472"/>
        </w:tc>
      </w:tr>
      <w:tr w:rsidR="009D2472" w14:paraId="35359D72" w14:textId="77777777" w:rsidTr="009D2472">
        <w:tc>
          <w:tcPr>
            <w:tcW w:w="1989" w:type="dxa"/>
            <w:vMerge/>
          </w:tcPr>
          <w:p w14:paraId="02789B9B" w14:textId="77777777" w:rsidR="009D2472" w:rsidRDefault="009D2472" w:rsidP="009D2472"/>
        </w:tc>
        <w:tc>
          <w:tcPr>
            <w:tcW w:w="4271" w:type="dxa"/>
          </w:tcPr>
          <w:p w14:paraId="67F64061" w14:textId="77777777" w:rsidR="009D2472" w:rsidRPr="00F80C4C" w:rsidRDefault="009D2472" w:rsidP="009D2472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 xml:space="preserve">- Configuração da API Google Maps </w:t>
            </w:r>
            <w:proofErr w:type="spellStart"/>
            <w:r w:rsidRPr="00F80C4C">
              <w:rPr>
                <w:sz w:val="22"/>
                <w:szCs w:val="22"/>
              </w:rPr>
              <w:t>Places</w:t>
            </w:r>
            <w:proofErr w:type="spellEnd"/>
            <w:r w:rsidRPr="00F80C4C">
              <w:rPr>
                <w:sz w:val="22"/>
                <w:szCs w:val="22"/>
              </w:rPr>
              <w:t>.</w:t>
            </w:r>
          </w:p>
        </w:tc>
        <w:tc>
          <w:tcPr>
            <w:tcW w:w="1743" w:type="dxa"/>
          </w:tcPr>
          <w:p w14:paraId="2B8218D2" w14:textId="08192400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D2472"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959" w:type="dxa"/>
            <w:vMerge/>
          </w:tcPr>
          <w:p w14:paraId="6D10B67C" w14:textId="596C5191" w:rsidR="009D2472" w:rsidRDefault="009D2472" w:rsidP="009D2472"/>
        </w:tc>
      </w:tr>
      <w:tr w:rsidR="009D2472" w14:paraId="2B759592" w14:textId="77777777" w:rsidTr="009D2472">
        <w:tc>
          <w:tcPr>
            <w:tcW w:w="1989" w:type="dxa"/>
            <w:vMerge/>
          </w:tcPr>
          <w:p w14:paraId="64E5F58E" w14:textId="77777777" w:rsidR="009D2472" w:rsidRDefault="009D2472" w:rsidP="009D2472"/>
        </w:tc>
        <w:tc>
          <w:tcPr>
            <w:tcW w:w="4271" w:type="dxa"/>
          </w:tcPr>
          <w:p w14:paraId="650A2BF0" w14:textId="00FB7318" w:rsidR="009D2472" w:rsidRPr="00F80C4C" w:rsidRDefault="009D2472" w:rsidP="009D2472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>-Mapeamento de coordenadas, segmentação regional (IA).</w:t>
            </w:r>
          </w:p>
        </w:tc>
        <w:tc>
          <w:tcPr>
            <w:tcW w:w="1743" w:type="dxa"/>
          </w:tcPr>
          <w:p w14:paraId="270CD583" w14:textId="4786D3C4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D2472"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959" w:type="dxa"/>
            <w:vMerge/>
          </w:tcPr>
          <w:p w14:paraId="524490D8" w14:textId="38FEEE68" w:rsidR="009D2472" w:rsidRDefault="009D2472" w:rsidP="009D2472"/>
        </w:tc>
      </w:tr>
      <w:tr w:rsidR="009D2472" w14:paraId="13B54882" w14:textId="77777777" w:rsidTr="009D2472">
        <w:tc>
          <w:tcPr>
            <w:tcW w:w="1989" w:type="dxa"/>
            <w:vMerge/>
          </w:tcPr>
          <w:p w14:paraId="58F7D97B" w14:textId="77777777" w:rsidR="009D2472" w:rsidRDefault="009D2472" w:rsidP="009D2472"/>
        </w:tc>
        <w:tc>
          <w:tcPr>
            <w:tcW w:w="4271" w:type="dxa"/>
          </w:tcPr>
          <w:p w14:paraId="375F1C8D" w14:textId="77777777" w:rsidR="009D2472" w:rsidRPr="00F80C4C" w:rsidRDefault="009D2472" w:rsidP="009D2472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>- Segmentação do porte financeiro (IA).</w:t>
            </w:r>
          </w:p>
        </w:tc>
        <w:tc>
          <w:tcPr>
            <w:tcW w:w="1743" w:type="dxa"/>
          </w:tcPr>
          <w:p w14:paraId="53F94B38" w14:textId="1A76CFC9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D2472"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959" w:type="dxa"/>
            <w:vMerge/>
          </w:tcPr>
          <w:p w14:paraId="56D71108" w14:textId="3267D23D" w:rsidR="009D2472" w:rsidRDefault="009D2472" w:rsidP="009D2472"/>
        </w:tc>
      </w:tr>
      <w:tr w:rsidR="009D2472" w14:paraId="3AAA0853" w14:textId="77777777" w:rsidTr="009D2472">
        <w:tc>
          <w:tcPr>
            <w:tcW w:w="1989" w:type="dxa"/>
            <w:vMerge/>
          </w:tcPr>
          <w:p w14:paraId="2CAB6C95" w14:textId="77777777" w:rsidR="009D2472" w:rsidRDefault="009D2472" w:rsidP="009D2472"/>
        </w:tc>
        <w:tc>
          <w:tcPr>
            <w:tcW w:w="4271" w:type="dxa"/>
          </w:tcPr>
          <w:p w14:paraId="4771634D" w14:textId="77777777" w:rsidR="009D2472" w:rsidRPr="00F80C4C" w:rsidRDefault="009D2472" w:rsidP="009D2472">
            <w:pPr>
              <w:rPr>
                <w:sz w:val="22"/>
                <w:szCs w:val="22"/>
              </w:rPr>
            </w:pPr>
            <w:r w:rsidRPr="00F80C4C">
              <w:rPr>
                <w:sz w:val="22"/>
                <w:szCs w:val="22"/>
              </w:rPr>
              <w:t>- Mapeamento do tipo de pessoa física ou jurídica (IA).</w:t>
            </w:r>
          </w:p>
        </w:tc>
        <w:tc>
          <w:tcPr>
            <w:tcW w:w="1743" w:type="dxa"/>
          </w:tcPr>
          <w:p w14:paraId="0C89DE2D" w14:textId="6C14CF09" w:rsidR="009D2472" w:rsidRPr="009D2472" w:rsidRDefault="009D2472" w:rsidP="009D2472">
            <w:pPr>
              <w:rPr>
                <w:sz w:val="22"/>
                <w:szCs w:val="22"/>
              </w:rPr>
            </w:pPr>
            <w:r w:rsidRPr="009D2472">
              <w:rPr>
                <w:rFonts w:asciiTheme="minorHAnsi" w:hAnsiTheme="minorHAnsi" w:cstheme="minorHAnsi"/>
                <w:sz w:val="22"/>
                <w:szCs w:val="22"/>
              </w:rPr>
              <w:t>1 semana</w:t>
            </w:r>
          </w:p>
        </w:tc>
        <w:tc>
          <w:tcPr>
            <w:tcW w:w="1959" w:type="dxa"/>
            <w:vMerge/>
          </w:tcPr>
          <w:p w14:paraId="63FB4C46" w14:textId="1DC7941D" w:rsidR="009D2472" w:rsidRDefault="009D2472" w:rsidP="009D2472"/>
        </w:tc>
      </w:tr>
    </w:tbl>
    <w:p w14:paraId="280E2B66" w14:textId="77777777" w:rsidR="002F6A08" w:rsidRDefault="002F6A08" w:rsidP="002F6A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0"/>
        <w:gridCol w:w="4269"/>
        <w:gridCol w:w="1744"/>
        <w:gridCol w:w="1959"/>
      </w:tblGrid>
      <w:tr w:rsidR="009D2472" w14:paraId="517E4898" w14:textId="77777777" w:rsidTr="009D2472">
        <w:tc>
          <w:tcPr>
            <w:tcW w:w="1990" w:type="dxa"/>
          </w:tcPr>
          <w:p w14:paraId="42A3BA53" w14:textId="77777777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269" w:type="dxa"/>
          </w:tcPr>
          <w:p w14:paraId="1E2FECED" w14:textId="77777777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1744" w:type="dxa"/>
          </w:tcPr>
          <w:p w14:paraId="322BA5CF" w14:textId="04AD1396" w:rsidR="009D2472" w:rsidRPr="00B464CB" w:rsidRDefault="009D2472" w:rsidP="003025A8">
            <w:pPr>
              <w:jc w:val="center"/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Duração</w:t>
            </w:r>
          </w:p>
        </w:tc>
        <w:tc>
          <w:tcPr>
            <w:tcW w:w="1959" w:type="dxa"/>
          </w:tcPr>
          <w:p w14:paraId="2FA113B8" w14:textId="463D2119" w:rsidR="009D2472" w:rsidRDefault="009D2472" w:rsidP="003025A8">
            <w:pPr>
              <w:jc w:val="center"/>
            </w:pPr>
            <w:r w:rsidRPr="00B464CB">
              <w:rPr>
                <w:rFonts w:asciiTheme="minorHAnsi" w:hAnsiTheme="minorHAnsi"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Previsão</w:t>
            </w:r>
          </w:p>
        </w:tc>
      </w:tr>
      <w:tr w:rsidR="009D2472" w14:paraId="40A7360D" w14:textId="77777777" w:rsidTr="009D2472">
        <w:tc>
          <w:tcPr>
            <w:tcW w:w="1990" w:type="dxa"/>
            <w:vMerge w:val="restart"/>
          </w:tcPr>
          <w:p w14:paraId="74B3C562" w14:textId="77777777" w:rsidR="009D2472" w:rsidRDefault="009D2472" w:rsidP="009D2472">
            <w:pPr>
              <w:jc w:val="center"/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2FA83C76" w14:textId="77777777" w:rsidR="009D2472" w:rsidRDefault="009D2472" w:rsidP="009D2472">
            <w:pPr>
              <w:jc w:val="center"/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64243815" w14:textId="77777777" w:rsidR="009D2472" w:rsidRPr="00F80C4C" w:rsidRDefault="009D2472" w:rsidP="009D2472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4ª Sprint</w:t>
            </w:r>
          </w:p>
        </w:tc>
        <w:tc>
          <w:tcPr>
            <w:tcW w:w="4269" w:type="dxa"/>
          </w:tcPr>
          <w:p w14:paraId="5C8866D4" w14:textId="77777777" w:rsidR="009D2472" w:rsidRDefault="009D2472" w:rsidP="009D2472"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 xml:space="preserve">- Segmentação do potencial financeiro da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região (IA).</w:t>
            </w:r>
          </w:p>
        </w:tc>
        <w:tc>
          <w:tcPr>
            <w:tcW w:w="1744" w:type="dxa"/>
          </w:tcPr>
          <w:p w14:paraId="31202FFE" w14:textId="1AE937D1" w:rsidR="009D2472" w:rsidRPr="009D2472" w:rsidRDefault="004A2A19" w:rsidP="009D2472">
            <w:pPr>
              <w:rPr>
                <w:rFonts w:asciiTheme="minorHAnsi" w:hAnsiTheme="minorHAnsi" w:cstheme="minorHAnsi"/>
                <w:color w:val="24292E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  <w:r w:rsidR="009D2472"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959" w:type="dxa"/>
            <w:vMerge w:val="restart"/>
          </w:tcPr>
          <w:p w14:paraId="77DDADC0" w14:textId="4F84B4FD" w:rsidR="009D2472" w:rsidRDefault="009D2472" w:rsidP="009D2472">
            <w:pPr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0E5F9DAF" w14:textId="77777777" w:rsidR="009D2472" w:rsidRDefault="009D2472" w:rsidP="009D2472">
            <w:pPr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</w:p>
          <w:p w14:paraId="0530EAAA" w14:textId="77777777" w:rsidR="009D2472" w:rsidRPr="00F80C4C" w:rsidRDefault="009D2472" w:rsidP="009D2472">
            <w:pPr>
              <w:jc w:val="center"/>
              <w:rPr>
                <w:rFonts w:asciiTheme="minorHAnsi" w:hAnsiTheme="minorHAnsi" w:cstheme="minorHAnsi"/>
              </w:rPr>
            </w:pPr>
            <w:r w:rsidRPr="00F80C4C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17/05 - 05/06</w:t>
            </w:r>
          </w:p>
        </w:tc>
      </w:tr>
      <w:tr w:rsidR="009D2472" w14:paraId="2D7F9143" w14:textId="77777777" w:rsidTr="009D2472">
        <w:tc>
          <w:tcPr>
            <w:tcW w:w="1990" w:type="dxa"/>
            <w:vMerge/>
          </w:tcPr>
          <w:p w14:paraId="69D176B3" w14:textId="77777777" w:rsidR="009D2472" w:rsidRDefault="009D2472" w:rsidP="009D2472"/>
        </w:tc>
        <w:tc>
          <w:tcPr>
            <w:tcW w:w="4269" w:type="dxa"/>
          </w:tcPr>
          <w:p w14:paraId="23C39309" w14:textId="04BDCB1A" w:rsidR="009D2472" w:rsidRDefault="009D2472" w:rsidP="009D2472">
            <w:r>
              <w:rPr>
                <w:rFonts w:ascii="Segoe UI" w:hAnsi="Segoe UI" w:cs="Segoe UI"/>
                <w:color w:val="24292E"/>
                <w:shd w:val="clear" w:color="auto" w:fill="FFFFFF"/>
              </w:rPr>
              <w:t>- Rastrear do segmento de mercado de uma determinada região</w:t>
            </w:r>
            <w:r w:rsidR="00826D2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(IA).</w:t>
            </w:r>
          </w:p>
        </w:tc>
        <w:tc>
          <w:tcPr>
            <w:tcW w:w="1744" w:type="dxa"/>
          </w:tcPr>
          <w:p w14:paraId="6FEE0298" w14:textId="43A65E23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D2472" w:rsidRPr="009D2472">
              <w:rPr>
                <w:rFonts w:asciiTheme="minorHAnsi" w:hAnsiTheme="minorHAnsi" w:cstheme="minorHAnsi"/>
                <w:sz w:val="22"/>
                <w:szCs w:val="22"/>
              </w:rPr>
              <w:t xml:space="preserve"> semana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959" w:type="dxa"/>
            <w:vMerge/>
          </w:tcPr>
          <w:p w14:paraId="20EC8A3A" w14:textId="3ADDF432" w:rsidR="009D2472" w:rsidRDefault="009D2472" w:rsidP="009D2472"/>
        </w:tc>
      </w:tr>
      <w:tr w:rsidR="009D2472" w14:paraId="7FEBC8D5" w14:textId="77777777" w:rsidTr="009D2472">
        <w:tc>
          <w:tcPr>
            <w:tcW w:w="1990" w:type="dxa"/>
            <w:vMerge/>
          </w:tcPr>
          <w:p w14:paraId="11F4880A" w14:textId="77777777" w:rsidR="009D2472" w:rsidRDefault="009D2472" w:rsidP="009D2472"/>
        </w:tc>
        <w:tc>
          <w:tcPr>
            <w:tcW w:w="4269" w:type="dxa"/>
          </w:tcPr>
          <w:p w14:paraId="6D13B328" w14:textId="77777777" w:rsidR="009D2472" w:rsidRDefault="009D2472" w:rsidP="009D2472">
            <w:r>
              <w:rPr>
                <w:rFonts w:ascii="Segoe UI" w:hAnsi="Segoe UI" w:cs="Segoe UI"/>
                <w:color w:val="24292E"/>
                <w:shd w:val="clear" w:color="auto" w:fill="FFFFFF"/>
              </w:rPr>
              <w:t>- Mapeamento dos verticais de mercado (IA).</w:t>
            </w:r>
          </w:p>
        </w:tc>
        <w:tc>
          <w:tcPr>
            <w:tcW w:w="1744" w:type="dxa"/>
          </w:tcPr>
          <w:p w14:paraId="5CAF8D30" w14:textId="1DFDBC6E" w:rsidR="009D2472" w:rsidRPr="009D2472" w:rsidRDefault="009D2472" w:rsidP="009D2472">
            <w:pPr>
              <w:rPr>
                <w:sz w:val="22"/>
                <w:szCs w:val="22"/>
              </w:rPr>
            </w:pPr>
            <w:r w:rsidRPr="009D2472">
              <w:rPr>
                <w:rFonts w:asciiTheme="minorHAnsi" w:hAnsiTheme="minorHAnsi" w:cstheme="minorHAnsi"/>
                <w:sz w:val="22"/>
                <w:szCs w:val="22"/>
              </w:rPr>
              <w:t>1 semana</w:t>
            </w:r>
          </w:p>
        </w:tc>
        <w:tc>
          <w:tcPr>
            <w:tcW w:w="1959" w:type="dxa"/>
            <w:vMerge/>
          </w:tcPr>
          <w:p w14:paraId="27CD0955" w14:textId="18E678A8" w:rsidR="009D2472" w:rsidRDefault="009D2472" w:rsidP="009D2472"/>
        </w:tc>
      </w:tr>
      <w:tr w:rsidR="009D2472" w14:paraId="5E828AB6" w14:textId="77777777" w:rsidTr="009D2472">
        <w:tc>
          <w:tcPr>
            <w:tcW w:w="1990" w:type="dxa"/>
            <w:vMerge/>
          </w:tcPr>
          <w:p w14:paraId="1384941C" w14:textId="77777777" w:rsidR="009D2472" w:rsidRDefault="009D2472" w:rsidP="009D2472"/>
        </w:tc>
        <w:tc>
          <w:tcPr>
            <w:tcW w:w="4269" w:type="dxa"/>
          </w:tcPr>
          <w:p w14:paraId="6032AC0B" w14:textId="77777777" w:rsidR="009D2472" w:rsidRDefault="009D2472" w:rsidP="009D247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CheckList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das entregas.</w:t>
            </w:r>
          </w:p>
        </w:tc>
        <w:tc>
          <w:tcPr>
            <w:tcW w:w="1744" w:type="dxa"/>
          </w:tcPr>
          <w:p w14:paraId="7E7A4EC4" w14:textId="37DD6632" w:rsidR="009D2472" w:rsidRPr="009D2472" w:rsidRDefault="004A2A19" w:rsidP="009D2472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Dias</w:t>
            </w:r>
          </w:p>
        </w:tc>
        <w:tc>
          <w:tcPr>
            <w:tcW w:w="1959" w:type="dxa"/>
            <w:vMerge/>
          </w:tcPr>
          <w:p w14:paraId="12FF12D7" w14:textId="55C84134" w:rsidR="009D2472" w:rsidRDefault="009D2472" w:rsidP="009D2472"/>
        </w:tc>
      </w:tr>
    </w:tbl>
    <w:p w14:paraId="77B149A4" w14:textId="77777777" w:rsidR="00642B7D" w:rsidRDefault="00642B7D" w:rsidP="00642B7D"/>
    <w:p w14:paraId="67631661" w14:textId="77777777" w:rsidR="00385546" w:rsidRDefault="00385546" w:rsidP="00642B7D"/>
    <w:p w14:paraId="5F5E868A" w14:textId="77777777" w:rsidR="006204BC" w:rsidRDefault="00642B7D" w:rsidP="0090448E">
      <w:pPr>
        <w:pStyle w:val="Ttulo2"/>
      </w:pPr>
      <w:bookmarkStart w:id="28" w:name="_Toc353749550"/>
      <w:bookmarkStart w:id="29" w:name="_Toc404963730"/>
      <w:r>
        <w:t>Desenvolver o</w:t>
      </w:r>
      <w:r w:rsidR="00FF4B08">
        <w:t xml:space="preserve"> </w:t>
      </w:r>
      <w:r w:rsidR="00E52B8B">
        <w:t>cronograma</w:t>
      </w:r>
      <w:bookmarkEnd w:id="28"/>
      <w:bookmarkEnd w:id="29"/>
    </w:p>
    <w:p w14:paraId="180D5AE9" w14:textId="70E3B3CD" w:rsidR="006204BC" w:rsidRDefault="00826D2B" w:rsidP="006204BC">
      <w:r>
        <w:t>O desenvol</w:t>
      </w:r>
      <w:r w:rsidR="004A2A19">
        <w:t>vimento do cronograma é dividido em:</w:t>
      </w:r>
    </w:p>
    <w:p w14:paraId="7215D5F7" w14:textId="0DC2EE0A" w:rsidR="004A2A19" w:rsidRDefault="004A2A19" w:rsidP="004A2A19">
      <w:pPr>
        <w:pStyle w:val="PargrafodaLista"/>
        <w:numPr>
          <w:ilvl w:val="0"/>
          <w:numId w:val="10"/>
        </w:numPr>
      </w:pPr>
      <w:r>
        <w:t xml:space="preserve">Método </w:t>
      </w:r>
      <w:proofErr w:type="spellStart"/>
      <w:r>
        <w:t>Kanban</w:t>
      </w:r>
      <w:proofErr w:type="spellEnd"/>
    </w:p>
    <w:p w14:paraId="28CDE5B7" w14:textId="484221CE" w:rsidR="004A2A19" w:rsidRDefault="004A2A19" w:rsidP="004A2A19">
      <w:pPr>
        <w:pStyle w:val="PargrafodaLista"/>
        <w:numPr>
          <w:ilvl w:val="0"/>
          <w:numId w:val="10"/>
        </w:numPr>
      </w:pPr>
      <w:proofErr w:type="spellStart"/>
      <w:r>
        <w:t>CheckList</w:t>
      </w:r>
      <w:proofErr w:type="spellEnd"/>
    </w:p>
    <w:p w14:paraId="2C17B3F4" w14:textId="42C457CD" w:rsidR="004A2A19" w:rsidRDefault="004A2A19" w:rsidP="004A2A19">
      <w:pPr>
        <w:pStyle w:val="PargrafodaLista"/>
        <w:numPr>
          <w:ilvl w:val="0"/>
          <w:numId w:val="10"/>
        </w:numPr>
      </w:pPr>
      <w:r>
        <w:t>Definição de datas de entregas</w:t>
      </w:r>
    </w:p>
    <w:p w14:paraId="53656660" w14:textId="77777777" w:rsidR="006204BC" w:rsidRDefault="006204BC" w:rsidP="006204BC"/>
    <w:p w14:paraId="74154085" w14:textId="346E1936" w:rsidR="00FF4B08" w:rsidRDefault="00FF4B08" w:rsidP="00FF4B08">
      <w:pPr>
        <w:pStyle w:val="Ttulo2"/>
      </w:pPr>
      <w:bookmarkStart w:id="30" w:name="_Toc353749551"/>
      <w:bookmarkStart w:id="31" w:name="_Toc404963731"/>
      <w:r>
        <w:t xml:space="preserve">Controlar </w:t>
      </w:r>
      <w:r w:rsidR="00642B7D">
        <w:t xml:space="preserve">o </w:t>
      </w:r>
      <w:r w:rsidR="00E52B8B">
        <w:t>cronograma</w:t>
      </w:r>
      <w:bookmarkEnd w:id="30"/>
      <w:bookmarkEnd w:id="31"/>
    </w:p>
    <w:p w14:paraId="28AB5990" w14:textId="77777777" w:rsidR="004A2A19" w:rsidRDefault="004A2A19" w:rsidP="004A2A19">
      <w:pPr>
        <w:pStyle w:val="PargrafodaLista"/>
        <w:numPr>
          <w:ilvl w:val="0"/>
          <w:numId w:val="10"/>
        </w:numPr>
      </w:pPr>
      <w:r>
        <w:t xml:space="preserve">Repositório do </w:t>
      </w:r>
      <w:proofErr w:type="spellStart"/>
      <w:r>
        <w:t>GithBub</w:t>
      </w:r>
      <w:proofErr w:type="spellEnd"/>
    </w:p>
    <w:p w14:paraId="684C0AAB" w14:textId="77777777" w:rsidR="004A2A19" w:rsidRDefault="004A2A19" w:rsidP="004A2A19">
      <w:pPr>
        <w:pStyle w:val="PargrafodaLista"/>
        <w:numPr>
          <w:ilvl w:val="0"/>
          <w:numId w:val="10"/>
        </w:numPr>
      </w:pPr>
      <w:r>
        <w:t xml:space="preserve">Gráfico de </w:t>
      </w:r>
      <w:proofErr w:type="spellStart"/>
      <w:r>
        <w:t>BurnDown</w:t>
      </w:r>
      <w:proofErr w:type="spellEnd"/>
    </w:p>
    <w:p w14:paraId="7ECA0EEB" w14:textId="77777777" w:rsidR="004A2A19" w:rsidRPr="004A2A19" w:rsidRDefault="004A2A19" w:rsidP="004A2A19"/>
    <w:p w14:paraId="6ED61093" w14:textId="77777777" w:rsidR="00FF4B08" w:rsidRDefault="00FF4B08" w:rsidP="00FF4B08"/>
    <w:p w14:paraId="2546CD6B" w14:textId="77777777" w:rsidR="00FF4B08" w:rsidRDefault="00FF4B08" w:rsidP="00FF4B08"/>
    <w:p w14:paraId="284338A5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0F7D57F2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5E0E351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08994BD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6A39742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CEEAF9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BD3344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63ABFE6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91BBD53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783AE880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06F66985" w14:textId="77777777" w:rsidR="008843C9" w:rsidRPr="00C52528" w:rsidRDefault="008843C9" w:rsidP="002D679E"/>
        </w:tc>
      </w:tr>
      <w:tr w:rsidR="008843C9" w:rsidRPr="00C52528" w14:paraId="715EE17A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6E0B752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75E57351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7E85E2E8" w14:textId="77777777" w:rsidR="008843C9" w:rsidRPr="00C52528" w:rsidRDefault="008843C9" w:rsidP="002D679E"/>
        </w:tc>
      </w:tr>
    </w:tbl>
    <w:p w14:paraId="5FFD079E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3811A" w14:textId="77777777" w:rsidR="00D07E8A" w:rsidRDefault="00D07E8A" w:rsidP="005E1593">
      <w:r>
        <w:separator/>
      </w:r>
    </w:p>
  </w:endnote>
  <w:endnote w:type="continuationSeparator" w:id="0">
    <w:p w14:paraId="41F7DF3F" w14:textId="77777777" w:rsidR="00D07E8A" w:rsidRDefault="00D07E8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14:paraId="4D3F425F" w14:textId="77777777" w:rsidTr="001837BA">
      <w:trPr>
        <w:jc w:val="center"/>
      </w:trPr>
      <w:tc>
        <w:tcPr>
          <w:tcW w:w="4375" w:type="dxa"/>
          <w:vAlign w:val="center"/>
        </w:tcPr>
        <w:p w14:paraId="30D10A3C" w14:textId="77777777" w:rsidR="00DF7148" w:rsidRPr="006419CA" w:rsidRDefault="00DF7148" w:rsidP="001837B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E82713E" w14:textId="77777777" w:rsidR="00DF7148" w:rsidRPr="006419CA" w:rsidRDefault="00DF7148" w:rsidP="001837B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14:paraId="2F4BF872" w14:textId="77777777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14:paraId="0EE2111A" w14:textId="77777777" w:rsidR="001837BA" w:rsidRPr="006419CA" w:rsidRDefault="001837BA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11B6DD14" w14:textId="77777777" w:rsidR="001837BA" w:rsidRPr="006419CA" w:rsidRDefault="00D07E8A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14:paraId="1086FF64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8DCE" w14:textId="77777777" w:rsidR="00D07E8A" w:rsidRDefault="00D07E8A" w:rsidP="005E1593">
      <w:r>
        <w:separator/>
      </w:r>
    </w:p>
  </w:footnote>
  <w:footnote w:type="continuationSeparator" w:id="0">
    <w:p w14:paraId="6EE133B9" w14:textId="77777777" w:rsidR="00D07E8A" w:rsidRDefault="00D07E8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AD691F" w14:paraId="67D192D5" w14:textId="77777777" w:rsidTr="001837BA">
      <w:trPr>
        <w:trHeight w:val="567"/>
        <w:jc w:val="center"/>
      </w:trPr>
      <w:tc>
        <w:tcPr>
          <w:tcW w:w="6492" w:type="dxa"/>
          <w:vAlign w:val="center"/>
        </w:tcPr>
        <w:p w14:paraId="7E5B16BA" w14:textId="77777777" w:rsidR="001837BA" w:rsidRPr="00E470DB" w:rsidRDefault="001837BA" w:rsidP="005E1593">
          <w:pPr>
            <w:pStyle w:val="Cabealho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TITLE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Plano de Gerenciamento do cronograma</w:t>
          </w:r>
          <w:r w:rsidRPr="00E470DB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783D6BC" w14:textId="77777777" w:rsidR="001837BA" w:rsidRPr="00AD691F" w:rsidRDefault="00E470DB" w:rsidP="00E470DB">
          <w:pPr>
            <w:pStyle w:val="Comments"/>
          </w:pPr>
          <w:r>
            <w:rPr>
              <w:noProof/>
            </w:rPr>
            <w:drawing>
              <wp:inline distT="0" distB="0" distL="0" distR="0" wp14:anchorId="52C14294" wp14:editId="5B240C18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A10908" w14:paraId="113442F1" w14:textId="77777777" w:rsidTr="001837BA">
      <w:trPr>
        <w:trHeight w:val="567"/>
        <w:jc w:val="center"/>
      </w:trPr>
      <w:tc>
        <w:tcPr>
          <w:tcW w:w="6492" w:type="dxa"/>
          <w:vAlign w:val="center"/>
        </w:tcPr>
        <w:p w14:paraId="6DFAD97B" w14:textId="57453624" w:rsidR="001837BA" w:rsidRPr="00E470DB" w:rsidRDefault="00844441" w:rsidP="004E1C7A">
          <w:pPr>
            <w:pStyle w:val="Cabealho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SUBJECT   \* MERGEFORMAT </w:instrText>
          </w:r>
          <w:r w:rsidRPr="00E470DB">
            <w:fldChar w:fldCharType="separate"/>
          </w:r>
          <w:r w:rsidR="00F80C4C">
            <w:rPr>
              <w:rFonts w:eastAsia="Calibri" w:cs="Calibri"/>
              <w:sz w:val="22"/>
              <w:szCs w:val="22"/>
            </w:rPr>
            <w:t xml:space="preserve"> </w:t>
          </w:r>
          <w:r w:rsidR="00875D07">
            <w:rPr>
              <w:rFonts w:eastAsia="Arial" w:cs="Arial"/>
              <w:b/>
            </w:rPr>
            <w:t>Aprendizagem por Projeto Integrador – 2021</w:t>
          </w:r>
          <w:r w:rsidR="00F80C4C">
            <w:rPr>
              <w:rFonts w:eastAsia="Calibri" w:cs="Calibri"/>
              <w:sz w:val="22"/>
              <w:szCs w:val="22"/>
            </w:rPr>
            <w:t xml:space="preserve"> </w:t>
          </w:r>
          <w:r w:rsidRPr="00E470DB">
            <w:fldChar w:fldCharType="end"/>
          </w:r>
        </w:p>
      </w:tc>
      <w:tc>
        <w:tcPr>
          <w:tcW w:w="1956" w:type="dxa"/>
          <w:vMerge/>
          <w:vAlign w:val="center"/>
        </w:tcPr>
        <w:p w14:paraId="4B76374C" w14:textId="77777777" w:rsidR="001837BA" w:rsidRPr="00A10908" w:rsidRDefault="001837BA" w:rsidP="004E1C7A">
          <w:pPr>
            <w:pStyle w:val="Cabealho"/>
            <w:rPr>
              <w:b/>
            </w:rPr>
          </w:pPr>
        </w:p>
      </w:tc>
    </w:tr>
  </w:tbl>
  <w:p w14:paraId="1CF8D359" w14:textId="77777777"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CBB"/>
    <w:multiLevelType w:val="hybridMultilevel"/>
    <w:tmpl w:val="37A2C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40C"/>
    <w:multiLevelType w:val="hybridMultilevel"/>
    <w:tmpl w:val="2612E1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ED"/>
    <w:multiLevelType w:val="hybridMultilevel"/>
    <w:tmpl w:val="A46EB5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C6C32"/>
    <w:multiLevelType w:val="hybridMultilevel"/>
    <w:tmpl w:val="31D2B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A6BB2"/>
    <w:multiLevelType w:val="hybridMultilevel"/>
    <w:tmpl w:val="95929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3468"/>
    <w:multiLevelType w:val="hybridMultilevel"/>
    <w:tmpl w:val="63B0C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44F76"/>
    <w:multiLevelType w:val="hybridMultilevel"/>
    <w:tmpl w:val="46C20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F6ABA"/>
    <w:multiLevelType w:val="hybridMultilevel"/>
    <w:tmpl w:val="60A64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5244"/>
    <w:multiLevelType w:val="hybridMultilevel"/>
    <w:tmpl w:val="8C74C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474D2"/>
    <w:multiLevelType w:val="hybridMultilevel"/>
    <w:tmpl w:val="E028F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87A16"/>
    <w:rsid w:val="000B3E4E"/>
    <w:rsid w:val="000E2853"/>
    <w:rsid w:val="00117475"/>
    <w:rsid w:val="0014099E"/>
    <w:rsid w:val="001449CF"/>
    <w:rsid w:val="00154400"/>
    <w:rsid w:val="001837BA"/>
    <w:rsid w:val="001C6969"/>
    <w:rsid w:val="001D0F27"/>
    <w:rsid w:val="001D497F"/>
    <w:rsid w:val="001E175E"/>
    <w:rsid w:val="001E2252"/>
    <w:rsid w:val="001F3D30"/>
    <w:rsid w:val="002074B6"/>
    <w:rsid w:val="002454E7"/>
    <w:rsid w:val="00274187"/>
    <w:rsid w:val="002A5845"/>
    <w:rsid w:val="002B0740"/>
    <w:rsid w:val="002D3416"/>
    <w:rsid w:val="002F6A08"/>
    <w:rsid w:val="00331443"/>
    <w:rsid w:val="00341B09"/>
    <w:rsid w:val="0034544C"/>
    <w:rsid w:val="003466B1"/>
    <w:rsid w:val="00362AEA"/>
    <w:rsid w:val="00385546"/>
    <w:rsid w:val="003D377B"/>
    <w:rsid w:val="003D383E"/>
    <w:rsid w:val="0042609D"/>
    <w:rsid w:val="00430D02"/>
    <w:rsid w:val="00434AC9"/>
    <w:rsid w:val="004440B3"/>
    <w:rsid w:val="00461B02"/>
    <w:rsid w:val="004A0746"/>
    <w:rsid w:val="004A2A19"/>
    <w:rsid w:val="004A3F3C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3679"/>
    <w:rsid w:val="005D0F34"/>
    <w:rsid w:val="005E1593"/>
    <w:rsid w:val="005F487B"/>
    <w:rsid w:val="00603ACD"/>
    <w:rsid w:val="006204BC"/>
    <w:rsid w:val="006269B0"/>
    <w:rsid w:val="006419CA"/>
    <w:rsid w:val="00642B7D"/>
    <w:rsid w:val="00663704"/>
    <w:rsid w:val="006A233C"/>
    <w:rsid w:val="006F3B85"/>
    <w:rsid w:val="006F4B9E"/>
    <w:rsid w:val="007407A3"/>
    <w:rsid w:val="00743E89"/>
    <w:rsid w:val="00790628"/>
    <w:rsid w:val="00794AEC"/>
    <w:rsid w:val="007A054B"/>
    <w:rsid w:val="0080697D"/>
    <w:rsid w:val="00826D2B"/>
    <w:rsid w:val="0082721B"/>
    <w:rsid w:val="00842903"/>
    <w:rsid w:val="00844441"/>
    <w:rsid w:val="00871E89"/>
    <w:rsid w:val="00875D07"/>
    <w:rsid w:val="008843C9"/>
    <w:rsid w:val="008C2C80"/>
    <w:rsid w:val="0090448E"/>
    <w:rsid w:val="009162ED"/>
    <w:rsid w:val="00931FB5"/>
    <w:rsid w:val="009561AC"/>
    <w:rsid w:val="00980543"/>
    <w:rsid w:val="009D2472"/>
    <w:rsid w:val="009E7715"/>
    <w:rsid w:val="00AC3FA8"/>
    <w:rsid w:val="00AE1992"/>
    <w:rsid w:val="00AF15FC"/>
    <w:rsid w:val="00B32719"/>
    <w:rsid w:val="00B37F64"/>
    <w:rsid w:val="00B464CB"/>
    <w:rsid w:val="00C02723"/>
    <w:rsid w:val="00C52528"/>
    <w:rsid w:val="00C873B9"/>
    <w:rsid w:val="00C945A9"/>
    <w:rsid w:val="00CB4754"/>
    <w:rsid w:val="00CB7149"/>
    <w:rsid w:val="00CE2B3B"/>
    <w:rsid w:val="00CF5C82"/>
    <w:rsid w:val="00D07E8A"/>
    <w:rsid w:val="00D115A4"/>
    <w:rsid w:val="00D37957"/>
    <w:rsid w:val="00D9143E"/>
    <w:rsid w:val="00DD4CCB"/>
    <w:rsid w:val="00DF7148"/>
    <w:rsid w:val="00E00A9C"/>
    <w:rsid w:val="00E34C15"/>
    <w:rsid w:val="00E470DB"/>
    <w:rsid w:val="00E52B8B"/>
    <w:rsid w:val="00EB6F43"/>
    <w:rsid w:val="00F80C4C"/>
    <w:rsid w:val="00F9166A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02745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470D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470D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95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scritoriodeprojetos.com.br/SharedFiles/Download.aspx?pageid=92&amp;mid=24&amp;fileid=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C4"/>
    <w:rsid w:val="003323BB"/>
    <w:rsid w:val="003B6D75"/>
    <w:rsid w:val="0051348C"/>
    <w:rsid w:val="00640B32"/>
    <w:rsid w:val="00672DC4"/>
    <w:rsid w:val="00827C93"/>
    <w:rsid w:val="00875462"/>
    <w:rsid w:val="009A3064"/>
    <w:rsid w:val="00BA25C7"/>
    <w:rsid w:val="00F0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B8E1887DC68468EE864D08E963882" ma:contentTypeVersion="7" ma:contentTypeDescription="Crie um novo documento." ma:contentTypeScope="" ma:versionID="91b20acb9f322c1796d6f7b010a9821c">
  <xsd:schema xmlns:xsd="http://www.w3.org/2001/XMLSchema" xmlns:xs="http://www.w3.org/2001/XMLSchema" xmlns:p="http://schemas.microsoft.com/office/2006/metadata/properties" xmlns:ns2="426a5322-44b7-4b51-acaa-2bde68eff610" targetNamespace="http://schemas.microsoft.com/office/2006/metadata/properties" ma:root="true" ma:fieldsID="20a2a9ead06364c8482e0559047a30aa" ns2:_="">
    <xsd:import namespace="426a5322-44b7-4b51-acaa-2bde68eff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5322-44b7-4b51-acaa-2bde68eff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0009-2FF8-4369-8AB8-323ACEE72D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01956A-8AEA-4CC0-8DA6-406ED272D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37AEF-14B7-4764-B3DD-D764E969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5322-44b7-4b51-acaa-2bde68eff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BEAA02-2ED6-459A-BF19-1C50CF40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335</TotalTime>
  <Pages>8</Pages>
  <Words>1632</Words>
  <Characters>8817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10429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STEPHANIE COSTA VALE MOURA</cp:lastModifiedBy>
  <cp:revision>51</cp:revision>
  <dcterms:created xsi:type="dcterms:W3CDTF">2012-06-25T14:47:00Z</dcterms:created>
  <dcterms:modified xsi:type="dcterms:W3CDTF">2021-06-01T15:28:00Z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